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288986" w14:textId="77777777" w:rsidR="004C325F" w:rsidRDefault="004C325F" w:rsidP="0039084B">
      <w:pPr>
        <w:pStyle w:val="Ttulo"/>
      </w:pPr>
    </w:p>
    <w:p w14:paraId="26288987" w14:textId="77777777" w:rsidR="004C325F" w:rsidRDefault="004C325F" w:rsidP="0039084B">
      <w:pPr>
        <w:pStyle w:val="Ttulo"/>
      </w:pPr>
    </w:p>
    <w:p w14:paraId="26288988" w14:textId="77777777" w:rsidR="004C325F" w:rsidRDefault="004C325F" w:rsidP="0039084B">
      <w:pPr>
        <w:pStyle w:val="Ttulo"/>
      </w:pPr>
    </w:p>
    <w:p w14:paraId="26288989" w14:textId="77777777" w:rsidR="004C325F" w:rsidRDefault="00477143" w:rsidP="0039084B">
      <w:pPr>
        <w:pStyle w:val="Ttulo"/>
      </w:pPr>
      <w:r>
        <w:t xml:space="preserve">Carolina Ribeiro </w:t>
      </w:r>
    </w:p>
    <w:p w14:paraId="2628898A" w14:textId="77777777" w:rsidR="00477143" w:rsidRDefault="00477143" w:rsidP="0039084B">
      <w:pPr>
        <w:pStyle w:val="Ttulo"/>
      </w:pPr>
      <w:r>
        <w:t xml:space="preserve">Loren Oliveira </w:t>
      </w:r>
    </w:p>
    <w:p w14:paraId="2628898B" w14:textId="77777777" w:rsidR="004C325F" w:rsidRDefault="004C325F" w:rsidP="0039084B">
      <w:pPr>
        <w:pStyle w:val="Ttulo"/>
      </w:pPr>
    </w:p>
    <w:p w14:paraId="2628898C" w14:textId="77777777" w:rsidR="004C325F" w:rsidRDefault="004C325F" w:rsidP="0039084B">
      <w:pPr>
        <w:pStyle w:val="Ttulo"/>
      </w:pPr>
    </w:p>
    <w:p w14:paraId="2628898D" w14:textId="77777777" w:rsidR="004C325F" w:rsidRDefault="004C325F" w:rsidP="0039084B">
      <w:pPr>
        <w:pStyle w:val="Ttulo"/>
      </w:pPr>
    </w:p>
    <w:p w14:paraId="2628898E" w14:textId="77777777" w:rsidR="00477143" w:rsidRDefault="00477143" w:rsidP="0039084B">
      <w:pPr>
        <w:pStyle w:val="Ttulo"/>
      </w:pPr>
    </w:p>
    <w:p w14:paraId="2628898F" w14:textId="77777777" w:rsidR="00477143" w:rsidRDefault="00477143" w:rsidP="0039084B">
      <w:pPr>
        <w:pStyle w:val="Ttulo"/>
      </w:pPr>
    </w:p>
    <w:p w14:paraId="26288990" w14:textId="77777777" w:rsidR="00477143" w:rsidRDefault="00477143" w:rsidP="0039084B">
      <w:pPr>
        <w:pStyle w:val="Ttulo"/>
      </w:pPr>
    </w:p>
    <w:p w14:paraId="26288991" w14:textId="77777777" w:rsidR="004C325F" w:rsidRDefault="00477143" w:rsidP="0039084B">
      <w:pPr>
        <w:pStyle w:val="Ttulo"/>
      </w:pPr>
      <w:r w:rsidRPr="00477143">
        <w:t>Sensor de Gás Inflamável / Fumaça</w:t>
      </w:r>
    </w:p>
    <w:p w14:paraId="26288992" w14:textId="77777777" w:rsidR="00477143" w:rsidRDefault="00477143" w:rsidP="00477143">
      <w:pPr>
        <w:pStyle w:val="Ttulo"/>
        <w:jc w:val="both"/>
      </w:pPr>
    </w:p>
    <w:p w14:paraId="26288993" w14:textId="77777777" w:rsidR="00477143" w:rsidRDefault="00477143" w:rsidP="00477143">
      <w:pPr>
        <w:pStyle w:val="Ttulo"/>
        <w:jc w:val="both"/>
      </w:pPr>
    </w:p>
    <w:p w14:paraId="26288994" w14:textId="77777777" w:rsidR="00477143" w:rsidRDefault="00477143" w:rsidP="0039084B">
      <w:pPr>
        <w:pStyle w:val="Ttulo"/>
      </w:pPr>
    </w:p>
    <w:p w14:paraId="26288995" w14:textId="77777777" w:rsidR="004C325F" w:rsidRDefault="004C325F" w:rsidP="0039084B">
      <w:pPr>
        <w:pStyle w:val="Ttulo"/>
      </w:pPr>
    </w:p>
    <w:p w14:paraId="26288996" w14:textId="77777777" w:rsidR="004C325F" w:rsidRDefault="004C325F" w:rsidP="00477143">
      <w:pPr>
        <w:pStyle w:val="Ttulo"/>
        <w:ind w:firstLine="0"/>
        <w:jc w:val="both"/>
      </w:pPr>
    </w:p>
    <w:p w14:paraId="26288997" w14:textId="77777777" w:rsidR="004C325F" w:rsidRDefault="004C325F" w:rsidP="0039084B">
      <w:pPr>
        <w:pStyle w:val="Ttulo"/>
      </w:pPr>
    </w:p>
    <w:p w14:paraId="26288998" w14:textId="77777777" w:rsidR="004C325F" w:rsidRDefault="004C325F" w:rsidP="0039084B">
      <w:pPr>
        <w:pStyle w:val="Ttulo"/>
      </w:pPr>
    </w:p>
    <w:p w14:paraId="26288999" w14:textId="77777777" w:rsidR="004C325F" w:rsidRDefault="00477143" w:rsidP="0039084B">
      <w:pPr>
        <w:pStyle w:val="Ttulo"/>
      </w:pPr>
      <w:r>
        <w:t>São Paulo</w:t>
      </w:r>
    </w:p>
    <w:p w14:paraId="2628899A" w14:textId="77777777" w:rsidR="004C325F" w:rsidRDefault="00477143" w:rsidP="00477143">
      <w:pPr>
        <w:pStyle w:val="Ttulo"/>
      </w:pPr>
      <w:r>
        <w:t>2019</w:t>
      </w:r>
    </w:p>
    <w:p w14:paraId="2628899B" w14:textId="5DC44466" w:rsidR="00EC49FE" w:rsidRPr="001910DB" w:rsidRDefault="00273ADD" w:rsidP="0039084B">
      <w:pPr>
        <w:pStyle w:val="Ttulo"/>
      </w:pPr>
      <w:r>
        <w:lastRenderedPageBreak/>
        <w:t>Sensor de Gás Inflamável / Fumaça</w:t>
      </w:r>
      <w:r w:rsidR="0094080E">
        <w:t xml:space="preserve">: </w:t>
      </w:r>
      <w:r>
        <w:t>Residencial</w:t>
      </w:r>
    </w:p>
    <w:p w14:paraId="2628899C" w14:textId="77777777" w:rsidR="00EC49FE" w:rsidRPr="001741A1" w:rsidRDefault="00A01C16" w:rsidP="0039084B">
      <w:pPr>
        <w:pStyle w:val="Author"/>
        <w:rPr>
          <w:lang w:val="es-AR"/>
        </w:rPr>
      </w:pPr>
      <w:r>
        <w:rPr>
          <w:lang w:val="es-AR"/>
        </w:rPr>
        <w:t>Carolina Ribeiro, Loren Oliveira,</w:t>
      </w:r>
      <w:r w:rsidR="0092301E" w:rsidRPr="001741A1">
        <w:rPr>
          <w:lang w:val="es-AR"/>
        </w:rPr>
        <w:t xml:space="preserve"> </w:t>
      </w:r>
      <w:r w:rsidR="00D87BC3">
        <w:rPr>
          <w:lang w:val="es-AR"/>
        </w:rPr>
        <w:t xml:space="preserve">Wilian França </w:t>
      </w:r>
    </w:p>
    <w:p w14:paraId="2628899D" w14:textId="77777777" w:rsidR="00EC49FE" w:rsidRPr="003C25DE" w:rsidRDefault="0094080E" w:rsidP="0094080E">
      <w:pPr>
        <w:spacing w:before="240"/>
        <w:jc w:val="center"/>
        <w:rPr>
          <w:rStyle w:val="AddressChar"/>
        </w:rPr>
      </w:pPr>
      <w:r>
        <w:rPr>
          <w:rStyle w:val="AddressChar"/>
        </w:rPr>
        <w:t xml:space="preserve">Universidade Presbiteriana Mackenzie </w:t>
      </w:r>
      <w:r w:rsidR="00EC49FE" w:rsidRPr="003C25DE">
        <w:rPr>
          <w:rStyle w:val="AddressChar"/>
        </w:rPr>
        <w:t>(U</w:t>
      </w:r>
      <w:r>
        <w:rPr>
          <w:rStyle w:val="AddressChar"/>
        </w:rPr>
        <w:t>PM</w:t>
      </w:r>
      <w:r w:rsidR="00EC49FE" w:rsidRPr="003C25DE">
        <w:rPr>
          <w:rStyle w:val="AddressChar"/>
        </w:rPr>
        <w:t>)</w:t>
      </w:r>
      <w:r w:rsidR="00EC49FE" w:rsidRPr="003C25DE">
        <w:rPr>
          <w:rStyle w:val="AddressChar"/>
        </w:rPr>
        <w:br/>
      </w:r>
      <w:r w:rsidRPr="0094080E">
        <w:rPr>
          <w:rStyle w:val="AddressChar"/>
        </w:rPr>
        <w:t>Rua da Consolação, 930</w:t>
      </w:r>
      <w:r>
        <w:rPr>
          <w:rStyle w:val="AddressChar"/>
        </w:rPr>
        <w:t xml:space="preserve"> </w:t>
      </w:r>
      <w:r w:rsidRPr="0094080E">
        <w:rPr>
          <w:rStyle w:val="AddressChar"/>
        </w:rPr>
        <w:t>Consolação, São Paulo</w:t>
      </w:r>
      <w:r>
        <w:rPr>
          <w:rStyle w:val="AddressChar"/>
        </w:rPr>
        <w:t xml:space="preserve"> - </w:t>
      </w:r>
      <w:r w:rsidRPr="0094080E">
        <w:rPr>
          <w:rStyle w:val="AddressChar"/>
        </w:rPr>
        <w:t>SP, 01302-907</w:t>
      </w:r>
      <w:r w:rsidR="00EC49FE" w:rsidRPr="003C25DE">
        <w:rPr>
          <w:rStyle w:val="AddressChar"/>
        </w:rPr>
        <w:t xml:space="preserve"> – Brazil</w:t>
      </w:r>
    </w:p>
    <w:p w14:paraId="2628899E" w14:textId="77777777" w:rsidR="00EC49FE" w:rsidRPr="00556B9F" w:rsidRDefault="004C325F" w:rsidP="004C325F">
      <w:pPr>
        <w:pStyle w:val="Email"/>
        <w:tabs>
          <w:tab w:val="left" w:pos="3330"/>
          <w:tab w:val="center" w:pos="4253"/>
        </w:tabs>
        <w:jc w:val="left"/>
        <w:sectPr w:rsidR="00EC49FE" w:rsidRPr="00556B9F">
          <w:headerReference w:type="even" r:id="rId8"/>
          <w:headerReference w:type="default" r:id="rId9"/>
          <w:footerReference w:type="even" r:id="rId10"/>
          <w:headerReference w:type="first" r:id="rId11"/>
          <w:footerReference w:type="first" r:id="rId12"/>
          <w:type w:val="continuous"/>
          <w:pgSz w:w="11907" w:h="16840" w:code="9"/>
          <w:pgMar w:top="1985" w:right="1701" w:bottom="1418" w:left="1701" w:header="964" w:footer="964" w:gutter="0"/>
          <w:pgNumType w:start="101"/>
          <w:cols w:space="454"/>
        </w:sectPr>
      </w:pPr>
      <w:r>
        <w:tab/>
      </w:r>
      <w:r>
        <w:tab/>
      </w:r>
    </w:p>
    <w:p w14:paraId="2628899F" w14:textId="77777777" w:rsidR="00987544" w:rsidRDefault="00F05E1E" w:rsidP="00660811">
      <w:pPr>
        <w:pStyle w:val="Ttulo1"/>
        <w:numPr>
          <w:ilvl w:val="0"/>
          <w:numId w:val="35"/>
        </w:numPr>
      </w:pPr>
      <w:r>
        <w:t>Materiais e Métodos</w:t>
      </w:r>
    </w:p>
    <w:p w14:paraId="262889A0" w14:textId="77777777" w:rsidR="00987544" w:rsidRPr="00987544" w:rsidRDefault="00987544" w:rsidP="00987544"/>
    <w:p w14:paraId="262889A1" w14:textId="77777777" w:rsidR="00987544" w:rsidRDefault="00987544" w:rsidP="00987544">
      <w:pPr>
        <w:pStyle w:val="Ttulo1"/>
        <w:numPr>
          <w:ilvl w:val="1"/>
          <w:numId w:val="35"/>
        </w:numPr>
      </w:pPr>
      <w:r w:rsidRPr="00987544">
        <w:t>Descrição de Módulos / Hardware empregados</w:t>
      </w:r>
    </w:p>
    <w:p w14:paraId="262889A2" w14:textId="77777777" w:rsidR="00987544" w:rsidRPr="002309B8" w:rsidRDefault="00987544" w:rsidP="00987544"/>
    <w:p w14:paraId="262889A3" w14:textId="77777777" w:rsidR="00987544" w:rsidRDefault="00987544" w:rsidP="00987544">
      <w:pPr>
        <w:numPr>
          <w:ilvl w:val="0"/>
          <w:numId w:val="21"/>
        </w:numPr>
        <w:spacing w:line="276" w:lineRule="auto"/>
      </w:pPr>
      <w:r w:rsidRPr="00923F17">
        <w:rPr>
          <w:b/>
          <w:u w:val="single"/>
        </w:rPr>
        <w:t>Arduino UNO R3</w:t>
      </w:r>
      <w:r>
        <w:t xml:space="preserve"> (</w:t>
      </w:r>
      <w:r w:rsidRPr="00635EA3">
        <w:t>processador atmega328, 14 portas digitais, sendo que 6 delas podem ser usadas como saí</w:t>
      </w:r>
      <w:r>
        <w:t xml:space="preserve">das </w:t>
      </w:r>
      <w:r w:rsidRPr="00923F17">
        <w:t>pwm,</w:t>
      </w:r>
      <w:r>
        <w:t xml:space="preserve"> e 6 portas analógicas, um </w:t>
      </w:r>
      <w:r w:rsidRPr="00923F17">
        <w:t>cristal oscilador de 16mhz, uma conexão usb, uma entrada de alimentação uma conexão icsp e um botão de reset</w:t>
      </w:r>
      <w:r>
        <w:t>).</w:t>
      </w:r>
    </w:p>
    <w:p w14:paraId="262889A4" w14:textId="77777777" w:rsidR="00987544" w:rsidRDefault="00987544" w:rsidP="00987544">
      <w:pPr>
        <w:numPr>
          <w:ilvl w:val="0"/>
          <w:numId w:val="21"/>
        </w:numPr>
        <w:spacing w:line="276" w:lineRule="auto"/>
      </w:pPr>
      <w:r w:rsidRPr="00635EA3">
        <w:rPr>
          <w:b/>
          <w:u w:val="single"/>
        </w:rPr>
        <w:t>Cabo USB</w:t>
      </w:r>
      <w:r>
        <w:t xml:space="preserve"> (fonte de alimentação da placa Arduino Uno R3).</w:t>
      </w:r>
    </w:p>
    <w:p w14:paraId="262889A5" w14:textId="77777777" w:rsidR="00987544" w:rsidRPr="00CD772F" w:rsidRDefault="00987544" w:rsidP="00987544">
      <w:pPr>
        <w:pStyle w:val="Figure"/>
      </w:pPr>
      <w:r w:rsidRPr="00711165">
        <w:fldChar w:fldCharType="begin"/>
      </w:r>
      <w:r w:rsidRPr="00711165">
        <w:instrText xml:space="preserve"> INCLUDEPICTURE "http://lghttp.57222.nexcesscdn.net/803B362/magento/media/catalog/product/u/n/uno_cabo.jpg" \* MERGEFORMATINET </w:instrText>
      </w:r>
      <w:r w:rsidRPr="00711165">
        <w:fldChar w:fldCharType="separate"/>
      </w:r>
      <w:r>
        <w:fldChar w:fldCharType="begin"/>
      </w:r>
      <w:r>
        <w:instrText xml:space="preserve"> INCLUDEPICTURE  "http://lghttp.57222.nexcesscdn.net/803B362/magento/media/catalog/product/u/n/uno_cabo.jpg" \* MERGEFORMATINET </w:instrText>
      </w:r>
      <w:r>
        <w:fldChar w:fldCharType="separate"/>
      </w:r>
      <w:r w:rsidR="000748EA">
        <w:fldChar w:fldCharType="begin"/>
      </w:r>
      <w:r w:rsidR="000748EA">
        <w:instrText xml:space="preserve"> INCLUDEPICTURE  "http://lghttp.57222.nexcesscdn.net/803B362/magento/media/catalog/product/u/n/uno_cabo.jpg" \* MERGEFORMATINET </w:instrText>
      </w:r>
      <w:r w:rsidR="000748EA">
        <w:fldChar w:fldCharType="separate"/>
      </w:r>
      <w:r w:rsidR="00105284">
        <w:fldChar w:fldCharType="begin"/>
      </w:r>
      <w:r w:rsidR="00105284">
        <w:instrText xml:space="preserve"> </w:instrText>
      </w:r>
      <w:r w:rsidR="00105284">
        <w:instrText>INCLUDEPICTURE  "http://lghttp.57222.nexcesscdn.net/803B362/magento/media/catal</w:instrText>
      </w:r>
      <w:r w:rsidR="00105284">
        <w:instrText>og/product/u/n/uno_cabo.jpg" \* MERGEFORMATINET</w:instrText>
      </w:r>
      <w:r w:rsidR="00105284">
        <w:instrText xml:space="preserve"> </w:instrText>
      </w:r>
      <w:r w:rsidR="00105284">
        <w:fldChar w:fldCharType="separate"/>
      </w:r>
      <w:r w:rsidR="00315A1C">
        <w:pict w14:anchorId="262889D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Imagem relacionada" style="width:145.1pt;height:145.1pt">
            <v:imagedata r:id="rId13" r:href="rId14" grayscale="t"/>
          </v:shape>
        </w:pict>
      </w:r>
      <w:r w:rsidR="00105284">
        <w:fldChar w:fldCharType="end"/>
      </w:r>
      <w:r w:rsidR="000748EA">
        <w:fldChar w:fldCharType="end"/>
      </w:r>
      <w:r>
        <w:fldChar w:fldCharType="end"/>
      </w:r>
      <w:r w:rsidRPr="00711165">
        <w:fldChar w:fldCharType="end"/>
      </w:r>
    </w:p>
    <w:p w14:paraId="262889A6" w14:textId="77777777" w:rsidR="00987544" w:rsidRPr="001862E3" w:rsidRDefault="00987544" w:rsidP="00987544">
      <w:pPr>
        <w:pStyle w:val="Legenda"/>
      </w:pPr>
      <w:r w:rsidRPr="00CD772F">
        <w:t xml:space="preserve">Figura </w:t>
      </w:r>
      <w:r w:rsidR="00105284">
        <w:fldChar w:fldCharType="begin"/>
      </w:r>
      <w:r w:rsidR="00105284">
        <w:instrText xml:space="preserve"> SEQ Figure \* ARABIC </w:instrText>
      </w:r>
      <w:r w:rsidR="00105284">
        <w:fldChar w:fldCharType="separate"/>
      </w:r>
      <w:r>
        <w:rPr>
          <w:noProof/>
        </w:rPr>
        <w:t>1</w:t>
      </w:r>
      <w:r w:rsidR="00105284">
        <w:rPr>
          <w:noProof/>
        </w:rPr>
        <w:fldChar w:fldCharType="end"/>
      </w:r>
      <w:r w:rsidRPr="00CD772F">
        <w:t xml:space="preserve">. </w:t>
      </w:r>
      <w:r>
        <w:t>Arduino Uno R3 + Cabo USB</w:t>
      </w:r>
    </w:p>
    <w:p w14:paraId="262889A7" w14:textId="77777777" w:rsidR="00987544" w:rsidRDefault="00987544" w:rsidP="00987544">
      <w:pPr>
        <w:numPr>
          <w:ilvl w:val="0"/>
          <w:numId w:val="21"/>
        </w:numPr>
        <w:spacing w:line="276" w:lineRule="auto"/>
      </w:pPr>
      <w:r w:rsidRPr="00635EA3">
        <w:rPr>
          <w:b/>
          <w:u w:val="single"/>
        </w:rPr>
        <w:t>Sensor MQ-2</w:t>
      </w:r>
      <w:r>
        <w:t xml:space="preserve"> (</w:t>
      </w:r>
      <w:r w:rsidRPr="00635EA3">
        <w:t>capaz</w:t>
      </w:r>
      <w:r w:rsidRPr="003D2FD0">
        <w:t xml:space="preserve"> de </w:t>
      </w:r>
      <w:r w:rsidRPr="00635EA3">
        <w:t>detectar</w:t>
      </w:r>
      <w:r w:rsidRPr="003D2FD0">
        <w:t xml:space="preserve"> </w:t>
      </w:r>
      <w:r w:rsidRPr="00635EA3">
        <w:t>diversos</w:t>
      </w:r>
      <w:r w:rsidRPr="003D2FD0">
        <w:t xml:space="preserve"> tipos de gases e fumaça. </w:t>
      </w:r>
      <w:r w:rsidRPr="00635EA3">
        <w:t>Seu</w:t>
      </w:r>
      <w:r w:rsidRPr="00635EA3">
        <w:rPr>
          <w:lang w:val="en-US"/>
        </w:rPr>
        <w:t xml:space="preserve"> </w:t>
      </w:r>
      <w:r w:rsidRPr="00635EA3">
        <w:t>nível</w:t>
      </w:r>
      <w:r w:rsidRPr="00635EA3">
        <w:rPr>
          <w:lang w:val="en-US"/>
        </w:rPr>
        <w:t xml:space="preserve"> de </w:t>
      </w:r>
      <w:r w:rsidRPr="00635EA3">
        <w:t>detecção</w:t>
      </w:r>
      <w:r w:rsidRPr="00635EA3">
        <w:rPr>
          <w:lang w:val="en-US"/>
        </w:rPr>
        <w:t xml:space="preserve"> </w:t>
      </w:r>
      <w:r w:rsidRPr="00635EA3">
        <w:t>vai</w:t>
      </w:r>
      <w:r w:rsidRPr="00635EA3">
        <w:rPr>
          <w:lang w:val="en-US"/>
        </w:rPr>
        <w:t xml:space="preserve"> de 300 a 10.000ppm</w:t>
      </w:r>
      <w:r>
        <w:t>).</w:t>
      </w:r>
    </w:p>
    <w:p w14:paraId="262889A8" w14:textId="77777777" w:rsidR="00987544" w:rsidRDefault="00987544" w:rsidP="00987544">
      <w:pPr>
        <w:jc w:val="center"/>
      </w:pPr>
      <w:r w:rsidRPr="00711165">
        <w:fldChar w:fldCharType="begin"/>
      </w:r>
      <w:r w:rsidRPr="00711165">
        <w:instrText xml:space="preserve"> INCLUDEPICTURE "https://http2.mlstatic.com/sensor-mq-2-fumaca-e-gas-glp-metano-etc-arduino-e-pic-D_NQ_NP_588715-MLB25297543487_012017-F.jpg" \* MERGEFORMATINET </w:instrText>
      </w:r>
      <w:r w:rsidRPr="00711165">
        <w:fldChar w:fldCharType="separate"/>
      </w:r>
      <w:r>
        <w:fldChar w:fldCharType="begin"/>
      </w:r>
      <w:r>
        <w:instrText xml:space="preserve"> INCLUDEPICTURE  "https://http2.mlstatic.com/sensor-mq-2-fumaca-e-gas-glp-metano-etc-arduino-e-pic-D_NQ_NP_588715-MLB25297543487_012017-F.jpg" \* MERGEFORMATINET </w:instrText>
      </w:r>
      <w:r>
        <w:fldChar w:fldCharType="separate"/>
      </w:r>
      <w:r w:rsidR="000748EA">
        <w:fldChar w:fldCharType="begin"/>
      </w:r>
      <w:r w:rsidR="000748EA">
        <w:instrText xml:space="preserve"> INCLUDEPICTURE  "https://http2.mlstatic.com/sensor-mq-2-fumaca-e-gas-glp-metano-etc-arduino-e-pic-D_NQ_NP_588715-MLB25297543487_012017-F.jpg" \* MERGEFORMATINET </w:instrText>
      </w:r>
      <w:r w:rsidR="000748EA">
        <w:fldChar w:fldCharType="separate"/>
      </w:r>
      <w:r w:rsidR="00105284">
        <w:fldChar w:fldCharType="begin"/>
      </w:r>
      <w:r w:rsidR="00105284">
        <w:instrText xml:space="preserve"> </w:instrText>
      </w:r>
      <w:r w:rsidR="00105284">
        <w:instrText>INCLUDEPICTURE  "https://http2.mlstatic.com/sen</w:instrText>
      </w:r>
      <w:r w:rsidR="00105284">
        <w:instrText>sor-mq-2-fumaca-e-gas-glp-metano-etc-arduino-e-pic-D_NQ_NP_588715-MLB25297543487_012017-F.jpg" \* MERGEFORMATINET</w:instrText>
      </w:r>
      <w:r w:rsidR="00105284">
        <w:instrText xml:space="preserve"> </w:instrText>
      </w:r>
      <w:r w:rsidR="00105284">
        <w:fldChar w:fldCharType="separate"/>
      </w:r>
      <w:r w:rsidR="00315A1C">
        <w:pict w14:anchorId="262889D5">
          <v:shape id="_x0000_i1026" type="#_x0000_t75" alt="Resultado de imagem para sensor mq2" style="width:153.4pt;height:129.05pt">
            <v:imagedata r:id="rId15" r:href="rId16" grayscale="t"/>
          </v:shape>
        </w:pict>
      </w:r>
      <w:r w:rsidR="00105284">
        <w:fldChar w:fldCharType="end"/>
      </w:r>
      <w:r w:rsidR="000748EA">
        <w:fldChar w:fldCharType="end"/>
      </w:r>
      <w:r>
        <w:fldChar w:fldCharType="end"/>
      </w:r>
      <w:r w:rsidRPr="00711165">
        <w:fldChar w:fldCharType="end"/>
      </w:r>
    </w:p>
    <w:p w14:paraId="262889A9" w14:textId="77777777" w:rsidR="00987544" w:rsidRPr="00987544" w:rsidRDefault="00987544" w:rsidP="00987544">
      <w:pPr>
        <w:pStyle w:val="Legenda"/>
        <w:ind w:left="0"/>
      </w:pPr>
      <w:r w:rsidRPr="00CD772F">
        <w:t xml:space="preserve">Figura </w:t>
      </w:r>
      <w:r>
        <w:t>2. Sensor MQ-2</w:t>
      </w:r>
    </w:p>
    <w:p w14:paraId="262889AA" w14:textId="77777777" w:rsidR="00987544" w:rsidRDefault="00987544" w:rsidP="00987544">
      <w:pPr>
        <w:numPr>
          <w:ilvl w:val="0"/>
          <w:numId w:val="21"/>
        </w:numPr>
        <w:spacing w:line="276" w:lineRule="auto"/>
      </w:pPr>
      <w:r>
        <w:rPr>
          <w:b/>
          <w:u w:val="single"/>
        </w:rPr>
        <w:lastRenderedPageBreak/>
        <w:t xml:space="preserve">LED </w:t>
      </w:r>
      <w:r w:rsidRPr="006F3D78">
        <w:t>(componente eletrônico que emite luz por meio da passagem de corrente elétrica).</w:t>
      </w:r>
    </w:p>
    <w:p w14:paraId="262889AB" w14:textId="77777777" w:rsidR="00987544" w:rsidRDefault="00315A1C" w:rsidP="00987544">
      <w:pPr>
        <w:pStyle w:val="Legenda"/>
        <w:rPr>
          <w:noProof/>
        </w:rPr>
      </w:pPr>
      <w:r>
        <w:rPr>
          <w:noProof/>
        </w:rPr>
        <w:pict w14:anchorId="262889D6">
          <v:shape id="_x0000_i1027" type="#_x0000_t75" alt="Descrição: Resultado de imagem para led amarelo arduino" style="width:158.95pt;height:158.95pt;visibility:visible;mso-wrap-style:square">
            <v:imagedata r:id="rId17" o:title="Resultado de imagem para led amarelo arduino" grayscale="t"/>
          </v:shape>
        </w:pict>
      </w:r>
    </w:p>
    <w:p w14:paraId="262889AC" w14:textId="54B001E6" w:rsidR="00987544" w:rsidRDefault="00987544" w:rsidP="00987544">
      <w:pPr>
        <w:pStyle w:val="Legenda"/>
        <w:rPr>
          <w:lang w:val="en-GB"/>
        </w:rPr>
      </w:pPr>
      <w:proofErr w:type="spellStart"/>
      <w:r w:rsidRPr="002B6974">
        <w:rPr>
          <w:lang w:val="en-GB"/>
        </w:rPr>
        <w:t>Figura</w:t>
      </w:r>
      <w:proofErr w:type="spellEnd"/>
      <w:r w:rsidRPr="002B6974">
        <w:rPr>
          <w:lang w:val="en-GB"/>
        </w:rPr>
        <w:t xml:space="preserve"> 3. Light Emitting Diode (LED) </w:t>
      </w:r>
      <w:proofErr w:type="spellStart"/>
      <w:r w:rsidRPr="002B6974">
        <w:rPr>
          <w:lang w:val="en-GB"/>
        </w:rPr>
        <w:t>Amarelo</w:t>
      </w:r>
      <w:proofErr w:type="spellEnd"/>
    </w:p>
    <w:p w14:paraId="5EC62DF5" w14:textId="77777777" w:rsidR="00B178BA" w:rsidRDefault="00B178BA" w:rsidP="00B178BA">
      <w:pPr>
        <w:numPr>
          <w:ilvl w:val="0"/>
          <w:numId w:val="21"/>
        </w:numPr>
        <w:spacing w:line="276" w:lineRule="auto"/>
      </w:pPr>
      <w:proofErr w:type="spellStart"/>
      <w:r>
        <w:rPr>
          <w:b/>
          <w:u w:val="single"/>
        </w:rPr>
        <w:t>Buzzer</w:t>
      </w:r>
      <w:proofErr w:type="spellEnd"/>
      <w:r>
        <w:rPr>
          <w:b/>
          <w:u w:val="single"/>
        </w:rPr>
        <w:t xml:space="preserve"> A</w:t>
      </w:r>
      <w:r w:rsidRPr="00635EA3">
        <w:rPr>
          <w:b/>
          <w:u w:val="single"/>
        </w:rPr>
        <w:t>tivo 5V</w:t>
      </w:r>
      <w:r>
        <w:t xml:space="preserve"> (</w:t>
      </w:r>
      <w:r w:rsidRPr="005828DF">
        <w:t xml:space="preserve">componente utilizado </w:t>
      </w:r>
      <w:r w:rsidRPr="00635EA3">
        <w:t>para</w:t>
      </w:r>
      <w:r w:rsidRPr="005828DF">
        <w:t xml:space="preserve"> emitir sinais </w:t>
      </w:r>
      <w:r>
        <w:t>sonoros).</w:t>
      </w:r>
    </w:p>
    <w:p w14:paraId="73DE0A6F" w14:textId="77777777" w:rsidR="00B178BA" w:rsidRDefault="00B178BA" w:rsidP="00B178BA">
      <w:pPr>
        <w:pStyle w:val="Legenda"/>
      </w:pPr>
      <w:r w:rsidRPr="00711165">
        <w:fldChar w:fldCharType="begin"/>
      </w:r>
      <w:r w:rsidRPr="00711165">
        <w:instrText xml:space="preserve"> INCLUDEPICTURE "http://blogmasterwalkershop.com.br/wp-content/uploads/2018/07/img00_como_usar_com_arduino_buzzer_5v_ativo_uno_mega_2560_nano_som_alarme.png" \* MERGEFORMATINET </w:instrText>
      </w:r>
      <w:r w:rsidRPr="00711165">
        <w:fldChar w:fldCharType="separate"/>
      </w:r>
      <w:r>
        <w:fldChar w:fldCharType="begin"/>
      </w:r>
      <w:r>
        <w:instrText xml:space="preserve"> INCLUDEPICTURE  "http://blogmasterwalkershop.com.br/wp-content/uploads/2018/07/img00_como_usar_com_arduino_buzzer_5v_ativo_uno_mega_2560_nano_som_alarme.png" \* MERGEFORMATINET </w:instrText>
      </w:r>
      <w:r>
        <w:fldChar w:fldCharType="separate"/>
      </w:r>
      <w:r w:rsidR="00105284">
        <w:fldChar w:fldCharType="begin"/>
      </w:r>
      <w:r w:rsidR="00105284">
        <w:instrText xml:space="preserve"> </w:instrText>
      </w:r>
      <w:r w:rsidR="00105284">
        <w:instrText>INCLUDEPICTURE  "http://blogmasterwalkershop.com.b</w:instrText>
      </w:r>
      <w:r w:rsidR="00105284">
        <w:instrText>r/wp-content/uploads/2018/07/img00_como_usar_com_arduino_buzzer_5v_ativo_uno_mega_2560_nano_som_alarme.png" \* MERGEFORMATINET</w:instrText>
      </w:r>
      <w:r w:rsidR="00105284">
        <w:instrText xml:space="preserve"> </w:instrText>
      </w:r>
      <w:r w:rsidR="00105284">
        <w:fldChar w:fldCharType="separate"/>
      </w:r>
      <w:r w:rsidR="00315A1C">
        <w:pict w14:anchorId="2F79628B">
          <v:shape id="_x0000_i1028" type="#_x0000_t75" alt="Resultado de imagem para buzzer ativo 5v arduino" style="width:161.15pt;height:161.15pt">
            <v:imagedata r:id="rId18" r:href="rId19" grayscale="t"/>
          </v:shape>
        </w:pict>
      </w:r>
      <w:r w:rsidR="00105284">
        <w:fldChar w:fldCharType="end"/>
      </w:r>
      <w:r>
        <w:fldChar w:fldCharType="end"/>
      </w:r>
      <w:r w:rsidRPr="00711165">
        <w:fldChar w:fldCharType="end"/>
      </w:r>
    </w:p>
    <w:p w14:paraId="7F45B103" w14:textId="228D25EE" w:rsidR="00B178BA" w:rsidRPr="00B178BA" w:rsidRDefault="00B178BA" w:rsidP="00B178BA">
      <w:pPr>
        <w:pStyle w:val="Legenda"/>
      </w:pPr>
      <w:r w:rsidRPr="00CD772F">
        <w:t xml:space="preserve">Figura </w:t>
      </w:r>
      <w:r>
        <w:t>4</w:t>
      </w:r>
      <w:r w:rsidRPr="00CD772F">
        <w:t xml:space="preserve">. </w:t>
      </w:r>
      <w:proofErr w:type="spellStart"/>
      <w:r>
        <w:t>Buzzer</w:t>
      </w:r>
      <w:proofErr w:type="spellEnd"/>
      <w:r>
        <w:t xml:space="preserve"> Ativo 5V</w:t>
      </w:r>
    </w:p>
    <w:p w14:paraId="262889AD" w14:textId="77777777" w:rsidR="00987544" w:rsidRDefault="00987544" w:rsidP="00987544">
      <w:pPr>
        <w:numPr>
          <w:ilvl w:val="0"/>
          <w:numId w:val="21"/>
        </w:numPr>
        <w:spacing w:line="276" w:lineRule="auto"/>
      </w:pPr>
      <w:r w:rsidRPr="00923F17">
        <w:rPr>
          <w:b/>
          <w:u w:val="single"/>
        </w:rPr>
        <w:t>Jumpers para conexão em Protoboard</w:t>
      </w:r>
      <w:r>
        <w:t xml:space="preserve"> (</w:t>
      </w:r>
      <w:r w:rsidRPr="00923F17">
        <w:t>utilizado para conectar dois p</w:t>
      </w:r>
      <w:r>
        <w:t>ontos de um circuito eletrônico, 20 cm aproximadamente).</w:t>
      </w:r>
    </w:p>
    <w:p w14:paraId="262889AE" w14:textId="77777777" w:rsidR="00987544" w:rsidRDefault="00315A1C" w:rsidP="00987544">
      <w:pPr>
        <w:jc w:val="center"/>
        <w:rPr>
          <w:noProof/>
        </w:rPr>
      </w:pPr>
      <w:r>
        <w:rPr>
          <w:noProof/>
        </w:rPr>
        <w:pict w14:anchorId="262889D7">
          <v:shape id="_x0000_i1029" type="#_x0000_t75" alt="Descrição: Imagem relacionada" style="width:156.2pt;height:156.2pt;visibility:visible">
            <v:imagedata r:id="rId20" o:title="Imagem relacionada" grayscale="t"/>
          </v:shape>
        </w:pict>
      </w:r>
    </w:p>
    <w:p w14:paraId="262889AF" w14:textId="5EDB7480" w:rsidR="00987544" w:rsidRPr="001862E3" w:rsidRDefault="00987544" w:rsidP="00987544">
      <w:pPr>
        <w:pStyle w:val="Legenda"/>
      </w:pPr>
      <w:r w:rsidRPr="00CD772F">
        <w:t xml:space="preserve">Figura </w:t>
      </w:r>
      <w:r w:rsidR="00B178BA">
        <w:t>5</w:t>
      </w:r>
      <w:r>
        <w:t>. Cabos Jumpers</w:t>
      </w:r>
    </w:p>
    <w:p w14:paraId="262889B0" w14:textId="77777777" w:rsidR="00987544" w:rsidRPr="002309B8" w:rsidRDefault="00987544" w:rsidP="00987544">
      <w:pPr>
        <w:numPr>
          <w:ilvl w:val="0"/>
          <w:numId w:val="21"/>
        </w:numPr>
        <w:spacing w:line="276" w:lineRule="auto"/>
      </w:pPr>
      <w:r w:rsidRPr="00407D1A">
        <w:rPr>
          <w:b/>
          <w:u w:val="single"/>
        </w:rPr>
        <w:t>Protoboard</w:t>
      </w:r>
      <w:r>
        <w:t xml:space="preserve"> (</w:t>
      </w:r>
      <w:r w:rsidRPr="00407D1A">
        <w:t>placa com furos e conexões condutoras para montagem de circuitos elétricos experimentais</w:t>
      </w:r>
      <w:r>
        <w:t>).</w:t>
      </w:r>
    </w:p>
    <w:p w14:paraId="262889B1" w14:textId="77777777" w:rsidR="00987544" w:rsidRDefault="00315A1C" w:rsidP="00987544">
      <w:pPr>
        <w:jc w:val="center"/>
      </w:pPr>
      <w:r>
        <w:rPr>
          <w:noProof/>
        </w:rPr>
        <w:lastRenderedPageBreak/>
        <w:pict w14:anchorId="262889D8">
          <v:shape id="_x0000_i1030" type="#_x0000_t75" alt="Descrição: Imagem relacionada" style="width:177.25pt;height:132.9pt;visibility:visible">
            <v:imagedata r:id="rId21" o:title="Imagem relacionada" grayscale="t"/>
          </v:shape>
        </w:pict>
      </w:r>
    </w:p>
    <w:p w14:paraId="262889B4" w14:textId="1C3BF089" w:rsidR="00B5351A" w:rsidRPr="00B268AB" w:rsidRDefault="00987544" w:rsidP="00B268AB">
      <w:pPr>
        <w:pStyle w:val="Legenda"/>
        <w:ind w:left="0"/>
      </w:pPr>
      <w:r w:rsidRPr="00CD772F">
        <w:t xml:space="preserve">Figura </w:t>
      </w:r>
      <w:r w:rsidR="00B178BA">
        <w:t>6</w:t>
      </w:r>
      <w:r>
        <w:t>. Protoboard</w:t>
      </w:r>
    </w:p>
    <w:p w14:paraId="496D26E0" w14:textId="0AE1714C" w:rsidR="00A415EC" w:rsidRDefault="00660811" w:rsidP="00FE3680">
      <w:pPr>
        <w:pStyle w:val="Ttulo1"/>
        <w:numPr>
          <w:ilvl w:val="1"/>
          <w:numId w:val="35"/>
        </w:numPr>
      </w:pPr>
      <w:r w:rsidRPr="00B268AB">
        <w:t>Descrição do Software Desenvolvido</w:t>
      </w:r>
    </w:p>
    <w:p w14:paraId="05C43300" w14:textId="77777777" w:rsidR="0007149D" w:rsidRPr="0007149D" w:rsidRDefault="0007149D" w:rsidP="0007149D"/>
    <w:p w14:paraId="7A250717" w14:textId="7CF349AE" w:rsidR="00FE3680" w:rsidRDefault="00731496" w:rsidP="00B04790">
      <w:pPr>
        <w:numPr>
          <w:ilvl w:val="2"/>
          <w:numId w:val="35"/>
        </w:numPr>
        <w:rPr>
          <w:b/>
          <w:sz w:val="26"/>
          <w:szCs w:val="26"/>
        </w:rPr>
      </w:pPr>
      <w:r w:rsidRPr="00441A9A">
        <w:rPr>
          <w:b/>
          <w:sz w:val="26"/>
          <w:szCs w:val="26"/>
        </w:rPr>
        <w:t xml:space="preserve"> </w:t>
      </w:r>
      <w:r w:rsidR="00FE3680">
        <w:rPr>
          <w:b/>
          <w:sz w:val="26"/>
          <w:szCs w:val="26"/>
        </w:rPr>
        <w:t>Descrição</w:t>
      </w:r>
    </w:p>
    <w:p w14:paraId="1C5E8156" w14:textId="5260CFF9" w:rsidR="00FE3680" w:rsidRPr="00EB7CC2" w:rsidRDefault="004B7356" w:rsidP="00EB7CC2">
      <w:pPr>
        <w:spacing w:line="276" w:lineRule="auto"/>
      </w:pPr>
      <w:r w:rsidRPr="00EB7CC2">
        <w:t xml:space="preserve">Sensor de gás inflamável e fumaça que </w:t>
      </w:r>
      <w:r w:rsidR="00606A9F" w:rsidRPr="00EB7CC2">
        <w:t xml:space="preserve">emite som de </w:t>
      </w:r>
      <w:r w:rsidR="00002985" w:rsidRPr="00EB7CC2">
        <w:t>pot</w:t>
      </w:r>
      <w:r w:rsidR="00EB7CC2">
        <w:t>ê</w:t>
      </w:r>
      <w:r w:rsidR="00002985" w:rsidRPr="00EB7CC2">
        <w:t>ncias</w:t>
      </w:r>
      <w:r w:rsidR="009D1F96">
        <w:t xml:space="preserve"> </w:t>
      </w:r>
      <w:r w:rsidR="003C324D" w:rsidRPr="00EB7CC2">
        <w:t>e velocidades</w:t>
      </w:r>
      <w:r w:rsidR="00002985" w:rsidRPr="00EB7CC2">
        <w:t xml:space="preserve"> diferentes</w:t>
      </w:r>
      <w:r w:rsidR="009D1F96">
        <w:t xml:space="preserve"> (baixo nível = 300</w:t>
      </w:r>
      <w:r w:rsidR="000748EA">
        <w:t xml:space="preserve"> de potência </w:t>
      </w:r>
      <w:r w:rsidR="009D1F96">
        <w:t xml:space="preserve"> a cada 1 segundo e alto nível </w:t>
      </w:r>
      <w:r w:rsidR="000B4B8E">
        <w:t>= 500</w:t>
      </w:r>
      <w:r w:rsidR="000748EA">
        <w:t xml:space="preserve"> de potência</w:t>
      </w:r>
      <w:r w:rsidR="000B4B8E">
        <w:t xml:space="preserve"> a cada 200 </w:t>
      </w:r>
      <w:r w:rsidR="000748EA">
        <w:t>milissegundos</w:t>
      </w:r>
      <w:r w:rsidR="009D1F96">
        <w:t>)</w:t>
      </w:r>
      <w:r w:rsidR="00606A9F" w:rsidRPr="00EB7CC2">
        <w:t xml:space="preserve"> através de um </w:t>
      </w:r>
      <w:proofErr w:type="spellStart"/>
      <w:r w:rsidR="00606A9F" w:rsidRPr="00EB7CC2">
        <w:t>buzzer</w:t>
      </w:r>
      <w:proofErr w:type="spellEnd"/>
      <w:r w:rsidR="007C170F" w:rsidRPr="00EB7CC2">
        <w:t xml:space="preserve">, além de piscar um </w:t>
      </w:r>
      <w:proofErr w:type="spellStart"/>
      <w:r w:rsidR="007C170F" w:rsidRPr="00EB7CC2">
        <w:t>led</w:t>
      </w:r>
      <w:proofErr w:type="spellEnd"/>
      <w:r w:rsidR="007C170F" w:rsidRPr="00EB7CC2">
        <w:t xml:space="preserve"> em velocidades diferentes,</w:t>
      </w:r>
      <w:r w:rsidR="00A72DBA" w:rsidRPr="00EB7CC2">
        <w:t xml:space="preserve"> </w:t>
      </w:r>
      <w:r w:rsidR="00002985" w:rsidRPr="00EB7CC2">
        <w:t xml:space="preserve">dependendo do </w:t>
      </w:r>
      <w:r w:rsidR="00A72DBA" w:rsidRPr="00EB7CC2">
        <w:t xml:space="preserve">valor </w:t>
      </w:r>
      <w:r w:rsidR="00510634" w:rsidRPr="00EB7CC2">
        <w:t xml:space="preserve">mínimo e </w:t>
      </w:r>
      <w:r w:rsidR="00A72DBA" w:rsidRPr="00EB7CC2">
        <w:t>máximo</w:t>
      </w:r>
      <w:r w:rsidR="007C170F" w:rsidRPr="00EB7CC2">
        <w:t xml:space="preserve"> (min</w:t>
      </w:r>
      <w:r w:rsidR="000748EA">
        <w:t>.</w:t>
      </w:r>
      <w:r w:rsidR="007C170F" w:rsidRPr="00EB7CC2">
        <w:t xml:space="preserve"> = 300 e m</w:t>
      </w:r>
      <w:r w:rsidR="000748EA">
        <w:t>á</w:t>
      </w:r>
      <w:r w:rsidR="007C170F" w:rsidRPr="00EB7CC2">
        <w:t>x</w:t>
      </w:r>
      <w:r w:rsidR="000748EA">
        <w:t>.</w:t>
      </w:r>
      <w:r w:rsidR="007C170F" w:rsidRPr="00EB7CC2">
        <w:t xml:space="preserve"> = 1000)</w:t>
      </w:r>
      <w:r w:rsidR="00002985" w:rsidRPr="00EB7CC2">
        <w:t xml:space="preserve"> configurado como </w:t>
      </w:r>
      <w:r w:rsidR="00081B04" w:rsidRPr="00EB7CC2">
        <w:t>baixo nível de gás inflamável no ar e</w:t>
      </w:r>
      <w:r w:rsidR="00510634" w:rsidRPr="00EB7CC2">
        <w:t xml:space="preserve"> do valor mínimo</w:t>
      </w:r>
      <w:r w:rsidR="002655D6" w:rsidRPr="00EB7CC2">
        <w:t xml:space="preserve"> (min = 100</w:t>
      </w:r>
      <w:r w:rsidR="00EB7CC2" w:rsidRPr="00EB7CC2">
        <w:t>0</w:t>
      </w:r>
      <w:r w:rsidR="002655D6" w:rsidRPr="00EB7CC2">
        <w:t>)</w:t>
      </w:r>
      <w:r w:rsidR="00510634" w:rsidRPr="00EB7CC2">
        <w:t xml:space="preserve"> configurado como alto nível de gás</w:t>
      </w:r>
      <w:r w:rsidR="003C324D" w:rsidRPr="00EB7CC2">
        <w:t xml:space="preserve"> inflamável no ar</w:t>
      </w:r>
      <w:r w:rsidR="00EB7CC2">
        <w:t>.</w:t>
      </w:r>
    </w:p>
    <w:p w14:paraId="0038DB35" w14:textId="5EB7C581" w:rsidR="00A00D40" w:rsidRDefault="00FE3680" w:rsidP="00B04790">
      <w:pPr>
        <w:numPr>
          <w:ilvl w:val="2"/>
          <w:numId w:val="35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  <w:r w:rsidR="0011414C" w:rsidRPr="00441A9A">
        <w:rPr>
          <w:b/>
          <w:sz w:val="26"/>
          <w:szCs w:val="26"/>
        </w:rPr>
        <w:t>Montagem</w:t>
      </w:r>
    </w:p>
    <w:p w14:paraId="7AE1E698" w14:textId="77777777" w:rsidR="00B268AB" w:rsidRPr="00441A9A" w:rsidRDefault="00B268AB" w:rsidP="000B791D">
      <w:pPr>
        <w:ind w:left="1078"/>
        <w:rPr>
          <w:b/>
          <w:sz w:val="26"/>
          <w:szCs w:val="26"/>
        </w:rPr>
      </w:pPr>
    </w:p>
    <w:p w14:paraId="7FFCD9B7" w14:textId="086CD6DE" w:rsidR="0011414C" w:rsidRDefault="00315A1C" w:rsidP="00731496">
      <w:pPr>
        <w:ind w:left="718"/>
        <w:jc w:val="center"/>
        <w:rPr>
          <w:noProof/>
        </w:rPr>
      </w:pPr>
      <w:r>
        <w:rPr>
          <w:noProof/>
        </w:rPr>
        <w:pict w14:anchorId="7BAAD67A">
          <v:shape id="Imagem 1" o:spid="_x0000_i1031" type="#_x0000_t75" style="width:5in;height:269.15pt;visibility:visible;mso-wrap-style:square">
            <v:imagedata r:id="rId22" o:title=""/>
          </v:shape>
        </w:pict>
      </w:r>
    </w:p>
    <w:p w14:paraId="6828DC73" w14:textId="288E926A" w:rsidR="00E23371" w:rsidRDefault="00370C29" w:rsidP="00731496">
      <w:pPr>
        <w:ind w:left="718"/>
        <w:jc w:val="center"/>
        <w:rPr>
          <w:rFonts w:ascii="Helvetica" w:hAnsi="Helvetica"/>
          <w:b/>
          <w:bCs/>
          <w:sz w:val="20"/>
        </w:rPr>
      </w:pPr>
      <w:r w:rsidRPr="00731496">
        <w:rPr>
          <w:rFonts w:ascii="Helvetica" w:hAnsi="Helvetica"/>
          <w:b/>
          <w:bCs/>
          <w:sz w:val="20"/>
        </w:rPr>
        <w:t xml:space="preserve">Imagem 1. Montagem desenvolvida no software </w:t>
      </w:r>
      <w:proofErr w:type="spellStart"/>
      <w:r w:rsidRPr="00731496">
        <w:rPr>
          <w:rFonts w:ascii="Helvetica" w:hAnsi="Helvetica"/>
          <w:b/>
          <w:bCs/>
          <w:sz w:val="20"/>
        </w:rPr>
        <w:t>Tinkercad</w:t>
      </w:r>
      <w:proofErr w:type="spellEnd"/>
    </w:p>
    <w:p w14:paraId="0093A3A9" w14:textId="3AFA31E2" w:rsidR="007439E0" w:rsidRDefault="007439E0" w:rsidP="00731496">
      <w:pPr>
        <w:ind w:left="718"/>
        <w:jc w:val="center"/>
        <w:rPr>
          <w:rFonts w:ascii="Helvetica" w:hAnsi="Helvetica"/>
          <w:b/>
          <w:bCs/>
          <w:sz w:val="20"/>
        </w:rPr>
      </w:pPr>
    </w:p>
    <w:p w14:paraId="2B587A61" w14:textId="5B995512" w:rsidR="007439E0" w:rsidRDefault="00315A1C" w:rsidP="00C5500D">
      <w:pPr>
        <w:ind w:left="718"/>
        <w:jc w:val="center"/>
        <w:rPr>
          <w:rFonts w:ascii="Helvetica" w:hAnsi="Helvetica"/>
          <w:b/>
          <w:bCs/>
          <w:sz w:val="20"/>
        </w:rPr>
      </w:pPr>
      <w:r>
        <w:rPr>
          <w:rFonts w:ascii="Helvetica" w:hAnsi="Helvetica"/>
          <w:b/>
          <w:bCs/>
          <w:sz w:val="20"/>
        </w:rPr>
        <w:lastRenderedPageBreak/>
        <w:pict w14:anchorId="7D7C7548">
          <v:shape id="_x0000_i1032" type="#_x0000_t75" style="width:363.9pt;height:273.05pt">
            <v:imagedata r:id="rId23" o:title="IMG_1585"/>
          </v:shape>
        </w:pict>
      </w:r>
    </w:p>
    <w:p w14:paraId="4A91ED00" w14:textId="42877523" w:rsidR="00C5500D" w:rsidRDefault="00C5500D" w:rsidP="00C5500D">
      <w:pPr>
        <w:ind w:left="718"/>
        <w:jc w:val="center"/>
        <w:rPr>
          <w:rFonts w:ascii="Helvetica" w:hAnsi="Helvetica"/>
          <w:b/>
          <w:bCs/>
          <w:sz w:val="20"/>
        </w:rPr>
      </w:pPr>
      <w:r w:rsidRPr="00731496">
        <w:rPr>
          <w:rFonts w:ascii="Helvetica" w:hAnsi="Helvetica"/>
          <w:b/>
          <w:bCs/>
          <w:sz w:val="20"/>
        </w:rPr>
        <w:t xml:space="preserve">Imagem </w:t>
      </w:r>
      <w:r>
        <w:rPr>
          <w:rFonts w:ascii="Helvetica" w:hAnsi="Helvetica"/>
          <w:b/>
          <w:bCs/>
          <w:sz w:val="20"/>
        </w:rPr>
        <w:t>2</w:t>
      </w:r>
      <w:r w:rsidRPr="00731496">
        <w:rPr>
          <w:rFonts w:ascii="Helvetica" w:hAnsi="Helvetica"/>
          <w:b/>
          <w:bCs/>
          <w:sz w:val="20"/>
        </w:rPr>
        <w:t xml:space="preserve">. Montagem </w:t>
      </w:r>
      <w:r w:rsidR="00F60734">
        <w:rPr>
          <w:rFonts w:ascii="Helvetica" w:hAnsi="Helvetica"/>
          <w:b/>
          <w:bCs/>
          <w:sz w:val="20"/>
        </w:rPr>
        <w:t xml:space="preserve">real </w:t>
      </w:r>
      <w:r w:rsidR="00E067B4">
        <w:rPr>
          <w:rFonts w:ascii="Helvetica" w:hAnsi="Helvetica"/>
          <w:b/>
          <w:bCs/>
          <w:sz w:val="20"/>
        </w:rPr>
        <w:t>–</w:t>
      </w:r>
      <w:r w:rsidR="00F60734">
        <w:rPr>
          <w:rFonts w:ascii="Helvetica" w:hAnsi="Helvetica"/>
          <w:b/>
          <w:bCs/>
          <w:sz w:val="20"/>
        </w:rPr>
        <w:t xml:space="preserve"> </w:t>
      </w:r>
      <w:r w:rsidR="00E067B4">
        <w:rPr>
          <w:rFonts w:ascii="Helvetica" w:hAnsi="Helvetica"/>
          <w:b/>
          <w:bCs/>
          <w:sz w:val="20"/>
        </w:rPr>
        <w:t>ângulo superior</w:t>
      </w:r>
    </w:p>
    <w:p w14:paraId="61A5907C" w14:textId="77777777" w:rsidR="00B268AB" w:rsidRDefault="00B268AB" w:rsidP="00C5500D">
      <w:pPr>
        <w:ind w:left="718"/>
        <w:jc w:val="center"/>
        <w:rPr>
          <w:rFonts w:ascii="Helvetica" w:hAnsi="Helvetica"/>
          <w:b/>
          <w:bCs/>
          <w:sz w:val="20"/>
        </w:rPr>
      </w:pPr>
    </w:p>
    <w:p w14:paraId="57C476C5" w14:textId="77777777" w:rsidR="000B791D" w:rsidRDefault="000B791D" w:rsidP="00C5500D">
      <w:pPr>
        <w:ind w:left="718"/>
        <w:jc w:val="center"/>
        <w:rPr>
          <w:rFonts w:ascii="Helvetica" w:hAnsi="Helvetica"/>
          <w:b/>
          <w:bCs/>
          <w:sz w:val="20"/>
        </w:rPr>
      </w:pPr>
    </w:p>
    <w:p w14:paraId="5896CD19" w14:textId="66E7A51B" w:rsidR="00E067B4" w:rsidRDefault="00315A1C" w:rsidP="00C5500D">
      <w:pPr>
        <w:ind w:left="718"/>
        <w:jc w:val="center"/>
        <w:rPr>
          <w:rFonts w:ascii="Helvetica" w:hAnsi="Helvetica"/>
          <w:b/>
          <w:bCs/>
          <w:sz w:val="20"/>
        </w:rPr>
      </w:pPr>
      <w:r>
        <w:rPr>
          <w:rFonts w:ascii="Helvetica" w:hAnsi="Helvetica"/>
          <w:b/>
          <w:bCs/>
          <w:sz w:val="20"/>
        </w:rPr>
        <w:pict w14:anchorId="3C622999">
          <v:shape id="_x0000_i1033" type="#_x0000_t75" style="width:365pt;height:243.7pt">
            <v:imagedata r:id="rId24" o:title="IMG_1590" cropbottom="7116f"/>
          </v:shape>
        </w:pict>
      </w:r>
    </w:p>
    <w:p w14:paraId="5F851E21" w14:textId="7F11F758" w:rsidR="00E067B4" w:rsidRDefault="00E067B4" w:rsidP="00E067B4">
      <w:pPr>
        <w:ind w:left="718"/>
        <w:jc w:val="center"/>
        <w:rPr>
          <w:rFonts w:ascii="Helvetica" w:hAnsi="Helvetica"/>
          <w:b/>
          <w:bCs/>
          <w:sz w:val="20"/>
        </w:rPr>
      </w:pPr>
      <w:r w:rsidRPr="00731496">
        <w:rPr>
          <w:rFonts w:ascii="Helvetica" w:hAnsi="Helvetica"/>
          <w:b/>
          <w:bCs/>
          <w:sz w:val="20"/>
        </w:rPr>
        <w:t xml:space="preserve">Imagem </w:t>
      </w:r>
      <w:r>
        <w:rPr>
          <w:rFonts w:ascii="Helvetica" w:hAnsi="Helvetica"/>
          <w:b/>
          <w:bCs/>
          <w:sz w:val="20"/>
        </w:rPr>
        <w:t>3</w:t>
      </w:r>
      <w:r w:rsidRPr="00731496">
        <w:rPr>
          <w:rFonts w:ascii="Helvetica" w:hAnsi="Helvetica"/>
          <w:b/>
          <w:bCs/>
          <w:sz w:val="20"/>
        </w:rPr>
        <w:t xml:space="preserve">. Montagem </w:t>
      </w:r>
      <w:r>
        <w:rPr>
          <w:rFonts w:ascii="Helvetica" w:hAnsi="Helvetica"/>
          <w:b/>
          <w:bCs/>
          <w:sz w:val="20"/>
        </w:rPr>
        <w:t xml:space="preserve">real – ângulo </w:t>
      </w:r>
      <w:r w:rsidR="00441A9A">
        <w:rPr>
          <w:rFonts w:ascii="Helvetica" w:hAnsi="Helvetica"/>
          <w:b/>
          <w:bCs/>
          <w:sz w:val="20"/>
        </w:rPr>
        <w:t>reto</w:t>
      </w:r>
    </w:p>
    <w:p w14:paraId="246175B2" w14:textId="66909888" w:rsidR="00C5500D" w:rsidRDefault="00C5500D" w:rsidP="00C5500D">
      <w:pPr>
        <w:ind w:left="718"/>
        <w:jc w:val="center"/>
        <w:rPr>
          <w:rFonts w:ascii="Helvetica" w:hAnsi="Helvetica"/>
          <w:b/>
          <w:bCs/>
          <w:sz w:val="20"/>
        </w:rPr>
      </w:pPr>
    </w:p>
    <w:p w14:paraId="5438853A" w14:textId="175BEA86" w:rsidR="002E5BEF" w:rsidRDefault="002E5BEF" w:rsidP="00C5500D">
      <w:pPr>
        <w:ind w:left="718"/>
        <w:jc w:val="center"/>
        <w:rPr>
          <w:rFonts w:ascii="Helvetica" w:hAnsi="Helvetica"/>
          <w:b/>
          <w:bCs/>
          <w:sz w:val="20"/>
        </w:rPr>
      </w:pPr>
    </w:p>
    <w:p w14:paraId="3C40D219" w14:textId="1DC8E47F" w:rsidR="002E5BEF" w:rsidRDefault="002E5BEF" w:rsidP="00C5500D">
      <w:pPr>
        <w:ind w:left="718"/>
        <w:jc w:val="center"/>
        <w:rPr>
          <w:rFonts w:ascii="Helvetica" w:hAnsi="Helvetica"/>
          <w:b/>
          <w:bCs/>
          <w:sz w:val="20"/>
        </w:rPr>
      </w:pPr>
    </w:p>
    <w:p w14:paraId="3EF2A6B1" w14:textId="7DF1A3DF" w:rsidR="002E5BEF" w:rsidRDefault="002E5BEF" w:rsidP="00C5500D">
      <w:pPr>
        <w:ind w:left="718"/>
        <w:jc w:val="center"/>
        <w:rPr>
          <w:rFonts w:ascii="Helvetica" w:hAnsi="Helvetica"/>
          <w:b/>
          <w:bCs/>
          <w:sz w:val="20"/>
        </w:rPr>
      </w:pPr>
    </w:p>
    <w:p w14:paraId="45D3F3BB" w14:textId="77777777" w:rsidR="00B814B1" w:rsidRPr="00731496" w:rsidRDefault="00B814B1" w:rsidP="00B814B1">
      <w:pPr>
        <w:rPr>
          <w:rFonts w:ascii="Helvetica" w:hAnsi="Helvetica"/>
          <w:b/>
          <w:bCs/>
          <w:sz w:val="20"/>
        </w:rPr>
      </w:pPr>
    </w:p>
    <w:p w14:paraId="4CF14294" w14:textId="282FE7D9" w:rsidR="00B814B1" w:rsidRPr="00B814B1" w:rsidRDefault="00105284" w:rsidP="00D35904">
      <w:pPr>
        <w:spacing w:before="0"/>
        <w:ind w:left="718"/>
        <w:rPr>
          <w:b/>
          <w:sz w:val="26"/>
          <w:szCs w:val="26"/>
        </w:rPr>
      </w:pPr>
      <w:r>
        <w:rPr>
          <w:noProof/>
        </w:rPr>
        <w:lastRenderedPageBreak/>
        <w:pict w14:anchorId="5CC805FD">
          <v:rect id="Caixa de Texto 2" o:spid="_x0000_s1032" style="position:absolute;left:0;text-align:left;margin-left:-23.15pt;margin-top:26.05pt;width:540.15pt;height:716.8pt;z-index:25165824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>
            <v:textbox style="mso-next-textbox:#Caixa de Texto 2">
              <w:txbxContent>
                <w:p w14:paraId="2DBD8184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proofErr w:type="spellStart"/>
                  <w:r w:rsidRPr="00D35904">
                    <w:rPr>
                      <w:sz w:val="22"/>
                      <w:szCs w:val="22"/>
                    </w:rPr>
                    <w:t>int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Pinbuzzer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= 9; //PINO UTILIZADO PELO BUZZER</w:t>
                  </w:r>
                </w:p>
                <w:p w14:paraId="5A1E78CC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proofErr w:type="spellStart"/>
                  <w:r w:rsidRPr="00D35904">
                    <w:rPr>
                      <w:sz w:val="22"/>
                      <w:szCs w:val="22"/>
                    </w:rPr>
                    <w:t>int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Pinled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= 7; //PINO UTILIZADO PELO LED</w:t>
                  </w:r>
                </w:p>
                <w:p w14:paraId="35D5E202" w14:textId="12621444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proofErr w:type="spellStart"/>
                  <w:r w:rsidRPr="00D35904">
                    <w:rPr>
                      <w:sz w:val="22"/>
                      <w:szCs w:val="22"/>
                    </w:rPr>
                    <w:t>int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PinA0 = A0;//PINO UTILIZADO PELO SENSOR DE GÁS MQ-2</w:t>
                  </w:r>
                </w:p>
                <w:p w14:paraId="694C3D57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proofErr w:type="spellStart"/>
                  <w:r w:rsidRPr="00D35904">
                    <w:rPr>
                      <w:sz w:val="22"/>
                      <w:szCs w:val="22"/>
                    </w:rPr>
                    <w:t>int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leitura_sensor_baixo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= 300;//DEFININDO UM VALOR LIMITE PARA NIVEL BAIXO DE GÁS </w:t>
                  </w:r>
                </w:p>
                <w:p w14:paraId="2CDA31E9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proofErr w:type="spellStart"/>
                  <w:r w:rsidRPr="00D35904">
                    <w:rPr>
                      <w:sz w:val="22"/>
                      <w:szCs w:val="22"/>
                    </w:rPr>
                    <w:t>int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leitura_sensor_alto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= 1000; //DEFININDO UM VALOR LIMITE PARA NIVEL ALTO DE GÁS </w:t>
                  </w:r>
                </w:p>
                <w:p w14:paraId="49B9826C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</w:p>
                <w:p w14:paraId="6CCD4DB6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proofErr w:type="spellStart"/>
                  <w:r w:rsidRPr="00D35904">
                    <w:rPr>
                      <w:sz w:val="22"/>
                      <w:szCs w:val="22"/>
                    </w:rPr>
                    <w:t>void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</w:t>
                  </w:r>
                  <w:proofErr w:type="gramStart"/>
                  <w:r w:rsidRPr="00D35904">
                    <w:rPr>
                      <w:sz w:val="22"/>
                      <w:szCs w:val="22"/>
                    </w:rPr>
                    <w:t>setup(</w:t>
                  </w:r>
                  <w:proofErr w:type="gramEnd"/>
                  <w:r w:rsidRPr="00D35904">
                    <w:rPr>
                      <w:sz w:val="22"/>
                      <w:szCs w:val="22"/>
                    </w:rPr>
                    <w:t>) {</w:t>
                  </w:r>
                </w:p>
                <w:p w14:paraId="1B2B2F36" w14:textId="16E4279B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</w:t>
                  </w:r>
                  <w:r w:rsidR="00642621">
                    <w:rPr>
                      <w:sz w:val="22"/>
                      <w:szCs w:val="22"/>
                    </w:rPr>
                    <w:tab/>
                  </w:r>
                  <w:r w:rsidR="00AA1F98">
                    <w:rPr>
                      <w:sz w:val="22"/>
                      <w:szCs w:val="22"/>
                    </w:rPr>
                    <w:tab/>
                  </w:r>
                  <w:r w:rsidR="00AA1F98">
                    <w:rPr>
                      <w:sz w:val="22"/>
                      <w:szCs w:val="22"/>
                    </w:rPr>
                    <w:tab/>
                  </w:r>
                  <w:r w:rsidR="00AA1F98">
                    <w:rPr>
                      <w:sz w:val="22"/>
                      <w:szCs w:val="22"/>
                    </w:rPr>
                    <w:tab/>
                  </w:r>
                  <w:r w:rsidR="00AA1F98">
                    <w:rPr>
                      <w:sz w:val="22"/>
                      <w:szCs w:val="22"/>
                    </w:rPr>
                    <w:tab/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</w:rPr>
                    <w:t>pinMode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gramEnd"/>
                  <w:r w:rsidRPr="00D35904">
                    <w:rPr>
                      <w:sz w:val="22"/>
                      <w:szCs w:val="22"/>
                    </w:rPr>
                    <w:t>PinA0, INPUT); //DEFINE O PINO COMO ENTRADA</w:t>
                  </w:r>
                </w:p>
                <w:p w14:paraId="62BEFA44" w14:textId="21E3092B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</w:t>
                  </w:r>
                  <w:r w:rsidR="00642621">
                    <w:rPr>
                      <w:sz w:val="22"/>
                      <w:szCs w:val="22"/>
                    </w:rPr>
                    <w:tab/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</w:rPr>
                    <w:t>pinMode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</w:rPr>
                    <w:t>Pinbuzzer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, OUTPUT); //DEFINE O PINO COMO SAÍDA</w:t>
                  </w:r>
                </w:p>
                <w:p w14:paraId="5393DFC3" w14:textId="529A0B9C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</w:t>
                  </w:r>
                  <w:r w:rsidR="00642621">
                    <w:rPr>
                      <w:sz w:val="22"/>
                      <w:szCs w:val="22"/>
                    </w:rPr>
                    <w:tab/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</w:rPr>
                    <w:t>pinMode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</w:rPr>
                    <w:t>Pinled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, OUTPUT); //DEFINE O PINO COMO SAÍDA</w:t>
                  </w:r>
                </w:p>
                <w:p w14:paraId="6AFC2C9B" w14:textId="7ABC38FC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</w:t>
                  </w:r>
                  <w:r w:rsidR="00642621">
                    <w:rPr>
                      <w:sz w:val="22"/>
                      <w:szCs w:val="22"/>
                    </w:rPr>
                    <w:tab/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Serial.begin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gramStart"/>
                  <w:r w:rsidRPr="00D35904">
                    <w:rPr>
                      <w:sz w:val="22"/>
                      <w:szCs w:val="22"/>
                    </w:rPr>
                    <w:t>9600);/</w:t>
                  </w:r>
                  <w:proofErr w:type="gramEnd"/>
                  <w:r w:rsidRPr="00D35904">
                    <w:rPr>
                      <w:sz w:val="22"/>
                      <w:szCs w:val="22"/>
                    </w:rPr>
                    <w:t>/INICIALIZA A SERIAL</w:t>
                  </w:r>
                </w:p>
                <w:p w14:paraId="67481E4F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>}</w:t>
                  </w:r>
                </w:p>
                <w:p w14:paraId="54BF9B08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proofErr w:type="spellStart"/>
                  <w:r w:rsidRPr="00D35904">
                    <w:rPr>
                      <w:sz w:val="22"/>
                      <w:szCs w:val="22"/>
                    </w:rPr>
                    <w:t>void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</w:t>
                  </w:r>
                  <w:proofErr w:type="gramStart"/>
                  <w:r w:rsidRPr="00D35904">
                    <w:rPr>
                      <w:sz w:val="22"/>
                      <w:szCs w:val="22"/>
                    </w:rPr>
                    <w:t>loop(</w:t>
                  </w:r>
                  <w:proofErr w:type="gramEnd"/>
                  <w:r w:rsidRPr="00D35904">
                    <w:rPr>
                      <w:sz w:val="22"/>
                      <w:szCs w:val="22"/>
                    </w:rPr>
                    <w:t>) {</w:t>
                  </w:r>
                </w:p>
                <w:p w14:paraId="55AB760B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int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valor_analogico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=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</w:rPr>
                    <w:t>analogRead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gramEnd"/>
                  <w:r w:rsidRPr="00D35904">
                    <w:rPr>
                      <w:sz w:val="22"/>
                      <w:szCs w:val="22"/>
                    </w:rPr>
                    <w:t>PinA0); //VARIÁVEL RECEBE O VALOR LIDO NO PINO ANALÓGICO</w:t>
                  </w:r>
                </w:p>
                <w:p w14:paraId="2DDC72AB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Serial.print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("Leitura: "); //EXIBE O TEXTO NO MONITOR SERIAL</w:t>
                  </w:r>
                </w:p>
                <w:p w14:paraId="7D27C875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Serial.println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valor_</w:t>
                  </w:r>
                  <w:proofErr w:type="gramStart"/>
                  <w:r w:rsidRPr="00D35904">
                    <w:rPr>
                      <w:sz w:val="22"/>
                      <w:szCs w:val="22"/>
                    </w:rPr>
                    <w:t>analogico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);/</w:t>
                  </w:r>
                  <w:proofErr w:type="gramEnd"/>
                  <w:r w:rsidRPr="00D35904">
                    <w:rPr>
                      <w:sz w:val="22"/>
                      <w:szCs w:val="22"/>
                    </w:rPr>
                    <w:t>/ MOSTRA NO MONITOR SERIAL O VALOR LIDO DO PINO ANALÓGICO</w:t>
                  </w:r>
                </w:p>
                <w:p w14:paraId="7A423580" w14:textId="13BC94D9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if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(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valor_analogico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&gt;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leitura_sensor_baixo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&amp;&amp;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valor_analogico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&lt;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leitura_sensor_alto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) </w:t>
                  </w:r>
                  <w:proofErr w:type="gramStart"/>
                  <w:r w:rsidRPr="00D35904">
                    <w:rPr>
                      <w:sz w:val="22"/>
                      <w:szCs w:val="22"/>
                    </w:rPr>
                    <w:t xml:space="preserve">{ </w:t>
                  </w:r>
                  <w:r w:rsidR="006F4A6A">
                    <w:rPr>
                      <w:sz w:val="22"/>
                      <w:szCs w:val="22"/>
                    </w:rPr>
                    <w:t>/</w:t>
                  </w:r>
                  <w:proofErr w:type="gramEnd"/>
                  <w:r w:rsidR="006F4A6A">
                    <w:rPr>
                      <w:sz w:val="22"/>
                      <w:szCs w:val="22"/>
                    </w:rPr>
                    <w:t>/ VERIFICA VALOR LIMITE DO SENSOR DE GÁS</w:t>
                  </w:r>
                </w:p>
                <w:p w14:paraId="590B5939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  <w:lang w:val="en-GB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 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  <w:lang w:val="en-GB"/>
                    </w:rPr>
                    <w:t>digitalWrite</w:t>
                  </w:r>
                  <w:proofErr w:type="spellEnd"/>
                  <w:r w:rsidRPr="00D35904">
                    <w:rPr>
                      <w:sz w:val="22"/>
                      <w:szCs w:val="22"/>
                      <w:lang w:val="en-GB"/>
                    </w:rPr>
                    <w:t>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  <w:lang w:val="en-GB"/>
                    </w:rPr>
                    <w:t>Pinled</w:t>
                  </w:r>
                  <w:proofErr w:type="spellEnd"/>
                  <w:r w:rsidRPr="00D35904">
                    <w:rPr>
                      <w:sz w:val="22"/>
                      <w:szCs w:val="22"/>
                      <w:lang w:val="en-GB"/>
                    </w:rPr>
                    <w:t>, HIGH); //ACENDE O LED</w:t>
                  </w:r>
                </w:p>
                <w:p w14:paraId="236AC4F0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  <w:lang w:val="en-GB"/>
                    </w:rPr>
                    <w:t xml:space="preserve">   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</w:rPr>
                    <w:t>tone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</w:rPr>
                    <w:t>Pinbuzzer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, 300); //ACIONA O BUZZER</w:t>
                  </w:r>
                </w:p>
                <w:p w14:paraId="5211EDDF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 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</w:rPr>
                    <w:t>delay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gramEnd"/>
                  <w:r w:rsidRPr="00D35904">
                    <w:rPr>
                      <w:sz w:val="22"/>
                      <w:szCs w:val="22"/>
                    </w:rPr>
                    <w:t>1000); //ESPERA 1 SEGUNDO</w:t>
                  </w:r>
                </w:p>
                <w:p w14:paraId="14DF772E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 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</w:rPr>
                    <w:t>noTone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</w:rPr>
                    <w:t>Pinbuzzer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); //PARA O BUZZER</w:t>
                  </w:r>
                </w:p>
                <w:p w14:paraId="5BEBDA27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 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</w:rPr>
                    <w:t>digitalWrite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</w:rPr>
                    <w:t>Pinled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, LOW); //DESLIGA O LED</w:t>
                  </w:r>
                </w:p>
                <w:p w14:paraId="2D4C4565" w14:textId="7A6677A4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 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</w:rPr>
                    <w:t>delay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gramEnd"/>
                  <w:r w:rsidRPr="00D35904">
                    <w:rPr>
                      <w:sz w:val="22"/>
                      <w:szCs w:val="22"/>
                    </w:rPr>
                    <w:t>1000);}</w:t>
                  </w:r>
                </w:p>
                <w:p w14:paraId="620EFE65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else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</w:rPr>
                    <w:t>if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</w:rPr>
                    <w:t>valor_analogico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 xml:space="preserve"> &gt; </w:t>
                  </w:r>
                  <w:proofErr w:type="spellStart"/>
                  <w:r w:rsidRPr="00D35904">
                    <w:rPr>
                      <w:sz w:val="22"/>
                      <w:szCs w:val="22"/>
                    </w:rPr>
                    <w:t>leitura_sensor_alto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){</w:t>
                  </w:r>
                </w:p>
                <w:p w14:paraId="74425D34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  <w:lang w:val="en-GB"/>
                    </w:rPr>
                  </w:pPr>
                  <w:r w:rsidRPr="00D35904">
                    <w:rPr>
                      <w:sz w:val="22"/>
                      <w:szCs w:val="22"/>
                    </w:rPr>
                    <w:t xml:space="preserve">   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  <w:lang w:val="en-GB"/>
                    </w:rPr>
                    <w:t>digitalWrite</w:t>
                  </w:r>
                  <w:proofErr w:type="spellEnd"/>
                  <w:r w:rsidRPr="00D35904">
                    <w:rPr>
                      <w:sz w:val="22"/>
                      <w:szCs w:val="22"/>
                      <w:lang w:val="en-GB"/>
                    </w:rPr>
                    <w:t>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  <w:lang w:val="en-GB"/>
                    </w:rPr>
                    <w:t>Pinled</w:t>
                  </w:r>
                  <w:proofErr w:type="spellEnd"/>
                  <w:r w:rsidRPr="00D35904">
                    <w:rPr>
                      <w:sz w:val="22"/>
                      <w:szCs w:val="22"/>
                      <w:lang w:val="en-GB"/>
                    </w:rPr>
                    <w:t>, HIGH);</w:t>
                  </w:r>
                </w:p>
                <w:p w14:paraId="30FE7F0A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  <w:lang w:val="en-GB"/>
                    </w:rPr>
                  </w:pPr>
                  <w:r w:rsidRPr="00D35904">
                    <w:rPr>
                      <w:sz w:val="22"/>
                      <w:szCs w:val="22"/>
                      <w:lang w:val="en-GB"/>
                    </w:rPr>
                    <w:t xml:space="preserve">    </w:t>
                  </w:r>
                  <w:proofErr w:type="gramStart"/>
                  <w:r w:rsidRPr="00D35904">
                    <w:rPr>
                      <w:sz w:val="22"/>
                      <w:szCs w:val="22"/>
                      <w:lang w:val="en-GB"/>
                    </w:rPr>
                    <w:t>tone(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  <w:lang w:val="en-GB"/>
                    </w:rPr>
                    <w:t>Pinbuzzer</w:t>
                  </w:r>
                  <w:proofErr w:type="spellEnd"/>
                  <w:r w:rsidRPr="00D35904">
                    <w:rPr>
                      <w:sz w:val="22"/>
                      <w:szCs w:val="22"/>
                      <w:lang w:val="en-GB"/>
                    </w:rPr>
                    <w:t>, 500);</w:t>
                  </w:r>
                </w:p>
                <w:p w14:paraId="2E5C72E2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  <w:lang w:val="en-GB"/>
                    </w:rPr>
                  </w:pPr>
                  <w:r w:rsidRPr="00D35904">
                    <w:rPr>
                      <w:sz w:val="22"/>
                      <w:szCs w:val="22"/>
                      <w:lang w:val="en-GB"/>
                    </w:rPr>
                    <w:t xml:space="preserve">    </w:t>
                  </w:r>
                  <w:proofErr w:type="gramStart"/>
                  <w:r w:rsidRPr="00D35904">
                    <w:rPr>
                      <w:sz w:val="22"/>
                      <w:szCs w:val="22"/>
                      <w:lang w:val="en-GB"/>
                    </w:rPr>
                    <w:t>delay(</w:t>
                  </w:r>
                  <w:proofErr w:type="gramEnd"/>
                  <w:r w:rsidRPr="00D35904">
                    <w:rPr>
                      <w:sz w:val="22"/>
                      <w:szCs w:val="22"/>
                      <w:lang w:val="en-GB"/>
                    </w:rPr>
                    <w:t>200);</w:t>
                  </w:r>
                </w:p>
                <w:p w14:paraId="2BB0102F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  <w:lang w:val="en-GB"/>
                    </w:rPr>
                  </w:pPr>
                  <w:r w:rsidRPr="00D35904">
                    <w:rPr>
                      <w:sz w:val="22"/>
                      <w:szCs w:val="22"/>
                      <w:lang w:val="en-GB"/>
                    </w:rPr>
                    <w:t xml:space="preserve">   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  <w:lang w:val="en-GB"/>
                    </w:rPr>
                    <w:t>noTone</w:t>
                  </w:r>
                  <w:proofErr w:type="spellEnd"/>
                  <w:r w:rsidRPr="00D35904">
                    <w:rPr>
                      <w:sz w:val="22"/>
                      <w:szCs w:val="22"/>
                      <w:lang w:val="en-GB"/>
                    </w:rPr>
                    <w:t>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  <w:lang w:val="en-GB"/>
                    </w:rPr>
                    <w:t>Pinbuzzer</w:t>
                  </w:r>
                  <w:proofErr w:type="spellEnd"/>
                  <w:r w:rsidRPr="00D35904">
                    <w:rPr>
                      <w:sz w:val="22"/>
                      <w:szCs w:val="22"/>
                      <w:lang w:val="en-GB"/>
                    </w:rPr>
                    <w:t>);</w:t>
                  </w:r>
                </w:p>
                <w:p w14:paraId="1C69AAE0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  <w:lang w:val="en-GB"/>
                    </w:rPr>
                  </w:pPr>
                  <w:r w:rsidRPr="00D35904">
                    <w:rPr>
                      <w:sz w:val="22"/>
                      <w:szCs w:val="22"/>
                      <w:lang w:val="en-GB"/>
                    </w:rPr>
                    <w:t xml:space="preserve">   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  <w:lang w:val="en-GB"/>
                    </w:rPr>
                    <w:t>digitalWrite</w:t>
                  </w:r>
                  <w:proofErr w:type="spellEnd"/>
                  <w:r w:rsidRPr="00D35904">
                    <w:rPr>
                      <w:sz w:val="22"/>
                      <w:szCs w:val="22"/>
                      <w:lang w:val="en-GB"/>
                    </w:rPr>
                    <w:t>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  <w:lang w:val="en-GB"/>
                    </w:rPr>
                    <w:t>Pinled</w:t>
                  </w:r>
                  <w:proofErr w:type="spellEnd"/>
                  <w:r w:rsidRPr="00D35904">
                    <w:rPr>
                      <w:sz w:val="22"/>
                      <w:szCs w:val="22"/>
                      <w:lang w:val="en-GB"/>
                    </w:rPr>
                    <w:t>, LOW);</w:t>
                  </w:r>
                </w:p>
                <w:p w14:paraId="031EED41" w14:textId="65EFA750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  <w:lang w:val="en-GB"/>
                    </w:rPr>
                  </w:pPr>
                  <w:r w:rsidRPr="00D35904">
                    <w:rPr>
                      <w:sz w:val="22"/>
                      <w:szCs w:val="22"/>
                      <w:lang w:val="en-GB"/>
                    </w:rPr>
                    <w:t xml:space="preserve">    </w:t>
                  </w:r>
                  <w:proofErr w:type="gramStart"/>
                  <w:r w:rsidRPr="00D35904">
                    <w:rPr>
                      <w:sz w:val="22"/>
                      <w:szCs w:val="22"/>
                      <w:lang w:val="en-GB"/>
                    </w:rPr>
                    <w:t>delay(</w:t>
                  </w:r>
                  <w:proofErr w:type="gramEnd"/>
                  <w:r w:rsidRPr="00D35904">
                    <w:rPr>
                      <w:sz w:val="22"/>
                      <w:szCs w:val="22"/>
                      <w:lang w:val="en-GB"/>
                    </w:rPr>
                    <w:t>200);}</w:t>
                  </w:r>
                </w:p>
                <w:p w14:paraId="54809900" w14:textId="77777777" w:rsidR="0074559D" w:rsidRPr="00D35904" w:rsidRDefault="0074559D" w:rsidP="005E3B5E">
                  <w:pPr>
                    <w:jc w:val="left"/>
                    <w:rPr>
                      <w:sz w:val="22"/>
                      <w:szCs w:val="22"/>
                      <w:lang w:val="en-GB"/>
                    </w:rPr>
                  </w:pPr>
                  <w:r w:rsidRPr="00D35904">
                    <w:rPr>
                      <w:sz w:val="22"/>
                      <w:szCs w:val="22"/>
                      <w:lang w:val="en-GB"/>
                    </w:rPr>
                    <w:t xml:space="preserve">  else { </w:t>
                  </w:r>
                </w:p>
                <w:p w14:paraId="647A6C4B" w14:textId="77777777" w:rsidR="0074559D" w:rsidRPr="00D35904" w:rsidRDefault="0074559D" w:rsidP="00B814B1">
                  <w:pPr>
                    <w:jc w:val="left"/>
                    <w:rPr>
                      <w:sz w:val="22"/>
                      <w:szCs w:val="22"/>
                      <w:lang w:val="en-GB"/>
                    </w:rPr>
                  </w:pPr>
                  <w:r w:rsidRPr="00D35904">
                    <w:rPr>
                      <w:sz w:val="22"/>
                      <w:szCs w:val="22"/>
                      <w:lang w:val="en-GB"/>
                    </w:rPr>
                    <w:t xml:space="preserve">   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  <w:lang w:val="en-GB"/>
                    </w:rPr>
                    <w:t>digitalWrite</w:t>
                  </w:r>
                  <w:proofErr w:type="spellEnd"/>
                  <w:r w:rsidRPr="00D35904">
                    <w:rPr>
                      <w:sz w:val="22"/>
                      <w:szCs w:val="22"/>
                      <w:lang w:val="en-GB"/>
                    </w:rPr>
                    <w:t>(</w:t>
                  </w:r>
                  <w:proofErr w:type="spellStart"/>
                  <w:proofErr w:type="gramEnd"/>
                  <w:r w:rsidRPr="00D35904">
                    <w:rPr>
                      <w:sz w:val="22"/>
                      <w:szCs w:val="22"/>
                      <w:lang w:val="en-GB"/>
                    </w:rPr>
                    <w:t>Pinled</w:t>
                  </w:r>
                  <w:proofErr w:type="spellEnd"/>
                  <w:r w:rsidRPr="00D35904">
                    <w:rPr>
                      <w:sz w:val="22"/>
                      <w:szCs w:val="22"/>
                      <w:lang w:val="en-GB"/>
                    </w:rPr>
                    <w:t>, LOW);//LED DESLIGADO</w:t>
                  </w:r>
                </w:p>
                <w:p w14:paraId="47995B2D" w14:textId="77777777" w:rsidR="0074559D" w:rsidRPr="00315A1C" w:rsidRDefault="0074559D" w:rsidP="00B814B1">
                  <w:pPr>
                    <w:jc w:val="left"/>
                    <w:rPr>
                      <w:sz w:val="22"/>
                      <w:szCs w:val="22"/>
                      <w:lang w:val="en-GB"/>
                    </w:rPr>
                  </w:pPr>
                  <w:r w:rsidRPr="00D35904">
                    <w:rPr>
                      <w:sz w:val="22"/>
                      <w:szCs w:val="22"/>
                      <w:lang w:val="en-GB"/>
                    </w:rPr>
                    <w:t xml:space="preserve">    </w:t>
                  </w:r>
                  <w:r w:rsidRPr="00315A1C">
                    <w:rPr>
                      <w:sz w:val="22"/>
                      <w:szCs w:val="22"/>
                      <w:lang w:val="en-GB"/>
                    </w:rPr>
                    <w:t>noTone(Pinbuzzer); //BUZZER DESLIGADO</w:t>
                  </w:r>
                </w:p>
                <w:p w14:paraId="614BB6B2" w14:textId="77777777" w:rsidR="0074559D" w:rsidRPr="00315A1C" w:rsidRDefault="0074559D" w:rsidP="00B814B1">
                  <w:pPr>
                    <w:jc w:val="left"/>
                    <w:rPr>
                      <w:sz w:val="22"/>
                      <w:szCs w:val="22"/>
                      <w:lang w:val="en-GB"/>
                    </w:rPr>
                  </w:pPr>
                  <w:r w:rsidRPr="00315A1C">
                    <w:rPr>
                      <w:sz w:val="22"/>
                      <w:szCs w:val="22"/>
                      <w:lang w:val="en-GB"/>
                    </w:rPr>
                    <w:t xml:space="preserve">  }</w:t>
                  </w:r>
                </w:p>
                <w:p w14:paraId="30ACB357" w14:textId="77777777" w:rsidR="0074559D" w:rsidRPr="00D35904" w:rsidRDefault="0074559D" w:rsidP="00B814B1">
                  <w:pPr>
                    <w:jc w:val="left"/>
                    <w:rPr>
                      <w:sz w:val="22"/>
                      <w:szCs w:val="22"/>
                    </w:rPr>
                  </w:pPr>
                  <w:r w:rsidRPr="00315A1C">
                    <w:rPr>
                      <w:sz w:val="22"/>
                      <w:szCs w:val="22"/>
                      <w:lang w:val="en-GB"/>
                    </w:rPr>
                    <w:t xml:space="preserve">  </w:t>
                  </w:r>
                  <w:proofErr w:type="spellStart"/>
                  <w:proofErr w:type="gramStart"/>
                  <w:r w:rsidRPr="00D35904">
                    <w:rPr>
                      <w:sz w:val="22"/>
                      <w:szCs w:val="22"/>
                    </w:rPr>
                    <w:t>delay</w:t>
                  </w:r>
                  <w:proofErr w:type="spellEnd"/>
                  <w:r w:rsidRPr="00D35904">
                    <w:rPr>
                      <w:sz w:val="22"/>
                      <w:szCs w:val="22"/>
                    </w:rPr>
                    <w:t>(</w:t>
                  </w:r>
                  <w:proofErr w:type="gramEnd"/>
                  <w:r w:rsidRPr="00D35904">
                    <w:rPr>
                      <w:sz w:val="22"/>
                      <w:szCs w:val="22"/>
                    </w:rPr>
                    <w:t>100); //INTERVALO DE 100 MILISSEGUNDOS</w:t>
                  </w:r>
                </w:p>
                <w:p w14:paraId="605F64CC" w14:textId="6C68E0ED" w:rsidR="002E5BEF" w:rsidRPr="00D35904" w:rsidRDefault="0074559D" w:rsidP="00B814B1">
                  <w:pPr>
                    <w:jc w:val="left"/>
                    <w:rPr>
                      <w:sz w:val="22"/>
                      <w:szCs w:val="22"/>
                    </w:rPr>
                  </w:pPr>
                  <w:r w:rsidRPr="00D35904">
                    <w:rPr>
                      <w:sz w:val="22"/>
                      <w:szCs w:val="22"/>
                    </w:rPr>
                    <w:t>}</w:t>
                  </w:r>
                </w:p>
              </w:txbxContent>
            </v:textbox>
            <w10:wrap type="square"/>
          </v:rect>
        </w:pict>
      </w:r>
      <w:r w:rsidR="0011414C">
        <w:t xml:space="preserve">1.4.2. </w:t>
      </w:r>
      <w:r w:rsidR="0011414C" w:rsidRPr="00441A9A">
        <w:rPr>
          <w:b/>
          <w:sz w:val="26"/>
          <w:szCs w:val="26"/>
        </w:rPr>
        <w:t>Implementação</w:t>
      </w:r>
      <w:r w:rsidR="00441A9A" w:rsidRPr="00441A9A">
        <w:rPr>
          <w:b/>
          <w:sz w:val="26"/>
          <w:szCs w:val="26"/>
        </w:rPr>
        <w:t xml:space="preserve"> do código</w:t>
      </w:r>
    </w:p>
    <w:p w14:paraId="262889B7" w14:textId="06029D46" w:rsidR="00987544" w:rsidRDefault="00660811" w:rsidP="00B814B1">
      <w:pPr>
        <w:numPr>
          <w:ilvl w:val="0"/>
          <w:numId w:val="35"/>
        </w:numPr>
        <w:jc w:val="left"/>
      </w:pPr>
      <w:r w:rsidRPr="00987544">
        <w:lastRenderedPageBreak/>
        <w:t>Resultados</w:t>
      </w:r>
    </w:p>
    <w:p w14:paraId="262889B8" w14:textId="77777777" w:rsidR="00B5351A" w:rsidRPr="00B5351A" w:rsidRDefault="00B5351A" w:rsidP="00B5351A"/>
    <w:p w14:paraId="262889B9" w14:textId="77777777" w:rsidR="00987544" w:rsidRDefault="00660811" w:rsidP="00660811">
      <w:pPr>
        <w:pStyle w:val="Ttulo1"/>
        <w:numPr>
          <w:ilvl w:val="1"/>
          <w:numId w:val="35"/>
        </w:numPr>
      </w:pPr>
      <w:r w:rsidRPr="00987544">
        <w:t>Descrição do Produto Final e Apresentação do Funcionamento</w:t>
      </w:r>
    </w:p>
    <w:p w14:paraId="262889BA" w14:textId="77777777" w:rsidR="00C964B5" w:rsidRPr="00C964B5" w:rsidRDefault="00C964B5" w:rsidP="00C964B5"/>
    <w:p w14:paraId="262889BB" w14:textId="77777777" w:rsidR="00C964B5" w:rsidRDefault="00C964B5" w:rsidP="00B5351A">
      <w:r w:rsidRPr="00C964B5">
        <w:t>O </w:t>
      </w:r>
      <w:r w:rsidRPr="00C964B5">
        <w:rPr>
          <w:bCs/>
        </w:rPr>
        <w:t>Sensor (Detector) de Gás Inflamável / Fumaça – MQ-2</w:t>
      </w:r>
      <w:r w:rsidRPr="00C964B5">
        <w:t xml:space="preserve"> é um módulo eletrônico desenvolvido com a finalidade de detectar a presença de gás inflamável / fumaça em determinado ambiente. </w:t>
      </w:r>
    </w:p>
    <w:p w14:paraId="262889BC" w14:textId="77777777" w:rsidR="00C964B5" w:rsidRDefault="00C964B5" w:rsidP="00B5351A">
      <w:r w:rsidRPr="00C964B5">
        <w:t xml:space="preserve">A partir da detecção feita pelo sensor, o micro controlador que estiver ligado ao módulo será notificado </w:t>
      </w:r>
      <w:r>
        <w:t>e um LED indicará a presença de gás/ fumaça no ambiente.</w:t>
      </w:r>
    </w:p>
    <w:p w14:paraId="262889BD" w14:textId="77777777" w:rsidR="00B5351A" w:rsidRDefault="00C964B5" w:rsidP="00B5351A">
      <w:r w:rsidRPr="00C964B5">
        <w:t>O Sensor de Gás/Fumaça MQ-2 é capaz de detectar diversos tipos de gases e fumaça. Seu nível de detecção vai de 300 a 10.000ppm (partes por milhão), que pode ser ajustado por um trimpot na parte de trás do sensor.</w:t>
      </w:r>
    </w:p>
    <w:p w14:paraId="262889BE" w14:textId="77777777" w:rsidR="00C964B5" w:rsidRDefault="00C964B5" w:rsidP="00C964B5">
      <w:r w:rsidRPr="00C964B5">
        <w:t>Dentre os gases que o sensor pode detectar, podemos destacar: gás natural, metano, propano, butano, GLP e hidrogênio.</w:t>
      </w:r>
    </w:p>
    <w:p w14:paraId="262889BF" w14:textId="77777777" w:rsidR="00C964B5" w:rsidRPr="00B5351A" w:rsidRDefault="00C964B5" w:rsidP="00B5351A"/>
    <w:p w14:paraId="5D2ADC74" w14:textId="0FAE7D84" w:rsidR="000B5AB7" w:rsidRDefault="00660811" w:rsidP="000B5AB7">
      <w:pPr>
        <w:pStyle w:val="Ttulo1"/>
        <w:numPr>
          <w:ilvl w:val="1"/>
          <w:numId w:val="35"/>
        </w:numPr>
      </w:pPr>
      <w:r w:rsidRPr="000B5AB7">
        <w:t>Principais Problemas Enfrentados</w:t>
      </w:r>
    </w:p>
    <w:p w14:paraId="3411E554" w14:textId="77777777" w:rsidR="000B5AB7" w:rsidRPr="000B5AB7" w:rsidRDefault="000B5AB7" w:rsidP="000B5AB7"/>
    <w:p w14:paraId="262889C1" w14:textId="34668C8D" w:rsidR="00B5351A" w:rsidRPr="000B5AB7" w:rsidRDefault="00B01FA1" w:rsidP="000B5AB7">
      <w:r w:rsidRPr="000B5AB7">
        <w:t>- Montagem</w:t>
      </w:r>
      <w:r w:rsidR="008B5B27" w:rsidRPr="000B5AB7">
        <w:t xml:space="preserve"> correta</w:t>
      </w:r>
      <w:r w:rsidRPr="000B5AB7">
        <w:t xml:space="preserve"> do hardware</w:t>
      </w:r>
      <w:r w:rsidR="00C43C6F" w:rsidRPr="000B5AB7">
        <w:t>;</w:t>
      </w:r>
    </w:p>
    <w:p w14:paraId="5574A090" w14:textId="2D97A015" w:rsidR="00B01FA1" w:rsidRDefault="00B01FA1" w:rsidP="000B5AB7">
      <w:r w:rsidRPr="000B5AB7">
        <w:t xml:space="preserve">- Criação do script </w:t>
      </w:r>
      <w:r w:rsidR="008B5B27" w:rsidRPr="000B5AB7">
        <w:t xml:space="preserve">na linguagem </w:t>
      </w:r>
      <w:r w:rsidRPr="000B5AB7">
        <w:t>C</w:t>
      </w:r>
      <w:r w:rsidR="00C43C6F" w:rsidRPr="000B5AB7">
        <w:t>;</w:t>
      </w:r>
    </w:p>
    <w:p w14:paraId="2CE513EE" w14:textId="77777777" w:rsidR="000B5AB7" w:rsidRPr="00B5351A" w:rsidRDefault="000B5AB7" w:rsidP="000B5AB7"/>
    <w:p w14:paraId="262889C2" w14:textId="6B3A642E" w:rsidR="00987544" w:rsidRDefault="00987544" w:rsidP="00987544">
      <w:pPr>
        <w:pStyle w:val="Ttulo1"/>
        <w:numPr>
          <w:ilvl w:val="1"/>
          <w:numId w:val="35"/>
        </w:numPr>
      </w:pPr>
      <w:r w:rsidRPr="000B5AB7">
        <w:t xml:space="preserve">Como Foram Resolvidos </w:t>
      </w:r>
    </w:p>
    <w:p w14:paraId="3A2226EE" w14:textId="77777777" w:rsidR="000B5AB7" w:rsidRPr="000B5AB7" w:rsidRDefault="000B5AB7" w:rsidP="000B5AB7"/>
    <w:p w14:paraId="262889C3" w14:textId="4B3C59CB" w:rsidR="00B5351A" w:rsidRDefault="008B5B27" w:rsidP="000B5AB7">
      <w:r>
        <w:t xml:space="preserve">- </w:t>
      </w:r>
      <w:r w:rsidR="00C70EF6">
        <w:t>Pesquisa na internet sobre como fazer a montagem correta de cada componente</w:t>
      </w:r>
      <w:r w:rsidR="00C43C6F">
        <w:t xml:space="preserve"> e pesquisas sobre os comandos que deveriam ser utilizados para que o script </w:t>
      </w:r>
      <w:r w:rsidR="00D96C83">
        <w:t xml:space="preserve">fosse compilado e carregado corretamente e para que </w:t>
      </w:r>
      <w:proofErr w:type="gramStart"/>
      <w:r w:rsidR="00D96C83">
        <w:t>o mesmo</w:t>
      </w:r>
      <w:proofErr w:type="gramEnd"/>
      <w:r w:rsidR="00D96C83">
        <w:t xml:space="preserve"> desempenhasse as funções de disparo para o Arduino como </w:t>
      </w:r>
      <w:r w:rsidR="000D277B">
        <w:t>desejávamos.</w:t>
      </w:r>
    </w:p>
    <w:p w14:paraId="654D98B6" w14:textId="77777777" w:rsidR="000B5AB7" w:rsidRPr="00B5351A" w:rsidRDefault="000B5AB7" w:rsidP="000B5AB7"/>
    <w:p w14:paraId="262889C4" w14:textId="77777777" w:rsidR="00987544" w:rsidRDefault="00987544" w:rsidP="00987544">
      <w:pPr>
        <w:pStyle w:val="Ttulo1"/>
        <w:numPr>
          <w:ilvl w:val="0"/>
          <w:numId w:val="35"/>
        </w:numPr>
      </w:pPr>
      <w:r>
        <w:t>Conclusões</w:t>
      </w:r>
      <w:r w:rsidRPr="00987544">
        <w:t xml:space="preserve"> </w:t>
      </w:r>
    </w:p>
    <w:p w14:paraId="262889C5" w14:textId="77777777" w:rsidR="00B5351A" w:rsidRPr="00B5351A" w:rsidRDefault="00B5351A" w:rsidP="00B5351A"/>
    <w:p w14:paraId="262889C6" w14:textId="6D4B8F34" w:rsidR="00987544" w:rsidRDefault="00987544" w:rsidP="00B5351A">
      <w:pPr>
        <w:pStyle w:val="Ttulo1"/>
        <w:numPr>
          <w:ilvl w:val="1"/>
          <w:numId w:val="35"/>
        </w:numPr>
      </w:pPr>
      <w:r>
        <w:t>Os objetivos propostos foram alcançados?</w:t>
      </w:r>
    </w:p>
    <w:p w14:paraId="06C1B3C2" w14:textId="77777777" w:rsidR="00B52946" w:rsidRPr="00B52946" w:rsidRDefault="00B52946" w:rsidP="00B52946"/>
    <w:p w14:paraId="625E3D63" w14:textId="3E736DE4" w:rsidR="00F827FD" w:rsidRPr="00F827FD" w:rsidRDefault="00F827FD" w:rsidP="00F827FD">
      <w:r>
        <w:t>Sim. Nosso principal objetivo foi alcançado, de forma que nosso projeto</w:t>
      </w:r>
      <w:r w:rsidR="004B42EC">
        <w:t xml:space="preserve"> está em p</w:t>
      </w:r>
      <w:r w:rsidR="00E15012">
        <w:t>leno</w:t>
      </w:r>
      <w:r w:rsidR="004B42EC">
        <w:t xml:space="preserve"> funcionamento</w:t>
      </w:r>
      <w:r w:rsidR="00E15012">
        <w:t xml:space="preserve">. Um dos objetivos secundários envolvia a conexão </w:t>
      </w:r>
      <w:r w:rsidR="00137698">
        <w:t>com a internet</w:t>
      </w:r>
      <w:r w:rsidR="00B57D81">
        <w:t xml:space="preserve">, que não foi </w:t>
      </w:r>
      <w:r w:rsidR="00B52946">
        <w:t>bem-sucedida.</w:t>
      </w:r>
    </w:p>
    <w:p w14:paraId="262889C7" w14:textId="77777777" w:rsidR="00B5351A" w:rsidRPr="00B5351A" w:rsidRDefault="00B5351A" w:rsidP="00B5351A"/>
    <w:p w14:paraId="262889C8" w14:textId="113B7004" w:rsidR="00987544" w:rsidRDefault="00987544" w:rsidP="00987544">
      <w:pPr>
        <w:pStyle w:val="Ttulo1"/>
        <w:numPr>
          <w:ilvl w:val="1"/>
          <w:numId w:val="35"/>
        </w:numPr>
      </w:pPr>
      <w:r>
        <w:lastRenderedPageBreak/>
        <w:t>Quais as vantagens e as desvantagens do projeto?</w:t>
      </w:r>
    </w:p>
    <w:p w14:paraId="30450493" w14:textId="77777777" w:rsidR="00840E77" w:rsidRPr="00840E77" w:rsidRDefault="00840E77" w:rsidP="00840E77"/>
    <w:p w14:paraId="262889C9" w14:textId="7B61DD70" w:rsidR="00B5351A" w:rsidRDefault="004519AF" w:rsidP="00B5351A">
      <w:r>
        <w:t>Vantagem: Ao término deste projeto, tiramos como vantagem o aprendizado durante o processo de realização. Junto de muito conhecimento adquirido</w:t>
      </w:r>
      <w:r w:rsidR="00E41FB7">
        <w:t>, vemos que nosso projeto é de grande importância para o dia a dia de uma família. Um detector de gás inflamável</w:t>
      </w:r>
      <w:r w:rsidR="00DC4668">
        <w:t xml:space="preserve"> / fumaça pode salvar vidas, indicando </w:t>
      </w:r>
      <w:r w:rsidR="009B193F">
        <w:t>inclusive o nível da presença de gás</w:t>
      </w:r>
      <w:r w:rsidR="004E615C">
        <w:t>.</w:t>
      </w:r>
    </w:p>
    <w:p w14:paraId="7479121D" w14:textId="60661E5F" w:rsidR="003B102B" w:rsidRDefault="003B102B" w:rsidP="00B5351A">
      <w:r>
        <w:t xml:space="preserve">Desvantagem: </w:t>
      </w:r>
      <w:r w:rsidR="003E3EE8">
        <w:t>Apesar d</w:t>
      </w:r>
      <w:r w:rsidR="004465B3">
        <w:t xml:space="preserve">e atingido o objetivo do nosso </w:t>
      </w:r>
      <w:r w:rsidR="007760E4">
        <w:t>sistema,</w:t>
      </w:r>
      <w:r w:rsidR="004465B3">
        <w:t xml:space="preserve"> que </w:t>
      </w:r>
      <w:r w:rsidR="007760E4">
        <w:t xml:space="preserve">é </w:t>
      </w:r>
      <w:r w:rsidR="004465B3">
        <w:t>detectar e alertar cas</w:t>
      </w:r>
      <w:r w:rsidR="00255800">
        <w:t>o</w:t>
      </w:r>
      <w:r w:rsidR="004465B3">
        <w:t xml:space="preserve"> </w:t>
      </w:r>
      <w:r w:rsidR="00F53E88">
        <w:t>gases inflamáveis est</w:t>
      </w:r>
      <w:r w:rsidR="007760E4">
        <w:t>ejam</w:t>
      </w:r>
      <w:r w:rsidR="00F53E88">
        <w:t xml:space="preserve"> presentes no ambiente, a conectividade com a internet para </w:t>
      </w:r>
      <w:r w:rsidR="00255800">
        <w:t xml:space="preserve">mandar mensagem alertando </w:t>
      </w:r>
      <w:r w:rsidR="00AD5B2F">
        <w:t xml:space="preserve">o usuário </w:t>
      </w:r>
      <w:r w:rsidR="00EC6F09">
        <w:t>que seu sensor foi disparado fica pendente no nosso sistema, diminuindo sua complexidade</w:t>
      </w:r>
    </w:p>
    <w:p w14:paraId="765B0A96" w14:textId="77777777" w:rsidR="00840E77" w:rsidRPr="00B5351A" w:rsidRDefault="00840E77" w:rsidP="00B5351A"/>
    <w:p w14:paraId="262889CA" w14:textId="77777777" w:rsidR="00987544" w:rsidRDefault="00987544" w:rsidP="00987544">
      <w:pPr>
        <w:pStyle w:val="Ttulo1"/>
        <w:numPr>
          <w:ilvl w:val="1"/>
          <w:numId w:val="35"/>
        </w:numPr>
      </w:pPr>
      <w:r>
        <w:t>O que deve/poderia ser feito para melhorar o projeto?</w:t>
      </w:r>
    </w:p>
    <w:p w14:paraId="262889CB" w14:textId="47A2554E" w:rsidR="00B5351A" w:rsidRPr="00B5351A" w:rsidRDefault="003928D3" w:rsidP="00B5351A">
      <w:r>
        <w:t xml:space="preserve">Poderíamos melhorar nosso projeto através do envio de mensagens </w:t>
      </w:r>
      <w:r w:rsidR="00F2219B">
        <w:t xml:space="preserve">pela internet </w:t>
      </w:r>
      <w:r w:rsidR="00E62906">
        <w:t>informando ao usuário de nosso dispositivo que em sua casa foi detectado níveis</w:t>
      </w:r>
      <w:r w:rsidR="00105284">
        <w:t xml:space="preserve"> de gás ou fumaça</w:t>
      </w:r>
      <w:r w:rsidR="00E62906">
        <w:t xml:space="preserve"> superiores </w:t>
      </w:r>
      <w:r w:rsidR="00105284">
        <w:t>ao</w:t>
      </w:r>
      <w:r w:rsidR="00E62906">
        <w:t xml:space="preserve"> estabelecido como normal</w:t>
      </w:r>
      <w:r w:rsidR="008D1653">
        <w:t>.</w:t>
      </w:r>
      <w:bookmarkStart w:id="0" w:name="_GoBack"/>
      <w:bookmarkEnd w:id="0"/>
    </w:p>
    <w:p w14:paraId="262889CC" w14:textId="77777777" w:rsidR="00987544" w:rsidRDefault="00987544" w:rsidP="00987544">
      <w:pPr>
        <w:pStyle w:val="Ttulo1"/>
        <w:numPr>
          <w:ilvl w:val="0"/>
          <w:numId w:val="35"/>
        </w:numPr>
      </w:pPr>
      <w:r>
        <w:t>Referências</w:t>
      </w:r>
    </w:p>
    <w:p w14:paraId="262889CD" w14:textId="77777777" w:rsidR="00987544" w:rsidRPr="00987544" w:rsidRDefault="00987544" w:rsidP="00987544"/>
    <w:p w14:paraId="262889CE" w14:textId="77777777" w:rsidR="00187EDF" w:rsidRDefault="00187EDF" w:rsidP="00072370">
      <w:pPr>
        <w:pStyle w:val="Reference"/>
        <w:rPr>
          <w:lang w:eastAsia="en-US"/>
        </w:rPr>
      </w:pPr>
      <w:r>
        <w:rPr>
          <w:lang w:eastAsia="en-US"/>
        </w:rPr>
        <w:t>Oliveira</w:t>
      </w:r>
      <w:r w:rsidRPr="00187EDF">
        <w:rPr>
          <w:lang w:eastAsia="en-US"/>
        </w:rPr>
        <w:t xml:space="preserve">, </w:t>
      </w:r>
      <w:r w:rsidR="00072370">
        <w:rPr>
          <w:lang w:eastAsia="en-US"/>
        </w:rPr>
        <w:t xml:space="preserve">E. (2019). </w:t>
      </w:r>
      <w:r w:rsidRPr="00187EDF">
        <w:rPr>
          <w:lang w:eastAsia="en-US"/>
        </w:rPr>
        <w:t xml:space="preserve"> </w:t>
      </w:r>
      <w:r w:rsidR="00072370">
        <w:rPr>
          <w:lang w:eastAsia="en-US"/>
        </w:rPr>
        <w:t>“</w:t>
      </w:r>
      <w:r w:rsidRPr="00187EDF">
        <w:rPr>
          <w:lang w:eastAsia="en-US"/>
        </w:rPr>
        <w:t>Como usar com Arduino – Sensor (Detecto</w:t>
      </w:r>
      <w:r>
        <w:rPr>
          <w:lang w:eastAsia="en-US"/>
        </w:rPr>
        <w:t>r) de Gás Inflamável / Fumaça–</w:t>
      </w:r>
      <w:r w:rsidRPr="00187EDF">
        <w:rPr>
          <w:lang w:eastAsia="en-US"/>
        </w:rPr>
        <w:t>MQ-2</w:t>
      </w:r>
      <w:r w:rsidR="00072370">
        <w:rPr>
          <w:lang w:eastAsia="en-US"/>
        </w:rPr>
        <w:t xml:space="preserve">”.                                                </w:t>
      </w:r>
      <w:hyperlink r:id="rId25" w:history="1">
        <w:r w:rsidR="00072370" w:rsidRPr="00072370">
          <w:rPr>
            <w:rStyle w:val="Hyperlink"/>
            <w:color w:val="auto"/>
            <w:u w:val="none"/>
            <w:lang w:eastAsia="en-US"/>
          </w:rPr>
          <w:t>http://blogmasterwalkershop.com.br/arduino/como-usar-com-arduino-sensor-detector-de-gas-inflamavel-fumaca-mq-2</w:t>
        </w:r>
      </w:hyperlink>
      <w:r w:rsidR="00072370" w:rsidRPr="00072370">
        <w:rPr>
          <w:lang w:eastAsia="en-US"/>
        </w:rPr>
        <w:t>, Março.</w:t>
      </w:r>
    </w:p>
    <w:p w14:paraId="262889CF" w14:textId="77777777" w:rsidR="00187EDF" w:rsidRDefault="00072370" w:rsidP="002309B8">
      <w:pPr>
        <w:pStyle w:val="Reference"/>
        <w:rPr>
          <w:lang w:eastAsia="en-US"/>
        </w:rPr>
      </w:pPr>
      <w:r>
        <w:rPr>
          <w:lang w:eastAsia="en-US"/>
        </w:rPr>
        <w:t>Arduino e Cia</w:t>
      </w:r>
      <w:r w:rsidR="00385218">
        <w:rPr>
          <w:lang w:eastAsia="en-US"/>
        </w:rPr>
        <w:t>.</w:t>
      </w:r>
      <w:r>
        <w:rPr>
          <w:lang w:eastAsia="en-US"/>
        </w:rPr>
        <w:t xml:space="preserve"> (201</w:t>
      </w:r>
      <w:r w:rsidR="009566E8">
        <w:rPr>
          <w:lang w:eastAsia="en-US"/>
        </w:rPr>
        <w:t>5</w:t>
      </w:r>
      <w:r>
        <w:rPr>
          <w:lang w:eastAsia="en-US"/>
        </w:rPr>
        <w:t>).</w:t>
      </w:r>
      <w:r w:rsidR="00187EDF">
        <w:rPr>
          <w:lang w:eastAsia="en-US"/>
        </w:rPr>
        <w:t xml:space="preserve"> </w:t>
      </w:r>
      <w:r>
        <w:rPr>
          <w:lang w:eastAsia="en-US"/>
        </w:rPr>
        <w:t>“</w:t>
      </w:r>
      <w:r w:rsidR="00187EDF" w:rsidRPr="00187EDF">
        <w:rPr>
          <w:lang w:eastAsia="en-US"/>
        </w:rPr>
        <w:t>Alarme sensor de gás com o módulo MQ-2</w:t>
      </w:r>
      <w:r>
        <w:rPr>
          <w:lang w:eastAsia="en-US"/>
        </w:rPr>
        <w:t>”</w:t>
      </w:r>
      <w:r w:rsidR="00187EDF">
        <w:rPr>
          <w:lang w:eastAsia="en-US"/>
        </w:rPr>
        <w:t xml:space="preserve">. </w:t>
      </w:r>
      <w:hyperlink r:id="rId26" w:history="1">
        <w:r w:rsidR="009566E8" w:rsidRPr="009566E8">
          <w:rPr>
            <w:rStyle w:val="Hyperlink"/>
            <w:color w:val="auto"/>
            <w:u w:val="none"/>
            <w:lang w:eastAsia="en-US"/>
          </w:rPr>
          <w:t>https://www.arduinoecia.com.br/2015/01/alarme-sensor-de-gas-modulo-mq-2.html</w:t>
        </w:r>
      </w:hyperlink>
      <w:r w:rsidR="009566E8" w:rsidRPr="009566E8">
        <w:rPr>
          <w:lang w:eastAsia="en-US"/>
        </w:rPr>
        <w:t>, Março</w:t>
      </w:r>
      <w:r w:rsidR="009B7ED8">
        <w:rPr>
          <w:lang w:eastAsia="en-US"/>
        </w:rPr>
        <w:t>.</w:t>
      </w:r>
      <w:r w:rsidR="009566E8">
        <w:rPr>
          <w:lang w:eastAsia="en-US"/>
        </w:rPr>
        <w:t xml:space="preserve"> </w:t>
      </w:r>
    </w:p>
    <w:p w14:paraId="262889D0" w14:textId="77777777" w:rsidR="002309B8" w:rsidRPr="009B7ED8" w:rsidRDefault="009566E8" w:rsidP="009B7ED8">
      <w:pPr>
        <w:tabs>
          <w:tab w:val="clear" w:pos="720"/>
          <w:tab w:val="left" w:pos="5205"/>
        </w:tabs>
        <w:ind w:left="284" w:hanging="284"/>
        <w:rPr>
          <w:lang w:eastAsia="en-US"/>
        </w:rPr>
      </w:pPr>
      <w:r>
        <w:rPr>
          <w:lang w:eastAsia="en-US"/>
        </w:rPr>
        <w:t>Vidal, V. (2017). “</w:t>
      </w:r>
      <w:r w:rsidR="002309B8" w:rsidRPr="002309B8">
        <w:rPr>
          <w:lang w:eastAsia="en-US"/>
        </w:rPr>
        <w:t>Sensor de gases inflamáveis com Arduino</w:t>
      </w:r>
      <w:r w:rsidR="009B7ED8">
        <w:rPr>
          <w:lang w:eastAsia="en-US"/>
        </w:rPr>
        <w:t>”</w:t>
      </w:r>
      <w:r w:rsidR="002309B8">
        <w:rPr>
          <w:lang w:eastAsia="en-US"/>
        </w:rPr>
        <w:t xml:space="preserve">. </w:t>
      </w:r>
      <w:r w:rsidR="009B7ED8">
        <w:rPr>
          <w:lang w:eastAsia="en-US"/>
        </w:rPr>
        <w:t xml:space="preserve">                    </w:t>
      </w:r>
      <w:hyperlink r:id="rId27" w:history="1">
        <w:r w:rsidR="009B7ED8" w:rsidRPr="009B7ED8">
          <w:rPr>
            <w:rStyle w:val="Hyperlink"/>
            <w:color w:val="auto"/>
            <w:u w:val="none"/>
            <w:lang w:eastAsia="en-US"/>
          </w:rPr>
          <w:t>http://blog.eletrogate.com/sistema-anti-incendia-sensor-de-gases-inflamaveis-com-arduino</w:t>
        </w:r>
      </w:hyperlink>
      <w:r w:rsidR="009B7ED8" w:rsidRPr="009B7ED8">
        <w:rPr>
          <w:lang w:eastAsia="en-US"/>
        </w:rPr>
        <w:t>, Março.</w:t>
      </w:r>
    </w:p>
    <w:p w14:paraId="262889D1" w14:textId="77777777" w:rsidR="009B7ED8" w:rsidRPr="00746987" w:rsidRDefault="009B7ED8" w:rsidP="009B7ED8">
      <w:pPr>
        <w:tabs>
          <w:tab w:val="clear" w:pos="720"/>
          <w:tab w:val="left" w:pos="5205"/>
        </w:tabs>
        <w:ind w:left="284" w:hanging="284"/>
        <w:rPr>
          <w:color w:val="FF0000"/>
          <w:lang w:eastAsia="en-US"/>
        </w:rPr>
      </w:pPr>
    </w:p>
    <w:p w14:paraId="262889D2" w14:textId="77777777" w:rsidR="002309B8" w:rsidRDefault="002309B8" w:rsidP="00187EDF">
      <w:pPr>
        <w:tabs>
          <w:tab w:val="clear" w:pos="720"/>
          <w:tab w:val="left" w:pos="5205"/>
        </w:tabs>
        <w:rPr>
          <w:lang w:eastAsia="en-US"/>
        </w:rPr>
      </w:pPr>
    </w:p>
    <w:p w14:paraId="262889D3" w14:textId="77777777" w:rsidR="002309B8" w:rsidRPr="00187EDF" w:rsidRDefault="002309B8" w:rsidP="00187EDF">
      <w:pPr>
        <w:tabs>
          <w:tab w:val="clear" w:pos="720"/>
          <w:tab w:val="left" w:pos="5205"/>
        </w:tabs>
        <w:rPr>
          <w:lang w:eastAsia="en-US"/>
        </w:rPr>
      </w:pPr>
    </w:p>
    <w:sectPr w:rsidR="002309B8" w:rsidRPr="00187EDF" w:rsidSect="002249E4">
      <w:headerReference w:type="even" r:id="rId28"/>
      <w:headerReference w:type="default" r:id="rId29"/>
      <w:footerReference w:type="even" r:id="rId30"/>
      <w:headerReference w:type="first" r:id="rId31"/>
      <w:footerReference w:type="first" r:id="rId32"/>
      <w:type w:val="continuous"/>
      <w:pgSz w:w="11907" w:h="16840" w:code="9"/>
      <w:pgMar w:top="1440" w:right="1080" w:bottom="1440" w:left="1080" w:header="964" w:footer="964" w:gutter="0"/>
      <w:pgNumType w:start="101"/>
      <w:cols w:space="454" w:equalWidth="0">
        <w:col w:w="9126"/>
      </w:cols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2889DB" w14:textId="77777777" w:rsidR="00C64187" w:rsidRDefault="00C64187">
      <w:r>
        <w:separator/>
      </w:r>
    </w:p>
  </w:endnote>
  <w:endnote w:type="continuationSeparator" w:id="0">
    <w:p w14:paraId="262889DC" w14:textId="77777777" w:rsidR="00C64187" w:rsidRDefault="00C641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889E3" w14:textId="77777777" w:rsidR="008707D0" w:rsidRPr="002B6974" w:rsidRDefault="008707D0">
    <w:pPr>
      <w:jc w:val="left"/>
      <w:rPr>
        <w:lang w:val="en-GB"/>
      </w:rPr>
    </w:pPr>
    <w:r w:rsidRPr="002B6974">
      <w:rPr>
        <w:lang w:val="en-GB"/>
      </w:rPr>
      <w:t>Proceedings of the XII SIBGRAPI (October 1999)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889E5" w14:textId="77777777" w:rsidR="008707D0" w:rsidRPr="002B6974" w:rsidRDefault="008707D0">
    <w:pPr>
      <w:rPr>
        <w:lang w:val="en-GB"/>
      </w:rPr>
    </w:pPr>
    <w:r w:rsidRPr="002B6974">
      <w:rPr>
        <w:lang w:val="en-GB"/>
      </w:rPr>
      <w:t>Proceedings of the XII SIBGRAPI (October 1999) 101-104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889EB" w14:textId="77777777" w:rsidR="008707D0" w:rsidRPr="002B6974" w:rsidRDefault="008707D0">
    <w:pPr>
      <w:jc w:val="left"/>
      <w:rPr>
        <w:lang w:val="en-GB"/>
      </w:rPr>
    </w:pPr>
    <w:r w:rsidRPr="002B6974">
      <w:rPr>
        <w:lang w:val="en-GB"/>
      </w:rPr>
      <w:t>Proceedings of the XII SIBGRAPI (October 1999)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889ED" w14:textId="77777777" w:rsidR="008707D0" w:rsidRPr="002B6974" w:rsidRDefault="008707D0">
    <w:pPr>
      <w:rPr>
        <w:lang w:val="en-GB"/>
      </w:rPr>
    </w:pPr>
    <w:r w:rsidRPr="002B6974">
      <w:rPr>
        <w:lang w:val="en-GB"/>
      </w:rPr>
      <w:t>Proceedings of the XII SIBGRAPI (October 1999) 101-104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2889D9" w14:textId="77777777" w:rsidR="00C64187" w:rsidRDefault="00C64187">
      <w:r>
        <w:separator/>
      </w:r>
    </w:p>
  </w:footnote>
  <w:footnote w:type="continuationSeparator" w:id="0">
    <w:p w14:paraId="262889DA" w14:textId="77777777" w:rsidR="00C64187" w:rsidRDefault="00C641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889DD" w14:textId="77777777" w:rsidR="008707D0" w:rsidRPr="00EC49FE" w:rsidRDefault="00105284">
    <w:pPr>
      <w:framePr w:wrap="around" w:vAnchor="text" w:hAnchor="margin" w:xAlign="inside" w:y="1"/>
    </w:pPr>
    <w:r>
      <w:rPr>
        <w:noProof/>
      </w:rPr>
      <w:pict w14:anchorId="262889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663413" o:spid="_x0000_s2052" type="#_x0000_t75" style="position:absolute;left:0;text-align:left;margin-left:0;margin-top:0;width:609.55pt;height:553.4pt;z-index:-251657728;mso-position-horizontal:center;mso-position-horizontal-relative:margin;mso-position-vertical:center;mso-position-vertical-relative:margin" o:allowincell="f">
          <v:imagedata r:id="rId1" o:title="Cubo cor mais forte marcadagua" gain="19661f" blacklevel="22938f"/>
          <w10:wrap anchorx="margin" anchory="margin"/>
        </v:shape>
      </w:pict>
    </w:r>
    <w:r w:rsidR="008707D0">
      <w:fldChar w:fldCharType="begin"/>
    </w:r>
    <w:r w:rsidR="008707D0" w:rsidRPr="00EC49FE">
      <w:instrText xml:space="preserve">PAGE  </w:instrText>
    </w:r>
    <w:r w:rsidR="008707D0">
      <w:fldChar w:fldCharType="separate"/>
    </w:r>
    <w:r w:rsidR="008707D0" w:rsidRPr="00EC49FE">
      <w:rPr>
        <w:noProof/>
      </w:rPr>
      <w:t>102</w:t>
    </w:r>
    <w:r w:rsidR="008707D0">
      <w:fldChar w:fldCharType="end"/>
    </w:r>
  </w:p>
  <w:p w14:paraId="262889DE" w14:textId="77777777" w:rsidR="008707D0" w:rsidRPr="00EC49FE" w:rsidRDefault="008707D0">
    <w:pPr>
      <w:jc w:val="right"/>
    </w:pPr>
    <w:r w:rsidRPr="00EC49FE">
      <w:t xml:space="preserve">S. </w:t>
    </w:r>
    <w:proofErr w:type="spellStart"/>
    <w:r w:rsidRPr="00EC49FE">
      <w:t>Sandri</w:t>
    </w:r>
    <w:proofErr w:type="spellEnd"/>
    <w:r w:rsidRPr="00EC49FE">
      <w:t xml:space="preserve">, J. Stolfi, </w:t>
    </w:r>
    <w:proofErr w:type="spellStart"/>
    <w:proofErr w:type="gramStart"/>
    <w:r w:rsidRPr="00EC49FE">
      <w:t>L.Velho</w:t>
    </w:r>
    <w:proofErr w:type="spellEnd"/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889DF" w14:textId="77777777" w:rsidR="008707D0" w:rsidRPr="0094080E" w:rsidRDefault="00105284" w:rsidP="0094080E">
    <w:pPr>
      <w:pStyle w:val="Cabealho"/>
      <w:framePr w:wrap="around" w:vAnchor="text" w:hAnchor="page" w:x="1126" w:y="-394"/>
      <w:rPr>
        <w:rFonts w:ascii="Arial" w:hAnsi="Arial" w:cs="Arial"/>
        <w:b/>
        <w:bCs/>
        <w:sz w:val="28"/>
      </w:rPr>
    </w:pPr>
    <w:r>
      <w:rPr>
        <w:noProof/>
      </w:rPr>
      <w:pict w14:anchorId="262889EF">
        <v:group id="Tela 6" o:spid="_x0000_s2059" editas="canvas" style="position:absolute;left:0;text-align:left;margin-left:437.15pt;margin-top:-22pt;width:45.2pt;height:68.85pt;z-index:251656704" coordsize="5740,8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0" type="#_x0000_t75" style="position:absolute;width:5740;height:8743;visibility:visible">
            <v:fill o:detectmouseclick="t"/>
            <v:path o:connecttype="none"/>
          </v:shape>
          <v:group id="Group 204" o:spid="_x0000_s2061" style="position:absolute;left:63;top:19;width:5677;height:8680" coordorigin="5,5" coordsize="894,1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<v:shape id="Freeform 4" o:spid="_x0000_s2062" style="position:absolute;left:163;top:719;width:573;height:426;visibility:visible;mso-wrap-style:square;v-text-anchor:top" coordsize="1145,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" path="m575,852r,l600,850r24,-3l649,841r24,-5l696,826r24,-11l743,804r23,-14l788,775r22,-16l831,740r20,-18l873,702r20,-22l913,656r19,-24l932,632r17,-24l967,583r30,-52l1026,474r26,-58l1075,353r20,-64l1111,221r13,-69l1124,152,1145,14r-84,110l1001,r,l978,132r,l967,190r-13,55l938,298r-20,50l898,396r-23,45l849,482r-25,38l795,555r-29,31l736,612r-31,22l673,652r-17,8l640,667r-16,4l608,674r-17,4l575,678r-5,l570,678r-16,l537,674r-16,-3l505,667r-16,-7l472,652,440,634,409,612,379,586,350,555,321,520,296,482,270,441,247,396,227,348,209,298,193,245,178,190,167,132r,l144,,86,124,,14r,l21,152r,l34,221r16,68l70,353r23,63l119,474r29,57l178,583r18,25l213,632r,l232,656r20,24l272,702r22,20l314,740r21,19l357,775r23,15l402,804r23,11l449,826r23,10l496,841r25,6l546,850r24,2l575,852xe" filled="f" strokeweight=".15pt">
              <v:path arrowok="t" o:connecttype="custom" o:connectlocs="288,426;312,424;337,418;360,408;383,395;405,380;426,361;447,340;466,316;475,304;499,266;526,208;548,145;562,76;573,7;501,0;489,66;484,95;469,149;449,198;425,241;398,278;368,306;337,326;320,334;304,337;288,339;285,339;269,337;253,334;236,326;205,306;175,278;148,241;124,198;105,149;89,95;84,66;43,62;0,7;11,76;25,145;47,208;74,266;98,304;107,316;126,340;147,361;168,380;190,395;213,408;236,418;261,424;285,426" o:connectangles="0,0,0,0,0,0,0,0,0,0,0,0,0,0,0,0,0,0,0,0,0,0,0,0,0,0,0,0,0,0,0,0,0,0,0,0,0,0,0,0,0,0,0,0,0,0,0,0,0,0,0,0,0,0"/>
            </v:shape>
            <v:rect id="Rectangle 5" o:spid="_x0000_s2063" style="position:absolute;left:254;top:567;width:68;height:8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" filled="f" strokeweight=".15pt"/>
            <v:rect id="Rectangle 6" o:spid="_x0000_s2064" style="position:absolute;left:263;top:580;width:57;height:7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" filled="f" strokeweight=".15pt"/>
            <v:rect id="Rectangle 7" o:spid="_x0000_s2065" style="position:absolute;left:271;top:590;width:48;height: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" filled="f" strokeweight=".15pt"/>
            <v:rect id="Rectangle 8" o:spid="_x0000_s2066" style="position:absolute;left:278;top:600;width:41;height: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" filled="f" strokeweight=".15pt"/>
            <v:rect id="Rectangle 9" o:spid="_x0000_s2067" style="position:absolute;left:284;top:607;width:36;height:4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" filled="f" strokeweight=".15pt"/>
            <v:rect id="Rectangle 10" o:spid="_x0000_s2068" style="position:absolute;left:291;top:613;width:30;height: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" filled="f" strokeweight=".15pt"/>
            <v:rect id="Rectangle 11" o:spid="_x0000_s2069" style="position:absolute;left:297;top:619;width:25;height:3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" filled="f" strokeweight=".15pt"/>
            <v:line id="Line 12" o:spid="_x0000_s2070" style="position:absolute;visibility:visible" from="253,569" to="302,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" strokeweight=".15pt"/>
            <v:rect id="Rectangle 13" o:spid="_x0000_s2071" style="position:absolute;left:302;top:623;width:22;height:2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" filled="f" strokeweight=".15pt"/>
            <v:rect id="Rectangle 14" o:spid="_x0000_s2072" style="position:absolute;left:580;top:567;width:65;height:8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" filled="f" strokeweight=".15pt"/>
            <v:rect id="Rectangle 15" o:spid="_x0000_s2073" style="position:absolute;left:582;top:580;width:55;height:7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" filled="f" strokeweight=".15pt"/>
            <v:rect id="Rectangle 16" o:spid="_x0000_s2074" style="position:absolute;left:583;top:590;width:46;height: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" filled="f" strokeweight=".15pt"/>
            <v:rect id="Rectangle 17" o:spid="_x0000_s2075" style="position:absolute;left:583;top:600;width:40;height: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" filled="f" strokeweight=".15pt"/>
            <v:rect id="Rectangle 18" o:spid="_x0000_s2076" style="position:absolute;left:582;top:607;width:34;height:4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" filled="f" strokeweight=".15pt"/>
            <v:rect id="Rectangle 19" o:spid="_x0000_s2077" style="position:absolute;left:581;top:613;width:29;height: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" filled="f" strokeweight=".15pt"/>
            <v:rect id="Rectangle 20" o:spid="_x0000_s2078" style="position:absolute;left:580;top:619;width:24;height:3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" filled="f" strokeweight=".15pt"/>
            <v:line id="Line 21" o:spid="_x0000_s2079" style="position:absolute;flip:x;visibility:visible" from="599,569" to="646,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" strokeweight=".15pt"/>
            <v:rect id="Rectangle 22" o:spid="_x0000_s2080" style="position:absolute;left:578;top:623;width:21;height:2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" filled="f" strokeweight=".15pt"/>
            <v:shape id="Freeform 23" o:spid="_x0000_s2081" style="position:absolute;left:5;top:5;width:894;height:1367;visibility:visible;mso-wrap-style:square;v-text-anchor:top" coordsize="1790,2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" path="m1790,1368r,l1788,1440r-3,69l1779,1577r-7,68l1761,1711r-13,64l1736,1839r-16,63l1702,1962r-20,59l1660,2078r-23,55l1611,2188r-27,51l1557,2288r-30,48l1496,2380r-33,44l1429,2464r-34,39l1359,2538r-38,33l1283,2602r-40,27l1202,2653r-42,22l1119,2694r-44,14l1030,2721r-45,7l940,2734r-45,2l895,2736r-47,-2l803,2728r-45,-7l715,2708r-44,-14l628,2675r-42,-22l547,2629r-40,-27l467,2571r-36,-33l393,2503r-34,-39l325,2424r-33,-44l262,2336r-29,-48l204,2239r-27,-51l152,2133r-22,-55l108,2021,88,1962,70,1902,54,1839,40,1775,27,1711r-9,-66l9,1577,4,1509,,1440r,-72l,1368r,-70l4,1229r5,-68l18,1093r9,-66l40,963,54,899,70,836,88,776r20,-59l130,660r22,-57l177,550r27,-51l233,449r29,-47l292,356r33,-42l359,273r34,-38l431,198r36,-33l507,136r40,-28l586,85,628,63,671,44,715,30,758,17,803,8,848,2,895,r,l940,2r45,6l1030,17r45,13l1119,44r41,19l1202,85r41,23l1283,136r38,29l1359,198r36,37l1429,273r34,41l1496,356r31,46l1557,449r27,50l1611,550r26,53l1660,660r22,57l1702,776r18,60l1736,899r12,64l1761,1027r11,66l1779,1161r6,68l1788,1298r2,70l1790,1368xe" filled="f" strokeweight=".25pt">
              <v:path arrowok="t" o:connecttype="custom" o:connectlocs="893,719;885,822;867,919;840,1010;805,1093;763,1167;714,1231;660,1285;600,1326;537,1353;469,1366;424,1366;357,1353;293,1326;233,1285;179,1231;131,1167;88,1093;54,1010;27,919;9,822;0,719;0,649;9,546;27,449;54,358;88,275;131,201;179,136;233,82;293,42;357,15;424,1;469,1;537,15;600,42;660,82;714,136;763,201;805,275;840,358;867,449;885,546;893,649" o:connectangles="0,0,0,0,0,0,0,0,0,0,0,0,0,0,0,0,0,0,0,0,0,0,0,0,0,0,0,0,0,0,0,0,0,0,0,0,0,0,0,0,0,0,0,0"/>
            </v:shape>
            <v:shape id="Freeform 24" o:spid="_x0000_s2082" style="position:absolute;left:28;top:30;width:847;height:1317;visibility:visible;mso-wrap-style:square;v-text-anchor:top" coordsize="1694,2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" path="m1694,1316r,l1694,1384r-3,68l1685,1518r-7,64l1669,1646r-13,62l1644,1769r-17,60l1611,1886r-18,57l1572,2000r-22,53l1526,2104r-25,50l1474,2202r-27,45l1416,2291r-30,41l1355,2370r-34,39l1286,2442r-34,31l1214,2502r-36,28l1139,2554r-40,20l1059,2590r-41,17l976,2618r-41,7l891,2631r-43,1l848,2632r-43,-1l761,2625r-43,-7l677,2607r-42,-17l595,2574r-39,-20l518,2530r-38,-28l444,2473r-36,-31l373,2409r-32,-39l308,2332r-30,-41l249,2247r-29,-45l193,2154r-25,-50l144,2053r-21,-53l103,1943,83,1886,67,1829,52,1769,38,1708,27,1646r-9,-64l9,1518,5,1452,2,1384,,1316r,l2,1248r3,-66l9,1116r9,-64l27,988,38,925,52,863,67,804,83,746r20,-57l123,634r21,-53l168,529r25,-49l220,432r29,-46l278,342r30,-42l341,262r32,-37l408,190r36,-31l480,130r38,-26l556,80,595,60,635,42,677,27,718,16,761,7,805,1,848,r,l891,1r44,6l976,16r42,11l1059,42r40,18l1139,80r39,24l1214,130r38,29l1286,190r35,35l1355,262r31,38l1416,342r31,44l1474,432r27,48l1526,529r24,52l1572,634r21,55l1611,746r16,58l1644,863r12,62l1669,988r9,64l1685,1116r6,66l1694,1248r,68l1694,1316xe" filled="f" strokeweight=".15pt">
              <v:path arrowok="t" o:connecttype="custom" o:connectlocs="847,693;839,792;822,885;797,972;763,1053;724,1124;678,1186;626,1237;570,1278;509,1304;446,1316;403,1316;339,1304;278,1278;222,1237;171,1186;125,1124;84,1053;52,972;26,885;9,792;1,693;1,624;9,526;26,432;52,345;84,265;125,193;171,131;222,80;278,40;339,14;403,1;446,1;509,14;570,40;626,80;678,131;724,193;763,265;797,345;822,432;839,526;847,624" o:connectangles="0,0,0,0,0,0,0,0,0,0,0,0,0,0,0,0,0,0,0,0,0,0,0,0,0,0,0,0,0,0,0,0,0,0,0,0,0,0,0,0,0,0,0,0"/>
            </v:shape>
            <v:shape id="Freeform 25" o:spid="_x0000_s2083" style="position:absolute;left:133;top:142;width:637;height:1088;visibility:visible;mso-wrap-style:square;v-text-anchor:top" coordsize="1276,2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" path="m1276,1087r,l1276,1144r-2,55l1269,1254r-6,54l1256,1361r-7,51l1238,1462r-11,49l1215,1561r-15,45l1184,1652r-16,44l1150,1738r-18,43l1112,1819r-22,39l1068,1894r-23,33l1020,1960r-24,30l969,2019r-27,26l915,2068r-29,22l857,2111r-29,16l798,2142r-31,13l736,2164r-32,7l671,2175r-32,2l639,2177r-32,-2l574,2171r-32,-7l509,2155r-31,-13l450,2127r-31,-16l390,2090r-29,-22l334,2045r-27,-26l282,1990r-26,-30l233,1927r-23,-33l188,1858r-22,-39l146,1781r-19,-43l109,1696,92,1652,78,1606,63,1561,51,1511,38,1462r-9,-50l20,1361r-7,-53l7,1254,4,1199,,1144r,-57l,1087r,-55l4,977,7,922r6,-53l20,816r9,-51l38,713,51,664,63,616,78,569,92,523r17,-44l127,437r19,-41l166,356r22,-39l210,283r23,-35l256,217r26,-32l307,158r27,-28l361,107,390,85,419,66,450,48,478,33,509,22,542,11,574,6,607,r32,l639,r32,l704,6r32,5l767,22r31,11l828,48r29,18l886,85r29,22l942,130r27,28l996,185r24,32l1045,248r23,35l1090,317r22,39l1132,396r18,41l1168,479r16,44l1200,569r15,47l1227,664r11,49l1249,765r7,51l1263,869r6,53l1274,977r2,55l1276,1087r,xe" filled="f" strokeweight=".15pt">
              <v:path arrowok="t" o:connecttype="custom" o:connectlocs="637,572;631,654;618,731;599,803;574,869;544,929;509,980;470,1022;428,1055;383,1077;335,1087;303,1087;254,1077;209,1055;167,1022;128,980;94,929;63,869;39,803;19,731;6,654;0,572;0,516;6,434;19,356;39,284;63,218;94,158;128,108;167,65;209,33;254,11;303,0;335,0;383,11;428,33;470,65;509,108;544,158;574,218;599,284;618,356;631,434;637,516" o:connectangles="0,0,0,0,0,0,0,0,0,0,0,0,0,0,0,0,0,0,0,0,0,0,0,0,0,0,0,0,0,0,0,0,0,0,0,0,0,0,0,0,0,0,0,0"/>
            </v:shape>
            <v:shape id="Freeform 26" o:spid="_x0000_s2084" style="position:absolute;left:46;top:494;width:86;height:86;visibility:visible;mso-wrap-style:square;v-text-anchor:top" coordsize="171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" path="m128,140r,l123,132r-6,-3l117,129r-9,-4l94,123,65,118r,l49,116r,l42,110r,l34,103,23,92r,l31,107r7,12l38,119r7,11l56,140r,l69,147r16,4l85,151r12,l112,149r,l119,145r9,-5l128,140xm146,88r,l144,75r,l135,53,43,39,33,50,45,63r-5,3l16,37,36,17,27,4,31,r,l38,9r5,6l43,15r8,2l58,19r72,11l130,30r13,1l150,31r,l153,28r2,-2l155,26r,-4l152,19r7,l171,42r,l166,50r-7,3l159,53r-7,2l141,55r,l152,72r7,16l159,88r2,17l161,121r,l157,136r-7,13l141,158r-11,7l130,165r-9,6l110,173r-9,l90,173r,l74,169,61,160r,l49,149,36,134r,l29,121,22,105r,l22,125r,l20,134r,l18,145r,l18,152r4,6l22,158r5,5l34,165r,l43,167r,4l43,171r-12,l31,171r-8,-2l16,165r-5,-3l7,158r,l4,152,,147r,-6l,136r,l2,130r,l7,118r,l13,108r1,-7l14,101r,-7l14,86r,l9,77r2,-5l13,74r7,5l20,79r5,6l31,88r,l38,92r13,2l97,101r,l110,105r,l114,108r3,4l117,112r8,9l134,136r,l137,130r6,-7l143,123r1,-7l146,108r,l146,103r,-15xe" stroked="f">
              <v:path arrowok="t" o:connecttype="custom" o:connectlocs="62,66;54,62;33,59;21,55;12,46;19,59;28,70;43,75;56,74;64,70;73,44;68,26;23,31;18,8;16,0;22,7;65,15;75,15;78,13;76,9;86,21;80,26;71,27;80,44;81,60;71,79;61,85;45,86;31,80;18,67;11,52;11,62;9,72;11,79;17,82;22,85;16,85;6,81;2,76;0,68;1,65;7,54;7,47;5,38;10,39;16,44;26,47;55,52;59,56;67,68;72,61;73,54;73,44" o:connectangles="0,0,0,0,0,0,0,0,0,0,0,0,0,0,0,0,0,0,0,0,0,0,0,0,0,0,0,0,0,0,0,0,0,0,0,0,0,0,0,0,0,0,0,0,0,0,0,0,0,0,0,0,0"/>
              <o:lock v:ext="edit" verticies="t"/>
            </v:shape>
            <v:shape id="Freeform 27" o:spid="_x0000_s2085" style="position:absolute;left:85;top:440;width:60;height:54;visibility:visible;mso-wrap-style:square;v-text-anchor:top" coordsize="121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" path="m12,26l30,15,23,2,27,r,l34,11r,l39,15r6,2l93,29r,l99,29r3,l102,29r4,-1l106,28,104,18r4,l121,44r,l111,50r-5,1l106,51r-7,l90,50,36,37,23,42,34,64,88,77r9,-5l108,94,88,108,83,99,32,84r,l23,84r-5,l18,84r-2,l14,86r,l14,90r2,4l12,95,,70r,l9,64r5,-3l14,61r5,l25,61r3,1l12,26xe" stroked="f">
              <v:path arrowok="t" o:connecttype="custom" o:connectlocs="6,13;15,8;11,1;13,0;13,0;17,6;17,6;19,8;22,9;46,15;46,15;49,15;51,15;51,15;53,14;53,14;52,9;54,9;60,22;60,22;55,25;53,26;53,26;49,26;45,25;18,19;11,21;17,32;44,39;48,36;54,47;44,54;41,50;16,42;16,42;11,42;9,42;9,42;8,42;7,43;7,43;7,45;8,47;6,48;0,35;0,35;4,32;7,31;7,31;9,31;12,31;14,31;6,13" o:connectangles="0,0,0,0,0,0,0,0,0,0,0,0,0,0,0,0,0,0,0,0,0,0,0,0,0,0,0,0,0,0,0,0,0,0,0,0,0,0,0,0,0,0,0,0,0,0,0,0,0,0,0,0,0"/>
            </v:shape>
            <v:shape id="Freeform 28" o:spid="_x0000_s2086" style="position:absolute;left:85;top:402;width:68;height:34;visibility:visible;mso-wrap-style:square;v-text-anchor:top" coordsize="137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" path="m,13l5,,21,20r-2,6l,13xm32,31l52,18r5,11l110,46r,l117,48r4,l121,48r3,-2l124,46r,-2l124,44r-2,-7l126,37r11,25l137,62r-7,6l122,70r,l115,70,104,66,50,50r-9,3l32,31xe" stroked="f">
              <v:path arrowok="t" o:connecttype="custom" o:connectlocs="0,6;2,0;10,10;9,13;0,6;16,15;26,9;28,14;55,22;55,22;58,23;60,23;60,23;62,22;62,22;62,21;62,21;61,18;63,18;68,30;68,30;65,33;61,34;61,34;57,34;52,32;25,24;20,26;16,15" o:connectangles="0,0,0,0,0,0,0,0,0,0,0,0,0,0,0,0,0,0,0,0,0,0,0,0,0,0,0,0,0"/>
              <o:lock v:ext="edit" verticies="t"/>
            </v:shape>
            <v:shape id="Freeform 29" o:spid="_x0000_s2087" style="position:absolute;left:98;top:362;width:69;height:49;visibility:visible;mso-wrap-style:square;v-text-anchor:top" coordsize="137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" path="m52,46l39,8r,l50,2,57,r,l65,r9,2l131,24r,l131,42r,l137,64r,l126,72r-9,7l117,79r-5,9l106,97r-2,l104,97r-1,-5l101,90r,l90,85,47,68r,l41,66r,l34,68r,l25,70r,l18,68r,l11,64,5,57r,l1,50,,35r3,l3,35r4,9l9,48r3,2l12,50r6,l18,50r9,-2l27,48r7,-4l39,44r,l52,46r,xm57,48r47,18l126,46,72,24r,l65,22r-4,l61,22r-5,2l50,28r7,20xe" stroked="f">
              <v:path arrowok="t" o:connecttype="custom" o:connectlocs="20,4;25,1;29,0;37,1;66,12;66,21;69,32;59,40;56,44;52,49;52,46;51,45;24,34;21,33;17,34;13,35;9,34;6,32;3,29;0,18;2,18;5,24;6,25;9,25;14,24;20,22;26,23;29,24;63,23;36,12;31,11;28,12;29,24" o:connectangles="0,0,0,0,0,0,0,0,0,0,0,0,0,0,0,0,0,0,0,0,0,0,0,0,0,0,0,0,0,0,0,0,0"/>
              <o:lock v:ext="edit" verticies="t"/>
            </v:shape>
            <v:shape id="Freeform 30" o:spid="_x0000_s2088" style="position:absolute;left:136;top:317;width:49;height:47;visibility:visible;mso-wrap-style:square;v-text-anchor:top" coordsize="98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" path="m2,13l44,,55,57r16,8l89,46,87,28r4,-2l98,66r,l83,79r,l71,94r-2,l69,94,67,90,65,87r,l55,81,,55r,l2,37r,l2,13r,xm6,32r,1l47,54,42,21,6,32xe" stroked="f">
              <v:path arrowok="t" o:connecttype="custom" o:connectlocs="1,7;22,0;28,29;36,33;45,23;44,14;46,13;49,33;49,33;42,40;42,40;36,47;35,47;35,47;34,45;33,44;33,44;28,41;0,28;0,28;1,19;1,19;1,7;1,7;3,16;3,17;24,27;21,11;3,16" o:connectangles="0,0,0,0,0,0,0,0,0,0,0,0,0,0,0,0,0,0,0,0,0,0,0,0,0,0,0,0,0"/>
              <o:lock v:ext="edit" verticies="t"/>
            </v:shape>
            <v:shape id="Freeform 31" o:spid="_x0000_s2089" style="position:absolute;left:152;top:273;width:51;height:49;visibility:visible;mso-wrap-style:square;v-text-anchor:top" coordsize="101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" path="m18,4l41,r6,21l25,24r4,13l81,68,94,61,92,48r4,-2l101,81r,l85,88r,l74,98,72,96r,l72,90,70,87r,l59,79,23,59r,l16,55r-3,l13,55r-2,l9,57r,l9,61r,4l5,66,,37r,l9,33r7,l16,33r4,l23,35,18,4xe" stroked="f">
              <v:path arrowok="t" o:connecttype="custom" o:connectlocs="9,2;21,0;24,11;13,12;15,19;41,34;47,31;46,24;48,23;51,41;51,41;43,44;43,44;37,49;36,48;36,48;36,45;35,44;35,44;30,40;12,30;12,30;8,28;7,28;7,28;6,28;5,29;5,29;5,31;5,33;3,33;0,19;0,19;5,17;8,17;8,17;10,17;12,18;9,2" o:connectangles="0,0,0,0,0,0,0,0,0,0,0,0,0,0,0,0,0,0,0,0,0,0,0,0,0,0,0,0,0,0,0,0,0,0,0,0,0,0,0"/>
            </v:shape>
            <v:shape id="Freeform 32" o:spid="_x0000_s2090" style="position:absolute;left:180;top:221;width:52;height:70;visibility:visible;mso-wrap-style:square;v-text-anchor:top" coordsize="105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" path="m45,53l69,40r36,24l105,64r-4,7l99,81r,l98,88r1,11l99,99r-12,9l87,108r-9,7l78,115r-4,10l74,134r,l72,139r,l70,139r,l69,139r,l67,136r,l65,130,61,115,54,93,31,106,,84r,l2,73,4,66r,l2,59,,49r,l18,37r,l25,27r,l29,24r,-6l29,18,27,15,25,13r,l22,13r,l18,13r-3,l15,13,11,7r,l11,4r,l13,2,16,r,l20,r4,2l24,2r5,7l29,9r5,13l45,53xm33,81l47,75,34,38r,l31,49r,l22,59,9,64,33,81xm51,71r14,41l65,112r2,-8l67,104r3,-7l70,97r9,-9l90,81,67,64,51,71xe" stroked="f">
              <v:path arrowok="t" o:connecttype="custom" o:connectlocs="34,20;52,32;49,41;49,44;49,50;43,54;39,58;37,67;36,70;35,70;34,70;33,68;32,65;27,47;0,42;1,37;2,33;0,25;9,19;12,14;14,12;14,9;12,7;11,7;9,7;7,7;5,4;5,2;8,0;10,0;12,1;14,5;22,27;23,38;17,19;15,25;4,32;25,36;32,56;33,52;35,49;45,41;25,36" o:connectangles="0,0,0,0,0,0,0,0,0,0,0,0,0,0,0,0,0,0,0,0,0,0,0,0,0,0,0,0,0,0,0,0,0,0,0,0,0,0,0,0,0,0,0"/>
              <o:lock v:ext="edit" verticies="t"/>
            </v:shape>
            <v:shape id="Freeform 33" o:spid="_x0000_s2091" style="position:absolute;left:197;top:187;width:54;height:55;visibility:visible;mso-wrap-style:square;v-text-anchor:top" coordsize="109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" path="m,11l9,r8,26l15,29,,11xm24,40l45,35r2,11l91,83r,l96,86r4,2l100,88r5,l105,88r,-2l105,86r,-7l109,79r,29l109,108r-8,2l94,110r,l87,106,78,99,35,62,24,64r,-24xe" stroked="f">
              <v:path arrowok="t" o:connecttype="custom" o:connectlocs="0,6;4,0;8,13;7,15;0,6;12,20;22,18;23,23;45,42;45,42;48,43;50,44;50,44;52,44;52,44;52,43;52,43;52,40;54,40;54,54;54,54;50,55;47,55;47,55;43,53;39,50;17,31;12,32;12,20" o:connectangles="0,0,0,0,0,0,0,0,0,0,0,0,0,0,0,0,0,0,0,0,0,0,0,0,0,0,0,0,0"/>
              <o:lock v:ext="edit" verticies="t"/>
            </v:shape>
            <v:shape id="Freeform 34" o:spid="_x0000_s2092" style="position:absolute;left:212;top:160;width:71;height:60;visibility:visible;mso-wrap-style:square;v-text-anchor:top" coordsize="143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" path="m,29l83,15r,l81,7r,l83,r2,4l85,4r2,5l87,9r7,8l143,66r,l135,86r,l132,103r,l119,106r-11,4l108,110r-9,6l90,121r-2,-2l88,119r,-7l88,112,79,101,42,62r,l47,51r2,-9l16,48,,29xm83,37l58,40r,l56,48r45,46l128,83,83,37xe" stroked="f">
              <v:path arrowok="t" o:connecttype="custom" o:connectlocs="0,14;41,7;41,7;40,3;40,3;41,0;42,2;42,2;43,4;43,4;47,8;71,33;71,33;67,43;67,43;66,51;66,51;59,53;54,55;54,55;49,58;45,60;44,59;44,59;44,56;44,56;39,50;21,31;21,31;23,25;24,21;8,24;0,14;41,18;29,20;29,20;28,24;50,47;64,41;41,18" o:connectangles="0,0,0,0,0,0,0,0,0,0,0,0,0,0,0,0,0,0,0,0,0,0,0,0,0,0,0,0,0,0,0,0,0,0,0,0,0,0,0,0"/>
              <o:lock v:ext="edit" verticies="t"/>
            </v:shape>
            <v:shape id="Freeform 35" o:spid="_x0000_s2093" style="position:absolute;left:271;top:127;width:54;height:60;visibility:visible;mso-wrap-style:square;v-text-anchor:top" coordsize="109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" path="m49,2l53,r,l56,15r,l62,26,87,62r,l92,70r6,2l98,72r2,1l101,72r,l103,70r,l105,64r4,2l101,95r,l92,94,87,92r,l82,88,76,83,65,121r,l56,121r-9,-4l40,114r-5,-4l35,110r-4,-9l27,94r,l26,79,27,62,,48,,44r,l6,40r,l9,37r4,-4l15,28r2,-8l17,20,35,17r,l47,9r,l49,7r,l49,2r,xm40,33l6,46,31,59,56,55,40,33xm58,59l31,64r,l35,75r5,9l40,84r5,8l53,95r7,2l69,99,74,79,58,59xe" stroked="f">
              <v:path arrowok="t" o:connecttype="custom" o:connectlocs="26,0;28,7;31,13;43,31;49,36;50,36;50,36;51,35;54,33;50,47;43,46;41,44;32,60;28,60;20,57;17,55;13,47;13,39;0,24;0,22;3,20;6,16;8,10;17,8;23,4;24,3;24,1;20,16;15,29;20,16;15,32;17,37;20,42;26,47;34,49;29,29" o:connectangles="0,0,0,0,0,0,0,0,0,0,0,0,0,0,0,0,0,0,0,0,0,0,0,0,0,0,0,0,0,0,0,0,0,0,0,0"/>
              <o:lock v:ext="edit" verticies="t"/>
            </v:shape>
            <v:shape id="Freeform 36" o:spid="_x0000_s2094" style="position:absolute;left:301;top:99;width:63;height:58;visibility:visible;mso-wrap-style:square;v-text-anchor:top" coordsize="12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" path="m,2l83,13r,l84,6r,l88,r2,4l90,4r,5l90,9r3,9l124,81r,l112,97r,l103,112r,l90,112r-11,l79,112r-11,2l59,116r-2,-2l57,114r2,-8l59,106,54,94,30,46r,l39,37r4,-9l10,24,,2xm77,33l52,29r,l48,35,77,94r29,-2l77,33xe" stroked="f">
              <v:path arrowok="t" o:connecttype="custom" o:connectlocs="0,1;42,7;42,7;43,3;43,3;45,0;46,2;46,2;46,5;46,5;47,9;63,41;63,41;57,49;57,49;52,56;52,56;46,56;40,56;40,56;35,57;30,58;29,57;29,57;30,53;30,53;27,47;15,23;15,23;20,19;22,14;5,12;0,1;39,17;26,15;26,15;24,18;39,47;54,46;39,17" o:connectangles="0,0,0,0,0,0,0,0,0,0,0,0,0,0,0,0,0,0,0,0,0,0,0,0,0,0,0,0,0,0,0,0,0,0,0,0,0,0,0,0"/>
              <o:lock v:ext="edit" verticies="t"/>
            </v:shape>
            <v:shape id="Freeform 37" o:spid="_x0000_s2095" style="position:absolute;left:367;top:84;width:40;height:54;visibility:visible;mso-wrap-style:square;v-text-anchor:top" coordsize="80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" path="m31,l69,24,35,69r3,19l64,90,76,75r4,2l55,108r,l36,106r,l17,106r,-2l17,104r1,-3l18,97r,l17,84,,27r,l13,16r,l31,r,xm20,16r-2,l31,62,53,36,20,16xe" stroked="f">
              <v:path arrowok="t" o:connecttype="custom" o:connectlocs="16,0;35,12;18,35;19,44;32,45;38,38;40,39;28,54;28,54;18,53;18,53;9,53;9,52;9,52;9,51;9,49;9,49;9,42;0,14;0,14;7,8;7,8;16,0;16,0;10,8;9,8;16,31;27,18;10,8" o:connectangles="0,0,0,0,0,0,0,0,0,0,0,0,0,0,0,0,0,0,0,0,0,0,0,0,0,0,0,0,0"/>
              <o:lock v:ext="edit" verticies="t"/>
            </v:shape>
            <v:shape id="Freeform 38" o:spid="_x0000_s2096" style="position:absolute;left:471;top:50;width:90;height:97;visibility:visible;mso-wrap-style:square;v-text-anchor:top" coordsize="180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" path="m119,13r5,2l119,33,151,22r,l166,39r9,12l175,51r4,10l180,70r,l180,79r-1,13l160,156r-37,18l123,174,103,161r,l87,152,76,194,38,183,50,141r,l36,138r-11,l25,138r-12,1l2,143,,139r,l16,130r13,-5l29,125r12,-2l56,123r,l58,110r,-11l58,99,56,90,49,81r,l41,72,31,64r,-3l31,61,45,57,76,46r1,-7l77,39r2,-8l79,24r,l77,20,76,15r,l70,11,65,9r,l56,7,47,9r,-3l47,6,54,2,63,r,l70,r7,2l77,2,87,4r7,5l94,9r3,8l101,22r,l101,29,99,39r15,-6l119,13xm74,51l49,61r,l58,70r,l67,83,74,51xm112,40l99,44,58,189r12,4l112,40xm92,134r,l103,138r11,5l114,143r10,7l137,161r9,-31l159,83r,l159,70r,l157,62r-4,-7l153,55,144,44,133,33r-16,4l92,134xe" stroked="f">
              <v:path arrowok="t" o:connecttype="custom" o:connectlocs="62,8;76,11;83,20;88,26;90,35;90,40;80,78;62,87;52,81;38,97;25,71;18,69;13,69;1,72;0,70;15,63;21,62;28,62;29,50;28,45;25,41;16,32;16,31;38,23;39,20;40,12;39,10;38,8;33,5;28,4;24,3;27,1;32,0;39,1;44,2;47,5;51,11;51,15;57,17;37,26;25,31;29,35;37,26;50,22;35,97;46,67;52,69;57,72;69,81;80,42;80,35;79,31;77,28;67,17;46,67" o:connectangles="0,0,0,0,0,0,0,0,0,0,0,0,0,0,0,0,0,0,0,0,0,0,0,0,0,0,0,0,0,0,0,0,0,0,0,0,0,0,0,0,0,0,0,0,0,0,0,0,0,0,0,0,0,0,0"/>
              <o:lock v:ext="edit" verticies="t"/>
            </v:shape>
            <v:shape id="Freeform 39" o:spid="_x0000_s2097" style="position:absolute;left:558;top:112;width:47;height:51;visibility:visible;mso-wrap-style:square;v-text-anchor:top" coordsize="96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" path="m92,20r4,24l76,47,72,27,60,29,29,82r5,13l49,93r,6l16,102r,l9,86r,l,75,2,73r,l6,71r3,l9,71,18,60,38,24r,l42,18r1,-5l43,13,42,11r,-2l42,9r-4,l33,9r,-4l60,r,l63,9r2,7l65,16r,4l61,25,92,20xe" stroked="f">
              <v:path arrowok="t" o:connecttype="custom" o:connectlocs="45,10;47,22;37,24;35,14;29,15;14,41;17,48;24,47;24,50;8,51;8,51;4,43;4,43;0,38;1,37;1,37;3,36;4,36;4,36;9,30;19,12;19,12;21,9;21,7;21,7;21,6;21,5;21,5;19,5;16,5;16,3;29,0;29,0;31,5;32,8;32,8;32,10;30,13;45,10" o:connectangles="0,0,0,0,0,0,0,0,0,0,0,0,0,0,0,0,0,0,0,0,0,0,0,0,0,0,0,0,0,0,0,0,0,0,0,0,0,0,0"/>
            </v:shape>
            <v:shape id="Freeform 40" o:spid="_x0000_s2098" style="position:absolute;left:591;top:143;width:49;height:47;visibility:visible;mso-wrap-style:square;v-text-anchor:top" coordsize="97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" path="m96,9r1,46l40,51,29,66,41,88r20,2l61,94,20,92r,l13,75r,l,59,2,57r,l5,57,9,55r,l18,46,54,r,l72,4r,l96,9r,xm76,9r-2,l45,46r32,2l76,9xe" stroked="f">
              <v:path arrowok="t" o:connecttype="custom" o:connectlocs="48,5;49,28;20,26;15,33;21,44;31,45;31,47;10,46;10,46;7,38;7,38;0,30;1,29;1,29;3,29;5,28;5,28;9,23;27,0;27,0;36,2;36,2;48,5;48,5;38,5;37,5;23,23;39,24;38,5" o:connectangles="0,0,0,0,0,0,0,0,0,0,0,0,0,0,0,0,0,0,0,0,0,0,0,0,0,0,0,0,0"/>
              <o:lock v:ext="edit" verticies="t"/>
            </v:shape>
            <v:shape id="Freeform 41" o:spid="_x0000_s2099" style="position:absolute;left:619;top:173;width:72;height:53;visibility:visible;mso-wrap-style:square;v-text-anchor:top" coordsize="14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" path="m88,49r7,28l65,106r,l58,102,50,99r,l43,97,32,95r,l27,80r,l20,71r,l12,66,3,62r,l,60r,l,58r,l,56r,l3,55r,l11,55,25,53,47,51,40,25,68,r,l77,3r8,4l85,7r7,l101,7r,l110,27r,l117,36r,l121,40r3,2l124,42r4,l130,40r,l132,36r,l132,31r1,-2l133,29r6,-4l139,25r3,2l142,27r2,4l144,33r,l144,36r-3,4l141,40r-8,4l133,44r-12,3l88,49xm68,53l27,58r,l34,62r,l40,67r,l47,77r3,12l72,69,68,53xm63,33r4,16l104,44r,l95,36r,l88,25,85,12,63,33xe" stroked="f">
              <v:path arrowok="t" o:connecttype="custom" o:connectlocs="48,39;33,53;25,50;22,49;16,48;14,40;10,36;2,31;0,30;0,29;0,28;2,28;6,28;24,26;34,0;39,2;43,4;51,4;55,14;59,18;61,20;62,21;65,20;66,18;66,16;67,15;70,13;71,14;72,17;72,18;71,20;67,22;44,25;14,29;17,31;20,34;24,39;36,35;32,17;52,22;48,18;44,13;32,17" o:connectangles="0,0,0,0,0,0,0,0,0,0,0,0,0,0,0,0,0,0,0,0,0,0,0,0,0,0,0,0,0,0,0,0,0,0,0,0,0,0,0,0,0,0,0"/>
              <o:lock v:ext="edit" verticies="t"/>
            </v:shape>
            <v:shape id="Freeform 42" o:spid="_x0000_s2100" style="position:absolute;left:660;top:195;width:63;height:70;visibility:visible;mso-wrap-style:square;v-text-anchor:top" coordsize="126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" path="m126,33r-1,1l125,34r-8,-3l112,31r,l106,33r-9,5l69,60r39,11l108,71r,11l106,89r,l103,95r-7,5l45,139r,l25,128r,l11,124r,l11,113,9,102r,l5,91,,77r2,l2,77r5,l11,77r,l20,71,34,60,81,23r,l88,18r6,-6l94,12,96,7,96,r3,l99,r2,11l101,11r,7l101,18r16,7l117,25r9,8l126,33xm25,95r7,27l78,88r,l87,80r,l87,75r1,-6l65,64,25,95xe" stroked="f">
              <v:path arrowok="t" o:connecttype="custom" o:connectlocs="63,17;63,17;63,17;59,16;56,16;56,16;53,17;49,19;35,30;54,36;54,36;54,41;53,45;53,45;52,48;48,50;23,70;23,70;13,64;13,64;6,62;6,62;6,57;5,51;5,51;3,46;0,39;1,39;1,39;4,39;6,39;6,39;10,36;17,30;41,12;41,12;44,9;47,6;47,6;48,4;48,0;50,0;50,0;51,6;51,6;51,9;51,9;59,13;59,13;63,17;63,17;13,48;16,61;39,44;39,44;44,40;44,40;44,38;44,35;33,32;13,48" o:connectangles="0,0,0,0,0,0,0,0,0,0,0,0,0,0,0,0,0,0,0,0,0,0,0,0,0,0,0,0,0,0,0,0,0,0,0,0,0,0,0,0,0,0,0,0,0,0,0,0,0,0,0,0,0,0,0,0,0,0,0,0,0"/>
              <o:lock v:ext="edit" verticies="t"/>
            </v:shape>
            <v:shape id="Freeform 43" o:spid="_x0000_s2101" style="position:absolute;left:686;top:252;width:66;height:41;visibility:visible;mso-wrap-style:square;v-text-anchor:top" coordsize="134,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" path="m92,11l89,35,78,33,31,63r,l26,68r-4,2l22,70r,5l22,75r,l22,75r7,4l27,83,,74r,l2,64,4,59r,l9,53r9,-7l67,15,69,4r23,7xm127,r7,11l107,11,105,8,127,xe" stroked="f">
              <v:path arrowok="t" o:connecttype="custom" o:connectlocs="45,5;44,17;38,16;15,31;15,31;13,34;11,35;11,35;11,37;11,37;11,37;11,37;14,39;13,41;0,37;0,37;1,32;2,29;2,29;4,26;9,23;33,7;34,2;45,5;63,0;66,5;53,5;52,4;63,0" o:connectangles="0,0,0,0,0,0,0,0,0,0,0,0,0,0,0,0,0,0,0,0,0,0,0,0,0,0,0,0,0"/>
              <o:lock v:ext="edit" verticies="t"/>
            </v:shape>
            <v:shape id="Freeform 44" o:spid="_x0000_s2102" style="position:absolute;left:703;top:281;width:58;height:43;visibility:visible;mso-wrap-style:square;v-text-anchor:top" coordsize="11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" path="m72,r45,9l117,11,92,24r10,18l92,48,83,29,21,64,19,79r8,4l25,86,,73r,l1,59,,42r1,l1,42r6,2l10,44r,l14,42r7,-2l72,11,68,2,72,xe" stroked="f">
              <v:path arrowok="t" o:connecttype="custom" o:connectlocs="36,0;58,5;58,6;46,12;51,21;46,24;41,15;10,32;9,40;13,42;12,43;0,37;0,37;0,30;0,21;0,21;0,21;3,22;5,22;5,22;7,21;10,20;36,6;34,1;36,0" o:connectangles="0,0,0,0,0,0,0,0,0,0,0,0,0,0,0,0,0,0,0,0,0,0,0,0,0"/>
            </v:shape>
            <v:shape id="Freeform 45" o:spid="_x0000_s2103" style="position:absolute;left:717;top:317;width:53;height:44;visibility:visible;mso-wrap-style:square;v-text-anchor:top" coordsize="107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" path="m107,28l89,68,40,41,22,48r2,26l40,85r-2,3l4,66r,l4,48r,l,30,2,28r,l6,30r4,l10,30,22,26,74,r,l87,11r,l107,28r,xm89,19l87,17,46,37,74,54,89,19xe" stroked="f">
              <v:path arrowok="t" o:connecttype="custom" o:connectlocs="53,14;44,34;20,21;11,24;12,37;20,43;19,44;2,33;2,33;2,24;2,24;0,15;1,14;1,14;3,15;5,15;5,15;11,13;37,0;37,0;43,6;43,6;53,14;53,14;44,10;43,9;23,19;37,27;44,10" o:connectangles="0,0,0,0,0,0,0,0,0,0,0,0,0,0,0,0,0,0,0,0,0,0,0,0,0,0,0,0,0"/>
              <o:lock v:ext="edit" verticies="t"/>
            </v:shape>
            <v:shape id="Freeform 46" o:spid="_x0000_s2104" style="position:absolute;left:735;top:357;width:55;height:41;visibility:visible;mso-wrap-style:square;v-text-anchor:top" coordsize="110,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" path="m110,48l99,70,79,61,90,42,79,35,23,57,19,72r11,7l28,83,,64r,l3,48r,l5,33r2,l7,33r3,2l14,37r,l27,33,66,17r,l72,15r3,-4l75,11r,-2l75,8r,l74,6,70,2,72,,97,13r,l93,22r-3,6l90,28r-2,3l83,33r27,15xe" stroked="f">
              <v:path arrowok="t" o:connecttype="custom" o:connectlocs="55,24;50,35;40,30;45,21;40,17;12,28;10,36;15,39;14,41;0,32;0,32;2,24;2,24;3,16;4,16;4,16;5,17;7,18;7,18;14,16;33,8;33,8;36,7;38,5;38,5;38,4;38,4;38,4;37,3;35,1;36,0;49,6;49,6;47,11;45,14;45,14;44,15;42,16;55,24" o:connectangles="0,0,0,0,0,0,0,0,0,0,0,0,0,0,0,0,0,0,0,0,0,0,0,0,0,0,0,0,0,0,0,0,0,0,0,0,0,0,0"/>
            </v:shape>
            <v:shape id="Freeform 47" o:spid="_x0000_s2105" style="position:absolute;left:748;top:401;width:71;height:32;visibility:visible;mso-wrap-style:square;v-text-anchor:top" coordsize="142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" path="m103,13l94,35,85,30,31,48r,l25,50r-5,2l20,52r,3l20,55r,2l20,57r5,4l23,64,,50r,l3,41,7,35r,l12,31,23,28,77,9,83,r20,13xm139,9r3,13l117,15r-2,-4l139,9xe" stroked="f">
              <v:path arrowok="t" o:connecttype="custom" o:connectlocs="52,7;47,18;43,15;16,24;16,24;13,25;10,26;10,26;10,28;10,28;10,29;10,29;13,31;12,32;0,25;0,25;2,21;4,18;4,18;6,16;12,14;39,5;42,0;52,7;70,5;71,11;59,8;58,6;70,5" o:connectangles="0,0,0,0,0,0,0,0,0,0,0,0,0,0,0,0,0,0,0,0,0,0,0,0,0,0,0,0,0"/>
              <o:lock v:ext="edit" verticies="t"/>
            </v:shape>
            <v:shape id="Freeform 48" o:spid="_x0000_s2106" style="position:absolute;left:756;top:435;width:58;height:48;visibility:visible;mso-wrap-style:square;v-text-anchor:top" coordsize="116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" path="m116,62r,4l116,66,101,62r,l88,64,47,77r,l38,79r-4,2l34,81r-1,3l33,86r,l34,88r,l38,92r-2,3l11,77r,l16,70r4,-6l20,64r5,-4l33,59,,35r,l5,24r6,-8l16,13,24,9r,l33,7r9,2l42,9r12,4l70,18,92,r4,l96,r,5l96,5r3,8l101,16r6,6l112,26r,l108,42r,l110,57r,l112,60r,l116,62r,xe" stroked="f">
              <v:path arrowok="t" o:connecttype="custom" o:connectlocs="58,31;58,33;58,33;51,31;51,31;44,32;24,39;24,39;19,40;17,41;17,41;17,42;17,43;17,43;17,44;17,44;19,46;18,48;6,39;6,39;8,35;10,32;10,32;13,30;17,30;0,18;0,18;3,12;6,8;8,7;12,5;12,5;17,4;21,5;21,5;27,7;35,9;46,0;48,0;48,0;48,3;48,3;50,7;51,8;54,11;56,13;56,13;54,21;54,21;55,29;55,29;56,30;56,30;58,31;58,31" o:connectangles="0,0,0,0,0,0,0,0,0,0,0,0,0,0,0,0,0,0,0,0,0,0,0,0,0,0,0,0,0,0,0,0,0,0,0,0,0,0,0,0,0,0,0,0,0,0,0,0,0,0,0,0,0,0,0"/>
            </v:shape>
            <v:shape id="Freeform 49" o:spid="_x0000_s2107" style="position:absolute;left:767;top:446;width:22;height:18;visibility:visible;mso-wrap-style:square;v-text-anchor:top" coordsize="45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" path="m39,29l45,2r,l32,,21,2r,l14,4,7,9,3,15,,24,14,35,39,29xe" stroked="f">
              <v:path arrowok="t" o:connecttype="custom" o:connectlocs="19,15;22,1;22,1;16,0;10,1;10,1;7,2;3,5;1,8;0,12;7,18;19,15" o:connectangles="0,0,0,0,0,0,0,0,0,0,0,0"/>
            </v:shape>
            <v:shape id="Freeform 50" o:spid="_x0000_s2108" style="position:absolute;left:789;top:437;width:12;height:22;visibility:visible;mso-wrap-style:square;v-text-anchor:top" coordsize="25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" path="m25,38l25,,4,20,,44,25,38xe" stroked="f">
              <v:path arrowok="t" o:connecttype="custom" o:connectlocs="12,19;12,0;2,10;0,22;12,19" o:connectangles="0,0,0,0,0"/>
            </v:shape>
            <v:shape id="Freeform 51" o:spid="_x0000_s2109" style="position:absolute;left:769;top:482;width:57;height:56;visibility:visible;mso-wrap-style:square;v-text-anchor:top" coordsize="116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" path="m116,63l103,81r11,7l112,92r,l101,85r,l96,85r-7,2l40,96r,l35,98r-4,1l31,99r-2,4l29,103r6,6l31,112,9,94r,l15,85r3,-4l18,81r8,-4l35,76,89,65,98,54,80,39,24,50r-6,9l,43,11,22r9,6l71,19r,l80,15r5,-2l85,13r2,-2l87,10r,l85,6,82,4,85,r22,19l107,19r-4,9l98,32r,l94,35r-5,2l85,37r31,26xe" stroked="f">
              <v:path arrowok="t" o:connecttype="custom" o:connectlocs="57,32;51,41;56,44;55,46;55,46;50,43;50,43;47,43;44,44;20,48;20,48;17,49;15,50;15,50;14,52;14,52;17,55;15,56;4,47;4,47;7,43;9,41;9,41;13,39;17,38;44,33;48,27;39,20;12,25;9,30;0,22;5,11;10,14;35,10;35,10;39,8;42,7;42,7;43,6;43,5;43,5;42,3;40,2;42,0;53,10;53,10;51,14;48,16;48,16;46,18;44,19;42,19;57,32" o:connectangles="0,0,0,0,0,0,0,0,0,0,0,0,0,0,0,0,0,0,0,0,0,0,0,0,0,0,0,0,0,0,0,0,0,0,0,0,0,0,0,0,0,0,0,0,0,0,0,0,0,0,0,0,0"/>
            </v:shape>
            <v:shape id="Freeform 52" o:spid="_x0000_s2110" style="position:absolute;left:778;top:545;width:56;height:43;visibility:visible;mso-wrap-style:square;v-text-anchor:top" coordsize="112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" path="m112,66r-2,4l110,70,98,64r,l85,64,42,70r,l33,72r-6,1l27,73r-1,2l26,77r,l27,81r,l31,84r-4,2l6,68r,l11,61r6,-6l17,55r5,-2l29,50,,22r,l6,13,13,7,20,2,26,r,l35,r9,2l44,2,56,7,71,17,96,r4,2l100,2r,5l100,7r1,6l103,18r4,6l112,28r,l107,46r,l107,59r,l107,62r,l112,66r,xm60,46l67,20r,l55,17r-10,l45,17r-9,1l31,22r-7,6l20,35,35,50,60,46xm89,42l96,6,71,22,62,46,89,42xe" stroked="f">
              <v:path arrowok="t" o:connecttype="custom" o:connectlocs="55,35;49,32;43,32;21,35;14,37;13,38;13,39;14,41;14,43;3,34;9,28;11,27;0,11;3,7;10,1;13,0;22,1;28,4;48,0;50,1;50,4;52,9;56,14;54,23;54,30;54,31;56,33;30,23;34,10;23,9;18,9;12,14;18,25;45,21;36,11;45,21" o:connectangles="0,0,0,0,0,0,0,0,0,0,0,0,0,0,0,0,0,0,0,0,0,0,0,0,0,0,0,0,0,0,0,0,0,0,0,0"/>
              <o:lock v:ext="edit" verticies="t"/>
            </v:shape>
            <v:shape id="Freeform 53" o:spid="_x0000_s2111" style="position:absolute;left:46;top:494;width:86;height:86;visibility:visible;mso-wrap-style:square;v-text-anchor:top" coordsize="171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" path="m128,140r,l123,132r-6,-3l117,129r-9,-4l94,123,65,118r,l49,116r,l42,110r,l34,103,23,92r,l31,107r7,12l38,119r7,11l56,140r,l69,147r16,4l85,151r12,l112,149r,l119,145r9,-5l128,140xm146,88r,l144,75r,l135,53,43,39,33,50,45,63r-5,3l16,37,36,17,27,4,31,r,l38,9r5,6l43,15r8,2l58,19r72,11l130,30r13,1l150,31r,l153,28r2,-2l155,26r,-4l152,19r7,l171,42r,l166,50r-7,3l159,53r-7,2l141,55r,l152,72r7,16l159,88r2,17l161,121r,l157,136r-7,13l141,158r-11,7l130,165r-9,6l110,173r-9,l90,173r,l74,169,61,160r,l49,149,36,134r,l29,121,22,105r,l22,125r,l20,134r,l18,145r,l18,152r4,6l22,158r5,5l34,165r,l43,167r,4l43,171r-12,l31,171r-8,-2l16,165r-5,-3l7,158r,l4,152,,147r,-6l,136r,l2,130r,l7,118r,l13,108r1,-7l14,101r,-7l14,86r,l9,77r2,-5l13,74r7,5l20,79r5,6l31,88r,l38,92r13,2l97,101r,l110,105r,l114,108r3,4l117,112r8,9l134,136r,l137,130r6,-7l143,123r1,-7l146,108r,l146,103r,-15xe" filled="f" strokeweight=".1pt">
              <v:path arrowok="t" o:connecttype="custom" o:connectlocs="62,66;54,62;33,59;21,55;12,46;19,59;28,70;43,75;56,74;64,70;73,44;68,26;23,31;18,8;16,0;22,7;65,15;75,15;78,13;76,9;86,21;80,26;71,27;80,44;81,60;71,79;61,85;45,86;31,80;18,67;11,52;11,62;9,72;11,79;17,82;22,85;16,85;6,81;2,76;0,68;1,65;7,54;7,47;5,38;10,39;16,44;26,47;55,52;59,56;67,68;72,61;73,54;73,44" o:connectangles="0,0,0,0,0,0,0,0,0,0,0,0,0,0,0,0,0,0,0,0,0,0,0,0,0,0,0,0,0,0,0,0,0,0,0,0,0,0,0,0,0,0,0,0,0,0,0,0,0,0,0,0,0"/>
              <o:lock v:ext="edit" verticies="t"/>
            </v:shape>
            <v:shape id="Freeform 54" o:spid="_x0000_s2112" style="position:absolute;left:85;top:440;width:60;height:54;visibility:visible;mso-wrap-style:square;v-text-anchor:top" coordsize="121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" path="m12,26l30,15,23,2,27,r,l34,11r,l39,15r6,2l93,29r,l99,29r3,l102,29r4,-1l106,28,104,18r4,l121,44r,l111,50r-5,1l106,51r-7,l90,50,36,37,23,42,34,64,88,77r9,-5l108,94,88,108,83,99,32,84r,l23,84r-5,l18,84r-2,l14,86r,l14,90r2,4l12,95,,70r,l9,64r5,-3l14,61r5,l25,61r3,1l12,26xe" filled="f" strokeweight=".1pt">
              <v:path arrowok="t" o:connecttype="custom" o:connectlocs="6,13;15,8;11,1;13,0;13,0;17,6;17,6;19,8;22,9;46,15;46,15;49,15;51,15;51,15;53,14;53,14;52,9;54,9;60,22;60,22;55,25;53,26;53,26;49,26;45,25;18,19;11,21;17,32;44,39;48,36;54,47;44,54;41,50;16,42;16,42;11,42;9,42;9,42;8,42;7,43;7,43;7,45;8,47;6,48;0,35;0,35;4,32;7,31;7,31;9,31;12,31;14,31;6,13" o:connectangles="0,0,0,0,0,0,0,0,0,0,0,0,0,0,0,0,0,0,0,0,0,0,0,0,0,0,0,0,0,0,0,0,0,0,0,0,0,0,0,0,0,0,0,0,0,0,0,0,0,0,0,0,0"/>
            </v:shape>
            <v:shape id="Freeform 55" o:spid="_x0000_s2113" style="position:absolute;left:85;top:402;width:68;height:34;visibility:visible;mso-wrap-style:square;v-text-anchor:top" coordsize="137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" path="m,13l5,,21,20r-2,6l,13xm32,31l52,18r5,11l110,46r,l117,48r4,l121,48r3,-2l124,46r,-2l124,44r-2,-7l126,37r11,25l137,62r-7,6l122,70r,l115,70,104,66,50,50r-9,3l32,31xe" filled="f" strokeweight=".1pt">
              <v:path arrowok="t" o:connecttype="custom" o:connectlocs="0,6;2,0;10,10;9,13;0,6;16,15;26,9;28,14;55,22;55,22;58,23;60,23;60,23;62,22;62,22;62,21;62,21;61,18;63,18;68,30;68,30;65,33;61,34;61,34;57,34;52,32;25,24;20,26;16,15" o:connectangles="0,0,0,0,0,0,0,0,0,0,0,0,0,0,0,0,0,0,0,0,0,0,0,0,0,0,0,0,0"/>
              <o:lock v:ext="edit" verticies="t"/>
            </v:shape>
            <v:shape id="Freeform 56" o:spid="_x0000_s2114" style="position:absolute;left:46;top:494;width:86;height:86;visibility:visible;mso-wrap-style:square;v-text-anchor:top" coordsize="171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" path="m128,140r,l123,132r-6,-3l117,129r-9,-4l94,123,65,118r,l49,116r,l42,110r,l34,103,23,92r,l31,107r7,12l38,119r7,11l56,140r,l69,147r16,4l85,151r12,l112,149r,l119,145r9,-5l128,140xm146,88r,l144,75r,l135,53,43,39,33,50,45,63r-5,3l16,37,36,17,27,4,31,r,l38,9r5,6l43,15r8,2l58,19r72,11l130,30r13,1l150,31r,l153,28r2,-2l155,26r,-4l152,19r7,l171,42r,l166,50r-7,3l159,53r-7,2l141,55r,l152,72r7,16l159,88r2,17l161,121r,l157,136r-7,13l141,158r-11,7l130,165r-9,6l110,173r-9,l90,173r,l74,169,61,160r,l49,149,36,134r,l29,121,22,105r,l22,125r,l20,134r,l18,145r,l18,152r4,6l22,158r5,5l34,165r,l43,167r,4l43,171r-12,l31,171r-8,-2l16,165r-5,-3l7,158r,l4,152,,147r,-6l,136r,l2,130r,l7,118r,l13,108r1,-7l14,101r,-7l14,86r,l9,77r2,-5l13,74r7,5l20,79r5,6l31,88r,l38,92r13,2l97,101r,l110,105r,l114,108r3,4l117,112r8,9l134,136r,l137,130r6,-7l143,123r1,-7l146,108r,l146,103r,-15xe" strokeweight=".1pt">
              <v:path arrowok="t" o:connecttype="custom" o:connectlocs="62,66;54,62;33,59;21,55;12,46;19,59;28,70;43,75;56,74;64,70;73,44;68,26;23,31;18,8;16,0;22,7;65,15;75,15;78,13;76,9;86,21;80,26;71,27;80,44;81,60;71,79;61,85;45,86;31,80;18,67;11,52;11,62;9,72;11,79;17,82;22,85;16,85;6,81;2,76;0,68;1,65;7,54;7,47;5,38;10,39;16,44;26,47;55,52;59,56;67,68;72,61;73,54;73,44" o:connectangles="0,0,0,0,0,0,0,0,0,0,0,0,0,0,0,0,0,0,0,0,0,0,0,0,0,0,0,0,0,0,0,0,0,0,0,0,0,0,0,0,0,0,0,0,0,0,0,0,0,0,0,0,0"/>
              <o:lock v:ext="edit" verticies="t"/>
            </v:shape>
            <v:shape id="Freeform 57" o:spid="_x0000_s2115" style="position:absolute;left:85;top:440;width:60;height:54;visibility:visible;mso-wrap-style:square;v-text-anchor:top" coordsize="121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" path="m12,26l30,15,23,2,27,r,l34,11r,l39,15r6,2l93,29r,l99,29r3,l102,29r4,-1l106,28,104,18r4,l121,44r,l111,50r-5,1l106,51r-7,l90,50,36,37,23,42,34,64,88,77r9,-5l108,94,88,108,83,99,32,84r,l23,84r-5,l18,84r-2,l14,86r,l14,90r2,4l12,95,,70r,l9,64r5,-3l14,61r5,l25,61r3,1l12,26xe" strokeweight=".1pt">
              <v:path arrowok="t" o:connecttype="custom" o:connectlocs="6,13;15,8;11,1;13,0;13,0;17,6;17,6;19,8;22,9;46,15;46,15;49,15;51,15;51,15;53,14;53,14;52,9;54,9;60,22;60,22;55,25;53,26;53,26;49,26;45,25;18,19;11,21;17,32;44,39;48,36;54,47;44,54;41,50;16,42;16,42;11,42;9,42;9,42;8,42;7,43;7,43;7,45;8,47;6,48;0,35;0,35;4,32;7,31;7,31;9,31;12,31;14,31;6,13" o:connectangles="0,0,0,0,0,0,0,0,0,0,0,0,0,0,0,0,0,0,0,0,0,0,0,0,0,0,0,0,0,0,0,0,0,0,0,0,0,0,0,0,0,0,0,0,0,0,0,0,0,0,0,0,0"/>
            </v:shape>
            <v:shape id="Freeform 58" o:spid="_x0000_s2116" style="position:absolute;left:85;top:402;width:68;height:34;visibility:visible;mso-wrap-style:square;v-text-anchor:top" coordsize="137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" path="m,13l5,,21,20r-2,6l,13xm32,31l52,18r5,11l110,46r,l117,48r4,l121,48r3,-2l124,46r,-2l124,44r-2,-7l126,37r11,25l137,62r-7,6l122,70r,l115,70,104,66,50,50r-9,3l32,31xe" strokeweight=".1pt">
              <v:path arrowok="t" o:connecttype="custom" o:connectlocs="0,6;2,0;10,10;9,13;0,6;16,15;26,9;28,14;55,22;55,22;58,23;60,23;60,23;62,22;62,22;62,21;62,21;61,18;63,18;68,30;68,30;65,33;61,34;61,34;57,34;52,32;25,24;20,26;16,15" o:connectangles="0,0,0,0,0,0,0,0,0,0,0,0,0,0,0,0,0,0,0,0,0,0,0,0,0,0,0,0,0"/>
              <o:lock v:ext="edit" verticies="t"/>
            </v:shape>
            <v:shape id="Freeform 59" o:spid="_x0000_s2117" style="position:absolute;left:98;top:362;width:69;height:49;visibility:visible;mso-wrap-style:square;v-text-anchor:top" coordsize="137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" path="m47,26r,l48,20r4,-7l56,4,57,2,57,r,l65,r9,2l131,24r,l131,42r,l137,64r,l126,72r-9,7l117,79r-5,9l106,97r-2,l104,97r-1,-5l101,90r,l90,85,47,68r,l41,66r,l34,68r,l25,70r,l18,68r,l11,64,5,57r,l1,50,,35r3,l3,35r4,9l9,48r3,2l12,50r6,l18,50r9,-2l27,48r7,-4l39,44r,l52,46,47,26xe" stroked="f">
              <v:path arrowok="t" o:connecttype="custom" o:connectlocs="24,13;24,13;24,10;26,7;28,2;29,1;29,0;29,0;33,0;37,1;66,12;66,12;66,21;66,21;69,32;69,32;63,36;59,40;59,40;56,44;53,49;52,49;52,49;52,46;51,45;51,45;45,43;24,34;24,34;21,33;21,33;17,34;17,34;13,35;13,35;9,34;9,34;6,32;3,29;3,29;1,25;0,18;2,18;2,18;4,22;5,24;6,25;6,25;9,25;9,25;14,24;14,24;17,22;20,22;20,22;26,23;24,13" o:connectangles="0,0,0,0,0,0,0,0,0,0,0,0,0,0,0,0,0,0,0,0,0,0,0,0,0,0,0,0,0,0,0,0,0,0,0,0,0,0,0,0,0,0,0,0,0,0,0,0,0,0,0,0,0,0,0,0,0"/>
            </v:shape>
            <v:shape id="Freeform 60" o:spid="_x0000_s2118" style="position:absolute;left:98;top:362;width:69;height:49;visibility:visible;mso-wrap-style:square;v-text-anchor:top" coordsize="137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" path="m47,26r,l48,20r4,-7l56,4,57,2,57,r,l65,r9,2l131,24r,l131,42r,l137,64r,l126,72r-9,7l117,79r-5,9l106,97r-2,l104,97r-1,-5l101,90r,l90,85,47,68r,l41,66r,l34,68r,l25,70r,l18,68r,l11,64,5,57r,l1,50,,35r3,l3,35r4,9l9,48r3,2l12,50r6,l18,50r9,-2l27,48r7,-4l39,44r,l52,46e" filled="f" strokeweight=".1pt">
              <v:path arrowok="t" o:connecttype="custom" o:connectlocs="24,13;24,13;24,10;26,7;28,2;29,1;29,0;29,0;33,0;37,1;66,12;66,12;66,21;66,21;69,32;69,32;63,36;59,40;59,40;56,44;53,49;52,49;52,49;52,46;51,45;51,45;45,43;24,34;24,34;21,33;21,33;17,34;17,34;13,35;13,35;9,34;9,34;6,32;3,29;3,29;1,25;0,18;2,18;2,18;4,22;5,24;6,25;6,25;9,25;9,25;14,24;14,24;17,22;20,22;20,22;26,23" o:connectangles="0,0,0,0,0,0,0,0,0,0,0,0,0,0,0,0,0,0,0,0,0,0,0,0,0,0,0,0,0,0,0,0,0,0,0,0,0,0,0,0,0,0,0,0,0,0,0,0,0,0,0,0,0,0,0,0"/>
            </v:shape>
            <v:shape id="Freeform 61" o:spid="_x0000_s2119" style="position:absolute;left:136;top:317;width:49;height:47;visibility:visible;mso-wrap-style:square;v-text-anchor:top" coordsize="98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" path="m2,13l44,,55,57r16,8l89,46,87,28r4,-2l98,66r,l83,79r,l71,94r-2,l69,94,67,90,65,87r,l55,81,,55r,l2,37r,l2,13r,xm6,32r,1l47,54,42,21,6,32xe" strokeweight=".1pt">
              <v:path arrowok="t" o:connecttype="custom" o:connectlocs="1,7;22,0;28,29;36,33;45,23;44,14;46,13;49,33;49,33;42,40;42,40;36,47;35,47;35,47;34,45;33,44;33,44;28,41;0,28;0,28;1,19;1,19;1,7;1,7;3,16;3,17;24,27;21,11;3,16" o:connectangles="0,0,0,0,0,0,0,0,0,0,0,0,0,0,0,0,0,0,0,0,0,0,0,0,0,0,0,0,0"/>
              <o:lock v:ext="edit" verticies="t"/>
            </v:shape>
            <v:shape id="Freeform 62" o:spid="_x0000_s2120" style="position:absolute;left:152;top:273;width:51;height:49;visibility:visible;mso-wrap-style:square;v-text-anchor:top" coordsize="101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" path="m18,4l41,r6,21l25,24r4,13l81,68,94,61,92,48r4,-2l101,81r,l85,88r,l74,98,72,96r,l72,90,70,87r,l59,79,23,59r,l16,55r-3,l13,55r-2,l9,57r,l9,61r,4l5,66,,37r,l9,33r7,l16,33r4,l23,35,18,4xe" strokeweight=".1pt">
              <v:path arrowok="t" o:connecttype="custom" o:connectlocs="9,2;21,0;24,11;13,12;15,19;41,34;47,31;46,24;48,23;51,41;51,41;43,44;43,44;37,49;36,48;36,48;36,45;35,44;35,44;30,40;12,30;12,30;8,28;7,28;7,28;6,28;5,29;5,29;5,31;5,33;3,33;0,19;0,19;5,17;8,17;8,17;10,17;12,18;9,2" o:connectangles="0,0,0,0,0,0,0,0,0,0,0,0,0,0,0,0,0,0,0,0,0,0,0,0,0,0,0,0,0,0,0,0,0,0,0,0,0,0,0"/>
            </v:shape>
            <v:shape id="Freeform 63" o:spid="_x0000_s2121" style="position:absolute;left:180;top:221;width:52;height:70;visibility:visible;mso-wrap-style:square;v-text-anchor:top" coordsize="105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" path="m45,53l69,40r36,24l105,64r-4,7l99,81r,l98,88r1,11l99,99r-12,9l87,108r-9,7l78,115r-4,10l74,134r,l72,139r,l70,139r,l69,139r,l67,136r,l65,130,61,115,54,93,31,106,,84r,l2,73,4,66r,l2,59,,49r,l18,37r,l25,27r,l29,24r,-6l29,18,27,15,25,13r,l22,13r,l18,13r-3,l15,13,11,7r,l11,4r,l13,2,16,r,l20,r4,2l24,2r5,7l29,9r5,13l45,53xm33,81l47,75,34,38r,l31,49r,l22,59,9,64,33,81xm51,71r14,41l65,112r2,-8l67,104r3,-7l70,97r9,-9l90,81,67,64,51,71xe" strokeweight=".1pt">
              <v:path arrowok="t" o:connecttype="custom" o:connectlocs="34,20;52,32;49,41;49,44;49,50;43,54;39,58;37,67;36,70;35,70;34,70;33,68;32,65;27,47;0,42;1,37;2,33;0,25;9,19;12,14;14,12;14,9;12,7;11,7;9,7;7,7;5,4;5,2;8,0;10,0;12,1;14,5;22,27;23,38;17,19;15,25;4,32;25,36;32,56;33,52;35,49;45,41;25,36" o:connectangles="0,0,0,0,0,0,0,0,0,0,0,0,0,0,0,0,0,0,0,0,0,0,0,0,0,0,0,0,0,0,0,0,0,0,0,0,0,0,0,0,0,0,0"/>
              <o:lock v:ext="edit" verticies="t"/>
            </v:shape>
            <v:shape id="Freeform 64" o:spid="_x0000_s2122" style="position:absolute;left:197;top:187;width:54;height:55;visibility:visible;mso-wrap-style:square;v-text-anchor:top" coordsize="109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" path="m,11l9,r8,26l15,29,,11xm24,40l45,35r2,11l91,83r,l96,86r4,2l100,88r5,l105,88r,-2l105,86r,-7l109,79r,29l109,108r-8,2l94,110r,l87,106,78,99,35,62,24,64r,-24xe" strokeweight=".1pt">
              <v:path arrowok="t" o:connecttype="custom" o:connectlocs="0,6;4,0;8,13;7,15;0,6;12,20;22,18;23,23;45,42;45,42;48,43;50,44;50,44;52,44;52,44;52,43;52,43;52,40;54,40;54,54;54,54;50,55;47,55;47,55;43,53;39,50;17,31;12,32;12,20" o:connectangles="0,0,0,0,0,0,0,0,0,0,0,0,0,0,0,0,0,0,0,0,0,0,0,0,0,0,0,0,0"/>
              <o:lock v:ext="edit" verticies="t"/>
            </v:shape>
            <v:shape id="Freeform 65" o:spid="_x0000_s2123" style="position:absolute;left:212;top:160;width:71;height:60;visibility:visible;mso-wrap-style:square;v-text-anchor:top" coordsize="143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" path="m,29l83,15r,l81,7r,l83,r2,4l85,4r2,5l87,9r7,8l143,66r,l135,86r,l132,103r,l119,106r-11,4l108,110r-9,6l90,121r-2,-2l88,119r,-7l88,112,79,101,42,62r,l47,51r2,-9l16,48,,29xm83,37l58,40r,l56,48r45,46l128,83,83,37xe" strokeweight=".1pt">
              <v:path arrowok="t" o:connecttype="custom" o:connectlocs="0,14;41,7;41,7;40,3;40,3;41,0;42,2;42,2;43,4;43,4;47,8;71,33;71,33;67,43;67,43;66,51;66,51;59,53;54,55;54,55;49,58;45,60;44,59;44,59;44,56;44,56;39,50;21,31;21,31;23,25;24,21;8,24;0,14;41,18;29,20;29,20;28,24;50,47;64,41;41,18" o:connectangles="0,0,0,0,0,0,0,0,0,0,0,0,0,0,0,0,0,0,0,0,0,0,0,0,0,0,0,0,0,0,0,0,0,0,0,0,0,0,0,0"/>
              <o:lock v:ext="edit" verticies="t"/>
            </v:shape>
            <v:shape id="Freeform 66" o:spid="_x0000_s2124" style="position:absolute;left:301;top:99;width:63;height:58;visibility:visible;mso-wrap-style:square;v-text-anchor:top" coordsize="12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" path="m,2l83,13r,l84,6r,l88,r2,4l90,4r,5l90,9r3,9l124,81r,l112,97r,l103,112r,l90,112r-11,l79,112r-11,2l59,116r-2,-2l57,114r2,-8l59,106,54,94,30,46r,l39,37r4,-9l10,24,,2xm77,33l52,29r,l48,35,77,94r29,-2l77,33xe" strokeweight=".1pt">
              <v:path arrowok="t" o:connecttype="custom" o:connectlocs="0,1;42,7;42,7;43,3;43,3;45,0;46,2;46,2;46,5;46,5;47,9;63,41;63,41;57,49;57,49;52,56;52,56;46,56;40,56;40,56;35,57;30,58;29,57;29,57;30,53;30,53;27,47;15,23;15,23;20,19;22,14;5,12;0,1;39,17;26,15;26,15;24,18;39,47;54,46;39,17" o:connectangles="0,0,0,0,0,0,0,0,0,0,0,0,0,0,0,0,0,0,0,0,0,0,0,0,0,0,0,0,0,0,0,0,0,0,0,0,0,0,0,0"/>
              <o:lock v:ext="edit" verticies="t"/>
            </v:shape>
            <v:shape id="Freeform 67" o:spid="_x0000_s2125" style="position:absolute;left:367;top:84;width:40;height:54;visibility:visible;mso-wrap-style:square;v-text-anchor:top" coordsize="80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" path="m31,l69,24,35,69r3,19l64,90,76,75r4,2l55,108r,l36,106r,l17,106r,-2l17,104r1,-3l18,97r,l17,84,,27r,l13,16r,l31,r,xm20,16r-2,l31,62,53,36,20,16xe" strokeweight=".1pt">
              <v:path arrowok="t" o:connecttype="custom" o:connectlocs="16,0;35,12;18,35;19,44;32,45;38,38;40,39;28,54;28,54;18,53;18,53;9,53;9,52;9,52;9,51;9,49;9,49;9,42;0,14;0,14;7,8;7,8;16,0;16,0;10,8;9,8;16,31;27,18;10,8" o:connectangles="0,0,0,0,0,0,0,0,0,0,0,0,0,0,0,0,0,0,0,0,0,0,0,0,0,0,0,0,0"/>
              <o:lock v:ext="edit" verticies="t"/>
            </v:shape>
            <v:shape id="Freeform 68" o:spid="_x0000_s2126" style="position:absolute;left:471;top:50;width:90;height:97;visibility:visible;mso-wrap-style:square;v-text-anchor:top" coordsize="180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" path="m119,13r5,2l119,33,151,22r,l166,39r9,12l175,51r4,10l180,70r,l180,79r-1,13l160,156r-37,18l123,174,103,161r,l87,152,76,194,38,183,50,141r,l36,138r-11,l25,138r-12,1l2,143,,139r,l16,130r13,-5l29,125r12,-2l56,123r,l58,110r,-11l58,99,56,90,49,81r,l41,72,31,64r,-3l31,61,45,57,76,46r1,-7l77,39r2,-8l79,24r,l77,20,76,15r,l70,11,65,9r,l56,7,47,9r,-3l47,6,54,2,63,r,l70,r7,2l77,2,87,4r7,5l94,9r3,8l101,22r,l101,29,99,39r15,-6l119,13xm74,51l49,61r,l58,70r,l67,83,74,51xm112,40l99,44,58,189r12,4l112,40xm92,134r,l103,138r11,5l114,143r10,7l137,161r9,-31l159,83r,l159,70r,l157,62r-4,-7l153,55,144,44,133,33r-16,4l92,134xe" strokeweight=".1pt">
              <v:path arrowok="t" o:connecttype="custom" o:connectlocs="62,8;76,11;83,20;88,26;90,35;90,40;80,78;62,87;52,81;38,97;25,71;18,69;13,69;1,72;0,70;15,63;21,62;28,62;29,50;28,45;25,41;16,32;16,31;38,23;39,20;40,12;39,10;38,8;33,5;28,4;24,3;27,1;32,0;39,1;44,2;47,5;51,11;51,15;57,17;37,26;25,31;29,35;37,26;50,22;35,97;46,67;52,69;57,72;69,81;80,42;80,35;79,31;77,28;67,17;46,67" o:connectangles="0,0,0,0,0,0,0,0,0,0,0,0,0,0,0,0,0,0,0,0,0,0,0,0,0,0,0,0,0,0,0,0,0,0,0,0,0,0,0,0,0,0,0,0,0,0,0,0,0,0,0,0,0,0,0"/>
              <o:lock v:ext="edit" verticies="t"/>
            </v:shape>
            <v:shape id="Freeform 69" o:spid="_x0000_s2127" style="position:absolute;left:558;top:112;width:47;height:51;visibility:visible;mso-wrap-style:square;v-text-anchor:top" coordsize="96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" path="m92,20r4,24l76,47,72,27,60,29,29,82r5,13l49,93r,6l16,102r,l9,86r,l,75,2,73r,l6,71r3,l9,71,18,60,38,24r,l42,18r1,-5l43,13,42,11r,-2l42,9r-4,l33,9r,-4l60,r,l63,9r2,7l65,16r,4l61,25,92,20xe" strokeweight=".1pt">
              <v:path arrowok="t" o:connecttype="custom" o:connectlocs="45,10;47,22;37,24;35,14;29,15;14,41;17,48;24,47;24,50;8,51;8,51;4,43;4,43;0,38;1,37;1,37;3,36;4,36;4,36;9,30;19,12;19,12;21,9;21,7;21,7;21,6;21,5;21,5;19,5;16,5;16,3;29,0;29,0;31,5;32,8;32,8;32,10;30,13;45,10" o:connectangles="0,0,0,0,0,0,0,0,0,0,0,0,0,0,0,0,0,0,0,0,0,0,0,0,0,0,0,0,0,0,0,0,0,0,0,0,0,0,0"/>
            </v:shape>
            <v:shape id="Freeform 70" o:spid="_x0000_s2128" style="position:absolute;left:591;top:143;width:49;height:47;visibility:visible;mso-wrap-style:square;v-text-anchor:top" coordsize="97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" path="m96,9r1,46l40,51,29,66,41,88r20,2l61,94,20,92r,l13,75r,l,59,2,57r,l5,57,9,55r,l18,46,54,r,l72,4r,l96,9r,xm76,9r-2,l45,46r32,2l76,9xe" strokeweight=".1pt">
              <v:path arrowok="t" o:connecttype="custom" o:connectlocs="48,5;49,28;20,26;15,33;21,44;31,45;31,47;10,46;10,46;7,38;7,38;0,30;1,29;1,29;3,29;5,28;5,28;9,23;27,0;27,0;36,2;36,2;48,5;48,5;38,5;37,5;23,23;39,24;38,5" o:connectangles="0,0,0,0,0,0,0,0,0,0,0,0,0,0,0,0,0,0,0,0,0,0,0,0,0,0,0,0,0"/>
              <o:lock v:ext="edit" verticies="t"/>
            </v:shape>
            <v:shape id="Freeform 71" o:spid="_x0000_s2129" style="position:absolute;left:619;top:173;width:72;height:53;visibility:visible;mso-wrap-style:square;v-text-anchor:top" coordsize="14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" path="m88,49r7,28l65,106r,l58,102,50,99r,l43,97,32,95r,l27,80r,l20,71r,l12,66,3,62r,l,60r,l,58r,l,56r,l3,55r,l11,55,25,53,47,51,40,25,68,r,l77,3r8,4l85,7r7,l101,7r,l110,27r,l117,36r,l121,40r3,2l124,42r4,l130,40r,l132,36r,l132,31r1,-2l133,29r6,-4l139,25r3,2l142,27r2,4l144,33r,l144,36r-3,4l141,40r-8,4l133,44r-12,3l88,49xm68,53l27,58r,l34,62r,l40,67r,l47,77r3,12l72,69,68,53xm63,33r4,16l104,44r,l95,36r,l88,25,85,12,63,33xe" strokeweight=".1pt">
              <v:path arrowok="t" o:connecttype="custom" o:connectlocs="48,39;33,53;25,50;22,49;16,48;14,40;10,36;2,31;0,30;0,29;0,28;2,28;6,28;24,26;34,0;39,2;43,4;51,4;55,14;59,18;61,20;62,21;65,20;66,18;66,16;67,15;70,13;71,14;72,17;72,18;71,20;67,22;44,25;14,29;17,31;20,34;24,39;36,35;32,17;52,22;48,18;44,13;32,17" o:connectangles="0,0,0,0,0,0,0,0,0,0,0,0,0,0,0,0,0,0,0,0,0,0,0,0,0,0,0,0,0,0,0,0,0,0,0,0,0,0,0,0,0,0,0"/>
              <o:lock v:ext="edit" verticies="t"/>
            </v:shape>
            <v:shape id="Freeform 72" o:spid="_x0000_s2130" style="position:absolute;left:660;top:195;width:63;height:70;visibility:visible;mso-wrap-style:square;v-text-anchor:top" coordsize="126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" path="m126,33r-1,1l125,34r-8,-3l112,31r,l106,33r-9,5l69,60r39,11l108,71r,11l106,89r,l103,95r-7,5l45,139r,l25,128r,l11,124r,l11,113,9,102r,l5,91,,77r2,l2,77r5,l11,77r,l20,71,34,60,81,23r,l88,18r6,-6l94,12,96,7,96,r3,l99,r2,11l101,11r,7l101,18r16,7l117,25r9,8l126,33xm25,95r7,27l78,88r,l87,80r,l87,75r1,-6l65,64,25,95xe" strokeweight=".1pt">
              <v:path arrowok="t" o:connecttype="custom" o:connectlocs="63,17;63,17;63,17;59,16;56,16;56,16;53,17;49,19;35,30;54,36;54,36;54,41;53,45;53,45;52,48;48,50;23,70;23,70;13,64;13,64;6,62;6,62;6,57;5,51;5,51;3,46;0,39;1,39;1,39;4,39;6,39;6,39;10,36;17,30;41,12;41,12;44,9;47,6;47,6;48,4;48,0;50,0;50,0;51,6;51,6;51,9;51,9;59,13;59,13;63,17;63,17;13,48;16,61;39,44;39,44;44,40;44,40;44,38;44,35;33,32;13,48" o:connectangles="0,0,0,0,0,0,0,0,0,0,0,0,0,0,0,0,0,0,0,0,0,0,0,0,0,0,0,0,0,0,0,0,0,0,0,0,0,0,0,0,0,0,0,0,0,0,0,0,0,0,0,0,0,0,0,0,0,0,0,0,0"/>
              <o:lock v:ext="edit" verticies="t"/>
            </v:shape>
            <v:shape id="Freeform 73" o:spid="_x0000_s2131" style="position:absolute;left:686;top:252;width:66;height:41;visibility:visible;mso-wrap-style:square;v-text-anchor:top" coordsize="134,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" path="m92,11l89,35,78,33,31,63r,l26,68r-4,2l22,70r,5l22,75r,l22,75r7,4l27,83,,74r,l2,64,4,59r,l9,53r9,-7l67,15,69,4r23,7xm127,r7,11l107,11,105,8,127,xe" strokeweight=".1pt">
              <v:path arrowok="t" o:connecttype="custom" o:connectlocs="45,5;44,17;38,16;15,31;15,31;13,34;11,35;11,35;11,37;11,37;11,37;11,37;14,39;13,41;0,37;0,37;1,32;2,29;2,29;4,26;9,23;33,7;34,2;45,5;63,0;66,5;53,5;52,4;63,0" o:connectangles="0,0,0,0,0,0,0,0,0,0,0,0,0,0,0,0,0,0,0,0,0,0,0,0,0,0,0,0,0"/>
              <o:lock v:ext="edit" verticies="t"/>
            </v:shape>
            <v:shape id="Freeform 74" o:spid="_x0000_s2132" style="position:absolute;left:703;top:281;width:58;height:43;visibility:visible;mso-wrap-style:square;v-text-anchor:top" coordsize="11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" path="m72,r45,9l117,11,92,24r10,18l92,48,83,29,21,64,19,79r8,4l25,86,,73r,l1,59,,42r1,l1,42r6,2l10,44r,l14,42r7,-2l72,11,68,2,72,xe" strokeweight=".1pt">
              <v:path arrowok="t" o:connecttype="custom" o:connectlocs="36,0;58,5;58,6;46,12;51,21;46,24;41,15;10,32;9,40;13,42;12,43;0,37;0,37;0,30;0,21;0,21;0,21;3,22;5,22;5,22;7,21;10,20;36,6;34,1;36,0" o:connectangles="0,0,0,0,0,0,0,0,0,0,0,0,0,0,0,0,0,0,0,0,0,0,0,0,0"/>
            </v:shape>
            <v:shape id="Freeform 75" o:spid="_x0000_s2133" style="position:absolute;left:717;top:317;width:53;height:44;visibility:visible;mso-wrap-style:square;v-text-anchor:top" coordsize="107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" path="m107,28l89,68,40,41,22,48r2,26l40,85r-2,3l4,66r,l4,48r,l,30,2,28r,l6,30r4,l10,30,22,26,74,r,l87,11r,l107,28r,xm89,19l87,17,46,37,74,54,89,19xe" strokeweight=".1pt">
              <v:path arrowok="t" o:connecttype="custom" o:connectlocs="53,14;44,34;20,21;11,24;12,37;20,43;19,44;2,33;2,33;2,24;2,24;0,15;1,14;1,14;3,15;5,15;5,15;11,13;37,0;37,0;43,6;43,6;53,14;53,14;44,10;43,9;23,19;37,27;44,10" o:connectangles="0,0,0,0,0,0,0,0,0,0,0,0,0,0,0,0,0,0,0,0,0,0,0,0,0,0,0,0,0"/>
              <o:lock v:ext="edit" verticies="t"/>
            </v:shape>
            <v:shape id="Freeform 76" o:spid="_x0000_s2134" style="position:absolute;left:735;top:357;width:55;height:41;visibility:visible;mso-wrap-style:square;v-text-anchor:top" coordsize="110,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" path="m110,48l99,70,79,61,90,42,79,35,23,57,19,72r11,7l28,83,,64r,l3,48r,l5,33r2,l7,33r3,2l14,37r,l27,33,66,17r,l72,15r3,-4l75,11r,-2l75,8r,l74,6,70,2,72,,97,13r,l93,22r-3,6l90,28r-2,3l83,33r27,15xe" strokeweight=".1pt">
              <v:path arrowok="t" o:connecttype="custom" o:connectlocs="55,24;50,35;40,30;45,21;40,17;12,28;10,36;15,39;14,41;0,32;0,32;2,24;2,24;3,16;4,16;4,16;5,17;7,18;7,18;14,16;33,8;33,8;36,7;38,5;38,5;38,4;38,4;38,4;37,3;35,1;36,0;49,6;49,6;47,11;45,14;45,14;44,15;42,16;55,24" o:connectangles="0,0,0,0,0,0,0,0,0,0,0,0,0,0,0,0,0,0,0,0,0,0,0,0,0,0,0,0,0,0,0,0,0,0,0,0,0,0,0"/>
            </v:shape>
            <v:shape id="Freeform 77" o:spid="_x0000_s2135" style="position:absolute;left:748;top:401;width:71;height:32;visibility:visible;mso-wrap-style:square;v-text-anchor:top" coordsize="142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" path="m103,13l94,35,85,30,31,48r,l25,50r-5,2l20,52r,3l20,55r,2l20,57r5,4l23,64,,50r,l3,41,7,35r,l12,31,23,28,77,9,83,r20,13xm139,9r3,13l117,15r-2,-4l139,9xe" strokeweight=".1pt">
              <v:path arrowok="t" o:connecttype="custom" o:connectlocs="52,7;47,18;43,15;16,24;16,24;13,25;10,26;10,26;10,28;10,28;10,29;10,29;13,31;12,32;0,25;0,25;2,21;4,18;4,18;6,16;12,14;39,5;42,0;52,7;70,5;71,11;59,8;58,6;70,5" o:connectangles="0,0,0,0,0,0,0,0,0,0,0,0,0,0,0,0,0,0,0,0,0,0,0,0,0,0,0,0,0"/>
              <o:lock v:ext="edit" verticies="t"/>
            </v:shape>
            <v:shape id="Freeform 78" o:spid="_x0000_s2136" style="position:absolute;left:756;top:435;width:58;height:48;visibility:visible;mso-wrap-style:square;v-text-anchor:top" coordsize="116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" path="m92,r4,l96,r2,7l98,7r1,6l101,16r6,6l112,26r,l108,44r,l110,57r,l112,60r,l116,62r,6l116,68,101,64r,l88,66,47,77r,l38,79r-4,3l34,82r-1,2l33,86r,l34,88r,l38,92r-2,3l11,79r,l16,70r4,-4l20,66r5,-4l33,59,,35r,l5,26r6,-8l16,13,24,9r,l33,7r9,2l42,9r12,4l70,20,92,xm61,51l67,24r,l54,22,43,24r,l36,26r-7,5l25,37r-3,9l36,57,61,51xm69,18l61,51,92,42,94,,69,18xe" stroked="f">
              <v:path arrowok="t" o:connecttype="custom" o:connectlocs="48,0;49,4;50,7;54,11;56,13;54,22;55,29;56,30;58,34;51,32;44,33;24,39;17,41;17,42;17,43;17,44;18,48;6,40;10,33;13,31;0,18;3,13;8,7;12,5;21,5;27,7;46,0;34,12;27,11;22,12;15,16;11,23;31,26;31,26;47,0" o:connectangles="0,0,0,0,0,0,0,0,0,0,0,0,0,0,0,0,0,0,0,0,0,0,0,0,0,0,0,0,0,0,0,0,0,0,0"/>
              <o:lock v:ext="edit" verticies="t"/>
            </v:shape>
            <v:shape id="Freeform 79" o:spid="_x0000_s2137" style="position:absolute;left:756;top:435;width:58;height:48;visibility:visible;mso-wrap-style:square;v-text-anchor:top" coordsize="116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" path="m92,r4,l96,r2,7l98,7r1,6l101,16r6,6l112,26r,l108,44r,l110,57r,l112,60r,l116,62r,6l116,68,101,64r,l88,66,47,77r,l38,79r-4,3l34,82r-1,2l33,86r,l34,88r,l38,92r-2,3l11,79r,l16,70r4,-4l20,66r5,-4l33,59,,35r,l5,26r6,-8l16,13,24,9r,l33,7r9,2l42,9r12,4l70,20e" filled="f" strokeweight=".1pt">
              <v:path arrowok="t" o:connecttype="custom" o:connectlocs="46,0;48,0;48,0;49,4;49,4;50,7;51,8;54,11;56,13;56,13;54,22;54,22;55,29;55,29;56,30;56,30;58,31;58,34;58,34;51,32;51,32;44,33;24,39;24,39;19,40;17,41;17,41;17,42;17,43;17,43;17,44;17,44;19,46;18,48;6,40;6,40;8,35;10,33;10,33;13,31;17,30;0,18;0,18;3,13;6,9;8,7;12,5;12,5;17,4;21,5;21,5;27,7;35,10" o:connectangles="0,0,0,0,0,0,0,0,0,0,0,0,0,0,0,0,0,0,0,0,0,0,0,0,0,0,0,0,0,0,0,0,0,0,0,0,0,0,0,0,0,0,0,0,0,0,0,0,0,0,0,0,0"/>
            </v:shape>
            <v:shape id="Freeform 80" o:spid="_x0000_s2138" style="position:absolute;left:767;top:446;width:22;height:18;visibility:visible;mso-wrap-style:square;v-text-anchor:top" coordsize="45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" path="m39,29l45,2r,l32,,21,2r,l14,4,7,9,3,15,,24,14,35,39,29e" filled="f" strokeweight=".1pt">
              <v:path arrowok="t" o:connecttype="custom" o:connectlocs="19,15;22,1;22,1;16,0;10,1;10,1;7,2;3,5;1,8;0,12;7,18;19,15" o:connectangles="0,0,0,0,0,0,0,0,0,0,0,0"/>
            </v:shape>
            <v:shape id="Freeform 81" o:spid="_x0000_s2139" style="position:absolute;left:787;top:435;width:16;height:26;visibility:visible;mso-wrap-style:square;v-text-anchor:top" coordsize="33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" path="m8,18l,51,31,42,33,e" filled="f" strokeweight=".1pt">
              <v:path arrowok="t" o:connecttype="custom" o:connectlocs="4,9;0,26;15,21;16,0" o:connectangles="0,0,0,0"/>
            </v:shape>
            <v:shape id="Freeform 82" o:spid="_x0000_s2140" style="position:absolute;left:769;top:482;width:57;height:56;visibility:visible;mso-wrap-style:square;v-text-anchor:top" coordsize="116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" path="m116,63l103,81r11,7l112,92r,l101,85r,l96,85r-7,2l40,96r,l35,98r-4,1l31,99r-2,4l29,103r6,6l31,112,9,94r,l15,85r3,-4l18,81r8,-4l35,76,89,65,98,54,80,39,24,50r-6,9l,43,11,22r9,6l71,19r,l80,15r5,-2l85,13r2,-2l87,10r,l85,6,82,4,85,r22,19l107,19r-4,9l98,32r,l94,35r-5,2l85,37r31,26xe" strokeweight=".1pt">
              <v:path arrowok="t" o:connecttype="custom" o:connectlocs="57,32;51,41;56,44;55,46;55,46;50,43;50,43;47,43;44,44;20,48;20,48;17,49;15,50;15,50;14,52;14,52;17,55;15,56;4,47;4,47;7,43;9,41;9,41;13,39;17,38;44,33;48,27;39,20;12,25;9,30;0,22;5,11;10,14;35,10;35,10;39,8;42,7;42,7;43,6;43,5;43,5;42,3;40,2;42,0;53,10;53,10;51,14;48,16;48,16;46,18;44,19;42,19;57,32" o:connectangles="0,0,0,0,0,0,0,0,0,0,0,0,0,0,0,0,0,0,0,0,0,0,0,0,0,0,0,0,0,0,0,0,0,0,0,0,0,0,0,0,0,0,0,0,0,0,0,0,0,0,0,0,0"/>
            </v:shape>
            <v:shape id="Freeform 83" o:spid="_x0000_s2141" style="position:absolute;left:122;top:372;width:37;height:22;visibility:visible;mso-wrap-style:square;v-text-anchor:top" coordsize="7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" path="m5,26l52,44,74,24,19,4r,l14,2,9,r,l5,2,,6e" filled="f" strokeweight=".1pt">
              <v:path arrowok="t" o:connecttype="custom" o:connectlocs="3,13;26,22;37,12;10,2;10,2;7,1;5,0;5,0;3,1;0,3" o:connectangles="0,0,0,0,0,0,0,0,0,0"/>
            </v:shape>
            <v:shape id="Freeform 84" o:spid="_x0000_s2142" style="position:absolute;left:136;top:317;width:49;height:47;visibility:visible;mso-wrap-style:square;v-text-anchor:top" coordsize="98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" path="m2,13l44,,55,57r16,8l89,46,87,28r4,-2l98,66r,l83,79r,l71,94r-2,l69,94,67,90,65,87r,l55,81,,55r,l2,37r,l2,13r,xm6,32r,1l47,54,42,21,6,32xe" filled="f" strokeweight=".1pt">
              <v:path arrowok="t" o:connecttype="custom" o:connectlocs="1,7;22,0;28,29;36,33;45,23;44,14;46,13;49,33;49,33;42,40;42,40;36,47;35,47;35,47;34,45;33,44;33,44;28,41;0,28;0,28;1,19;1,19;1,7;1,7;3,16;3,17;24,27;21,11;3,16" o:connectangles="0,0,0,0,0,0,0,0,0,0,0,0,0,0,0,0,0,0,0,0,0,0,0,0,0,0,0,0,0"/>
              <o:lock v:ext="edit" verticies="t"/>
            </v:shape>
            <v:shape id="Freeform 85" o:spid="_x0000_s2143" style="position:absolute;left:152;top:273;width:51;height:49;visibility:visible;mso-wrap-style:square;v-text-anchor:top" coordsize="101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" path="m18,4l41,r6,21l25,24r4,13l81,68,94,61,92,48r4,-2l101,81r,l85,88r,l74,98,72,96r,l72,90,70,87r,l59,79,23,59r,l16,55r-3,l13,55r-2,l9,57r,l9,61r,4l5,66,,37r,l9,33r7,l16,33r4,l23,35,18,4xe" filled="f" strokeweight=".1pt">
              <v:path arrowok="t" o:connecttype="custom" o:connectlocs="9,2;21,0;24,11;13,12;15,19;41,34;47,31;46,24;48,23;51,41;51,41;43,44;43,44;37,49;36,48;36,48;36,45;35,44;35,44;30,40;12,30;12,30;8,28;7,28;7,28;6,28;5,29;5,29;5,31;5,33;3,33;0,19;0,19;5,17;8,17;8,17;10,17;12,18;9,2" o:connectangles="0,0,0,0,0,0,0,0,0,0,0,0,0,0,0,0,0,0,0,0,0,0,0,0,0,0,0,0,0,0,0,0,0,0,0,0,0,0,0"/>
            </v:shape>
            <v:shape id="Freeform 86" o:spid="_x0000_s2144" style="position:absolute;left:180;top:221;width:52;height:70;visibility:visible;mso-wrap-style:square;v-text-anchor:top" coordsize="105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" path="m45,53l69,40r36,24l105,64r-4,7l99,81r,l98,88r1,11l99,99r-12,9l87,108r-9,7l78,115r-4,10l74,134r,l72,139r,l70,139r,l69,139r,l67,136r,l65,130,61,115,54,93,31,106,,84r,l2,73,4,66r,l2,59,,49r,l18,37r,l25,27r,l29,24r,-6l29,18,27,15,25,13r,l22,13r,l18,13r-3,l15,13,11,7r,l11,4r,l13,2,16,r,l20,r4,2l24,2r5,7l29,9r5,13l45,53xm33,81l47,75,34,38r,l31,49r,l22,59,9,64,33,81xm51,71r14,41l65,112r2,-8l67,104r3,-7l70,97r9,-9l90,81,67,64,51,71xe" filled="f" strokeweight=".1pt">
              <v:path arrowok="t" o:connecttype="custom" o:connectlocs="34,20;52,32;49,41;49,44;49,50;43,54;39,58;37,67;36,70;35,70;34,70;33,68;32,65;27,47;0,42;1,37;2,33;0,25;9,19;12,14;14,12;14,9;12,7;11,7;9,7;7,7;5,4;5,2;8,0;10,0;12,1;14,5;22,27;23,38;17,19;15,25;4,32;25,36;32,56;33,52;35,49;45,41;25,36" o:connectangles="0,0,0,0,0,0,0,0,0,0,0,0,0,0,0,0,0,0,0,0,0,0,0,0,0,0,0,0,0,0,0,0,0,0,0,0,0,0,0,0,0,0,0"/>
              <o:lock v:ext="edit" verticies="t"/>
            </v:shape>
            <v:shape id="Freeform 87" o:spid="_x0000_s2145" style="position:absolute;left:197;top:187;width:54;height:55;visibility:visible;mso-wrap-style:square;v-text-anchor:top" coordsize="109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" path="m,11l9,r8,26l15,29,,11xm24,40l45,35r2,11l91,83r,l96,86r4,2l100,88r5,l105,88r,-2l105,86r,-7l109,79r,29l109,108r-8,2l94,110r,l87,106,78,99,35,62,24,64r,-24xe" filled="f" strokeweight=".1pt">
              <v:path arrowok="t" o:connecttype="custom" o:connectlocs="0,6;4,0;8,13;7,15;0,6;12,20;22,18;23,23;45,42;45,42;48,43;50,44;50,44;52,44;52,44;52,43;52,43;52,40;54,40;54,54;54,54;50,55;47,55;47,55;43,53;39,50;17,31;12,32;12,20" o:connectangles="0,0,0,0,0,0,0,0,0,0,0,0,0,0,0,0,0,0,0,0,0,0,0,0,0,0,0,0,0"/>
              <o:lock v:ext="edit" verticies="t"/>
            </v:shape>
            <v:shape id="Freeform 88" o:spid="_x0000_s2146" style="position:absolute;left:212;top:160;width:71;height:60;visibility:visible;mso-wrap-style:square;v-text-anchor:top" coordsize="143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" path="m,29l83,15r,l81,7r,l83,r2,4l85,4r2,5l87,9r7,8l143,66r,l135,86r,l132,103r,l119,106r-11,4l108,110r-9,6l90,121r-2,-2l88,119r,-7l88,112,79,101,42,62r,l47,51r2,-9l16,48,,29xm83,37l58,40r,l56,48r45,46l128,83,83,37xe" filled="f" strokeweight=".1pt">
              <v:path arrowok="t" o:connecttype="custom" o:connectlocs="0,14;41,7;41,7;40,3;40,3;41,0;42,2;42,2;43,4;43,4;47,8;71,33;71,33;67,43;67,43;66,51;66,51;59,53;54,55;54,55;49,58;45,60;44,59;44,59;44,56;44,56;39,50;21,31;21,31;23,25;24,21;8,24;0,14;41,18;29,20;29,20;28,24;50,47;64,41;41,18" o:connectangles="0,0,0,0,0,0,0,0,0,0,0,0,0,0,0,0,0,0,0,0,0,0,0,0,0,0,0,0,0,0,0,0,0,0,0,0,0,0,0,0"/>
              <o:lock v:ext="edit" verticies="t"/>
            </v:shape>
            <v:shape id="Freeform 89" o:spid="_x0000_s2147" style="position:absolute;left:271;top:127;width:54;height:60;visibility:visible;mso-wrap-style:square;v-text-anchor:top" coordsize="109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" path="m,48l,44r,l6,40r,l9,37r4,-4l15,28r2,-8l17,20,35,17r,l47,9r,l49,7r,l49,2,53,r,l56,15r,l62,26,87,62r,l92,70r6,2l98,72r2,1l101,72r,l103,70r,l105,64r4,2l101,95r,l92,94,87,92r,l82,88,76,83,65,121r,l56,121r-9,-4l40,114r-5,-4l35,110r-4,-9l27,94r,l26,79,27,62e" filled="f" strokeweight=".1pt">
              <v:path arrowok="t" o:connecttype="custom" o:connectlocs="0,24;0,22;0,22;3,20;3,20;4,18;6,16;7,14;8,10;8,10;17,8;17,8;23,4;23,4;24,3;24,3;24,1;26,0;26,0;28,7;28,7;31,13;43,31;43,31;46,35;49,36;49,36;50,36;50,36;50,36;51,35;51,35;52,32;54,33;50,47;50,47;46,47;43,46;43,46;41,44;38,41;32,60;32,60;28,60;23,58;20,57;17,55;17,55;15,50;13,47;13,47;13,39;13,31" o:connectangles="0,0,0,0,0,0,0,0,0,0,0,0,0,0,0,0,0,0,0,0,0,0,0,0,0,0,0,0,0,0,0,0,0,0,0,0,0,0,0,0,0,0,0,0,0,0,0,0,0,0,0,0,0"/>
            </v:shape>
            <v:shape id="Freeform 90" o:spid="_x0000_s2148" style="position:absolute;left:270;top:143;width:29;height:14;visibility:visible;mso-wrap-style:square;v-text-anchor:top" coordsize="57,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" path="m27,28l57,22,41,,,13e" filled="f" strokeweight=".1pt">
              <v:path arrowok="t" o:connecttype="custom" o:connectlocs="14,14;29,11;21,0;0,7" o:connectangles="0,0,0,0"/>
            </v:shape>
            <v:shape id="Freeform 91" o:spid="_x0000_s2149" style="position:absolute;left:286;top:156;width:22;height:20;visibility:visible;mso-wrap-style:square;v-text-anchor:top" coordsize="43,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" path="m27,l,5r,l4,16r5,9l9,25r5,8l22,36r7,2l38,40,43,20,27,xe" filled="f" strokeweight=".1pt">
              <v:path arrowok="t" o:connecttype="custom" o:connectlocs="14,0;0,3;0,3;2,8;5,13;5,13;7,17;11,18;15,19;19,20;22,10;14,0" o:connectangles="0,0,0,0,0,0,0,0,0,0,0,0"/>
            </v:shape>
            <v:shape id="Freeform 92" o:spid="_x0000_s2150" style="position:absolute;left:301;top:99;width:63;height:58;visibility:visible;mso-wrap-style:square;v-text-anchor:top" coordsize="12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" path="m,2l83,13r,l84,6r,l88,r2,4l90,4r,5l90,9r3,9l124,81r,l112,97r,l103,112r,l90,112r-11,l79,112r-11,2l59,116r-2,-2l57,114r2,-8l59,106,54,94,30,46r,l39,37r4,-9l10,24,,2xm77,33l52,29r,l48,35,77,94r29,-2l77,33xe" filled="f" strokeweight=".1pt">
              <v:path arrowok="t" o:connecttype="custom" o:connectlocs="0,1;42,7;42,7;43,3;43,3;45,0;46,2;46,2;46,5;46,5;47,9;63,41;63,41;57,49;57,49;52,56;52,56;46,56;40,56;40,56;35,57;30,58;29,57;29,57;30,53;30,53;27,47;15,23;15,23;20,19;22,14;5,12;0,1;39,17;26,15;26,15;24,18;39,47;54,46;39,17" o:connectangles="0,0,0,0,0,0,0,0,0,0,0,0,0,0,0,0,0,0,0,0,0,0,0,0,0,0,0,0,0,0,0,0,0,0,0,0,0,0,0,0"/>
              <o:lock v:ext="edit" verticies="t"/>
            </v:shape>
            <v:shape id="Freeform 93" o:spid="_x0000_s2151" style="position:absolute;left:367;top:84;width:40;height:54;visibility:visible;mso-wrap-style:square;v-text-anchor:top" coordsize="80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" path="m31,l69,24,35,69r3,19l64,90,76,75r4,2l55,108r,l36,106r,l17,106r,-2l17,104r1,-3l18,97r,l17,84,,27r,l13,16r,l31,r,xm20,16r-2,l31,62,53,36,20,16xe" filled="f" strokeweight=".1pt">
              <v:path arrowok="t" o:connecttype="custom" o:connectlocs="16,0;35,12;18,35;19,44;32,45;38,38;40,39;28,54;28,54;18,53;18,53;9,53;9,52;9,52;9,51;9,49;9,49;9,42;0,14;0,14;7,8;7,8;16,0;16,0;10,8;9,8;16,31;27,18;10,8" o:connectangles="0,0,0,0,0,0,0,0,0,0,0,0,0,0,0,0,0,0,0,0,0,0,0,0,0,0,0,0,0"/>
              <o:lock v:ext="edit" verticies="t"/>
            </v:shape>
            <v:shape id="Freeform 94" o:spid="_x0000_s2152" style="position:absolute;left:471;top:50;width:90;height:97;visibility:visible;mso-wrap-style:square;v-text-anchor:top" coordsize="180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" path="m119,13r5,2l119,33,151,22r,l166,39r9,12l175,51r4,10l180,70r,l180,79r-1,13l160,156r-37,18l123,174,103,161r,l87,152,76,194,38,183,50,141r,l36,138r-11,l25,138r-12,1l2,143,,139r,l16,130r13,-5l29,125r12,-2l56,123r,l58,110r,-11l58,99,56,90,49,81r,l41,72,31,64r,-3l31,61,45,57,76,46r1,-7l77,39r2,-8l79,24r,l77,20,76,15r,l70,11,65,9r,l56,7,47,9r,-3l47,6,54,2,63,r,l70,r7,2l77,2,87,4r7,5l94,9r3,8l101,22r,l101,29,99,39r15,-6l119,13xm74,51l49,61r,l58,70r,l67,83,74,51xm112,40l99,44,58,189r12,4l112,40xm92,134r,l103,138r11,5l114,143r10,7l137,161r9,-31l159,83r,l159,70r,l157,62r-4,-7l153,55,144,44,133,33r-16,4l92,134xe" filled="f" strokeweight=".1pt">
              <v:path arrowok="t" o:connecttype="custom" o:connectlocs="62,8;76,11;83,20;88,26;90,35;90,40;80,78;62,87;52,81;38,97;25,71;18,69;13,69;1,72;0,70;15,63;21,62;28,62;29,50;28,45;25,41;16,32;16,31;38,23;39,20;40,12;39,10;38,8;33,5;28,4;24,3;27,1;32,0;39,1;44,2;47,5;51,11;51,15;57,17;37,26;25,31;29,35;37,26;50,22;35,97;46,67;52,69;57,72;69,81;80,42;80,35;79,31;77,28;67,17;46,67" o:connectangles="0,0,0,0,0,0,0,0,0,0,0,0,0,0,0,0,0,0,0,0,0,0,0,0,0,0,0,0,0,0,0,0,0,0,0,0,0,0,0,0,0,0,0,0,0,0,0,0,0,0,0,0,0,0,0"/>
              <o:lock v:ext="edit" verticies="t"/>
            </v:shape>
            <v:shape id="Freeform 95" o:spid="_x0000_s2153" style="position:absolute;left:558;top:112;width:47;height:51;visibility:visible;mso-wrap-style:square;v-text-anchor:top" coordsize="96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" path="m92,20r4,24l76,47,72,27,60,29,29,82r5,13l49,93r,6l16,102r,l9,86r,l,75,2,73r,l6,71r3,l9,71,18,60,38,24r,l42,18r1,-5l43,13,42,11r,-2l42,9r-4,l33,9r,-4l60,r,l63,9r2,7l65,16r,4l61,25,92,20xe" filled="f" strokeweight=".1pt">
              <v:path arrowok="t" o:connecttype="custom" o:connectlocs="45,10;47,22;37,24;35,14;29,15;14,41;17,48;24,47;24,50;8,51;8,51;4,43;4,43;0,38;1,37;1,37;3,36;4,36;4,36;9,30;19,12;19,12;21,9;21,7;21,7;21,6;21,5;21,5;19,5;16,5;16,3;29,0;29,0;31,5;32,8;32,8;32,10;30,13;45,10" o:connectangles="0,0,0,0,0,0,0,0,0,0,0,0,0,0,0,0,0,0,0,0,0,0,0,0,0,0,0,0,0,0,0,0,0,0,0,0,0,0,0"/>
            </v:shape>
            <v:shape id="Freeform 96" o:spid="_x0000_s2154" style="position:absolute;left:591;top:143;width:49;height:47;visibility:visible;mso-wrap-style:square;v-text-anchor:top" coordsize="97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" path="m96,9r1,46l40,51,29,66,41,88r20,2l61,94,20,92r,l13,75r,l,59,2,57r,l5,57,9,55r,l18,46,54,r,l72,4r,l96,9r,xm76,9r-2,l45,46r32,2l76,9xe" filled="f" strokeweight=".1pt">
              <v:path arrowok="t" o:connecttype="custom" o:connectlocs="48,5;49,28;20,26;15,33;21,44;31,45;31,47;10,46;10,46;7,38;7,38;0,30;1,29;1,29;3,29;5,28;5,28;9,23;27,0;27,0;36,2;36,2;48,5;48,5;38,5;37,5;23,23;39,24;38,5" o:connectangles="0,0,0,0,0,0,0,0,0,0,0,0,0,0,0,0,0,0,0,0,0,0,0,0,0,0,0,0,0"/>
              <o:lock v:ext="edit" verticies="t"/>
            </v:shape>
            <v:shape id="Freeform 97" o:spid="_x0000_s2155" style="position:absolute;left:619;top:173;width:72;height:53;visibility:visible;mso-wrap-style:square;v-text-anchor:top" coordsize="14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" path="m88,49r7,28l65,106r,l58,102,50,99r,l43,97,32,95r,l27,80r,l20,71r,l12,66,3,62r,l,60r,l,58r,l,56r,l3,55r,l11,55,25,53,47,51,40,25,68,r,l77,3r8,4l85,7r7,l101,7r,l110,27r,l117,36r,l121,40r3,2l124,42r4,l130,40r,l132,36r,l132,31r1,-2l133,29r6,-4l139,25r3,2l142,27r2,4l144,33r,l144,36r-3,4l141,40r-8,4l133,44r-12,3l88,49xm68,53l27,58r,l34,62r,l40,67r,l47,77r3,12l72,69,68,53xm63,33r4,16l104,44r,l95,36r,l88,25,85,12,63,33xe" filled="f" strokeweight=".1pt">
              <v:path arrowok="t" o:connecttype="custom" o:connectlocs="48,39;33,53;25,50;22,49;16,48;14,40;10,36;2,31;0,30;0,29;0,28;2,28;6,28;24,26;34,0;39,2;43,4;51,4;55,14;59,18;61,20;62,21;65,20;66,18;66,16;67,15;70,13;71,14;72,17;72,18;71,20;67,22;44,25;14,29;17,31;20,34;24,39;36,35;32,17;52,22;48,18;44,13;32,17" o:connectangles="0,0,0,0,0,0,0,0,0,0,0,0,0,0,0,0,0,0,0,0,0,0,0,0,0,0,0,0,0,0,0,0,0,0,0,0,0,0,0,0,0,0,0"/>
              <o:lock v:ext="edit" verticies="t"/>
            </v:shape>
            <v:shape id="Freeform 98" o:spid="_x0000_s2156" style="position:absolute;left:660;top:195;width:63;height:70;visibility:visible;mso-wrap-style:square;v-text-anchor:top" coordsize="126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" path="m126,33r-1,1l125,34r-8,-3l112,31r,l106,33r-9,5l69,60r39,11l108,71r,11l106,89r,l103,95r-7,5l45,139r,l25,128r,l11,124r,l11,113,9,102r,l5,91,,77r2,l2,77r5,l11,77r,l20,71,34,60,81,23r,l88,18r6,-6l94,12,96,7,96,r3,l99,r2,11l101,11r,7l101,18r16,7l117,25r9,8l126,33xm25,95r7,27l78,88r,l87,80r,l87,75r1,-6l65,64,25,95xe" filled="f" strokeweight=".1pt">
              <v:path arrowok="t" o:connecttype="custom" o:connectlocs="63,17;63,17;63,17;59,16;56,16;56,16;53,17;49,19;35,30;54,36;54,36;54,41;53,45;53,45;52,48;48,50;23,70;23,70;13,64;13,64;6,62;6,62;6,57;5,51;5,51;3,46;0,39;1,39;1,39;4,39;6,39;6,39;10,36;17,30;41,12;41,12;44,9;47,6;47,6;48,4;48,0;50,0;50,0;51,6;51,6;51,9;51,9;59,13;59,13;63,17;63,17;13,48;16,61;39,44;39,44;44,40;44,40;44,38;44,35;33,32;13,48" o:connectangles="0,0,0,0,0,0,0,0,0,0,0,0,0,0,0,0,0,0,0,0,0,0,0,0,0,0,0,0,0,0,0,0,0,0,0,0,0,0,0,0,0,0,0,0,0,0,0,0,0,0,0,0,0,0,0,0,0,0,0,0,0"/>
              <o:lock v:ext="edit" verticies="t"/>
            </v:shape>
            <v:shape id="Freeform 99" o:spid="_x0000_s2157" style="position:absolute;left:686;top:252;width:66;height:41;visibility:visible;mso-wrap-style:square;v-text-anchor:top" coordsize="134,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" path="m92,11l89,35,78,33,31,63r,l26,68r-4,2l22,70r,5l22,75r,l22,75r7,4l27,83,,74r,l2,64,4,59r,l9,53r9,-7l67,15,69,4r23,7xm127,r7,11l107,11,105,8,127,xe" filled="f" strokeweight=".1pt">
              <v:path arrowok="t" o:connecttype="custom" o:connectlocs="45,5;44,17;38,16;15,31;15,31;13,34;11,35;11,35;11,37;11,37;11,37;11,37;14,39;13,41;0,37;0,37;1,32;2,29;2,29;4,26;9,23;33,7;34,2;45,5;63,0;66,5;53,5;52,4;63,0" o:connectangles="0,0,0,0,0,0,0,0,0,0,0,0,0,0,0,0,0,0,0,0,0,0,0,0,0,0,0,0,0"/>
              <o:lock v:ext="edit" verticies="t"/>
            </v:shape>
            <v:shape id="Freeform 100" o:spid="_x0000_s2158" style="position:absolute;left:703;top:281;width:58;height:43;visibility:visible;mso-wrap-style:square;v-text-anchor:top" coordsize="11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" path="m72,r45,9l117,11,92,24r10,18l92,48,83,29,21,64,19,79r8,4l25,86,,73r,l1,59,,42r1,l1,42r6,2l10,44r,l14,42r7,-2l72,11,68,2,72,xe" filled="f" strokeweight=".1pt">
              <v:path arrowok="t" o:connecttype="custom" o:connectlocs="36,0;58,5;58,6;46,12;51,21;46,24;41,15;10,32;9,40;13,42;12,43;0,37;0,37;0,30;0,21;0,21;0,21;3,22;5,22;5,22;7,21;10,20;36,6;34,1;36,0" o:connectangles="0,0,0,0,0,0,0,0,0,0,0,0,0,0,0,0,0,0,0,0,0,0,0,0,0"/>
            </v:shape>
            <v:shape id="Freeform 101" o:spid="_x0000_s2159" style="position:absolute;left:717;top:317;width:53;height:44;visibility:visible;mso-wrap-style:square;v-text-anchor:top" coordsize="107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" path="m107,28l89,68,40,41,22,48r2,26l40,85r-2,3l4,66r,l4,48r,l,30,2,28r,l6,30r4,l10,30,22,26,74,r,l87,11r,l107,28r,xm89,19l87,17,46,37,74,54,89,19xe" filled="f" strokeweight=".1pt">
              <v:path arrowok="t" o:connecttype="custom" o:connectlocs="53,14;44,34;20,21;11,24;12,37;20,43;19,44;2,33;2,33;2,24;2,24;0,15;1,14;1,14;3,15;5,15;5,15;11,13;37,0;37,0;43,6;43,6;53,14;53,14;44,10;43,9;23,19;37,27;44,10" o:connectangles="0,0,0,0,0,0,0,0,0,0,0,0,0,0,0,0,0,0,0,0,0,0,0,0,0,0,0,0,0"/>
              <o:lock v:ext="edit" verticies="t"/>
            </v:shape>
            <v:shape id="Freeform 102" o:spid="_x0000_s2160" style="position:absolute;left:735;top:357;width:55;height:41;visibility:visible;mso-wrap-style:square;v-text-anchor:top" coordsize="110,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" path="m110,48l99,70,79,61,90,42,79,35,23,57,19,72r11,7l28,83,,64r,l3,48r,l5,33r2,l7,33r3,2l14,37r,l27,33,66,17r,l72,15r3,-4l75,11r,-2l75,8r,l74,6,70,2,72,,97,13r,l93,22r-3,6l90,28r-2,3l83,33r27,15xe" filled="f" strokeweight=".1pt">
              <v:path arrowok="t" o:connecttype="custom" o:connectlocs="55,24;50,35;40,30;45,21;40,17;12,28;10,36;15,39;14,41;0,32;0,32;2,24;2,24;3,16;4,16;4,16;5,17;7,18;7,18;14,16;33,8;33,8;36,7;38,5;38,5;38,4;38,4;38,4;37,3;35,1;36,0;49,6;49,6;47,11;45,14;45,14;44,15;42,16;55,24" o:connectangles="0,0,0,0,0,0,0,0,0,0,0,0,0,0,0,0,0,0,0,0,0,0,0,0,0,0,0,0,0,0,0,0,0,0,0,0,0,0,0"/>
            </v:shape>
            <v:shape id="Freeform 103" o:spid="_x0000_s2161" style="position:absolute;left:748;top:401;width:71;height:32;visibility:visible;mso-wrap-style:square;v-text-anchor:top" coordsize="142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" path="m103,13l94,35,85,30,31,48r,l25,50r-5,2l20,52r,3l20,55r,2l20,57r5,4l23,64,,50r,l3,41,7,35r,l12,31,23,28,77,9,83,r20,13xm139,9r3,13l117,15r-2,-4l139,9xe" filled="f" strokeweight=".1pt">
              <v:path arrowok="t" o:connecttype="custom" o:connectlocs="52,7;47,18;43,15;16,24;16,24;13,25;10,26;10,26;10,28;10,28;10,29;10,29;13,31;12,32;0,25;0,25;2,21;4,18;4,18;6,16;12,14;39,5;42,0;52,7;70,5;71,11;59,8;58,6;70,5" o:connectangles="0,0,0,0,0,0,0,0,0,0,0,0,0,0,0,0,0,0,0,0,0,0,0,0,0,0,0,0,0"/>
              <o:lock v:ext="edit" verticies="t"/>
            </v:shape>
            <v:shape id="Freeform 104" o:spid="_x0000_s2162" style="position:absolute;left:769;top:482;width:57;height:56;visibility:visible;mso-wrap-style:square;v-text-anchor:top" coordsize="116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" path="m116,63l103,81r11,7l112,92r,l101,85r,l96,85r-7,2l40,96r,l35,98r-4,1l31,99r-2,4l29,103r6,6l31,112,9,94r,l15,85r3,-4l18,81r8,-4l35,76,89,65,98,54,80,39,24,50r-6,9l,43,11,22r9,6l71,19r,l80,15r5,-2l85,13r2,-2l87,10r,l85,6,82,4,85,r22,19l107,19r-4,9l98,32r,l94,35r-5,2l85,37r31,26xe" filled="f" strokeweight=".1pt">
              <v:path arrowok="t" o:connecttype="custom" o:connectlocs="57,32;51,41;56,44;55,46;55,46;50,43;50,43;47,43;44,44;20,48;20,48;17,49;15,50;15,50;14,52;14,52;17,55;15,56;4,47;4,47;7,43;9,41;9,41;13,39;17,38;44,33;48,27;39,20;12,25;9,30;0,22;5,11;10,14;35,10;35,10;39,8;42,7;42,7;43,6;43,5;43,5;42,3;40,2;42,0;53,10;53,10;51,14;48,16;48,16;46,18;44,19;42,19;57,32" o:connectangles="0,0,0,0,0,0,0,0,0,0,0,0,0,0,0,0,0,0,0,0,0,0,0,0,0,0,0,0,0,0,0,0,0,0,0,0,0,0,0,0,0,0,0,0,0,0,0,0,0,0,0,0,0"/>
            </v:shape>
            <v:shape id="Freeform 105" o:spid="_x0000_s2163" style="position:absolute;left:778;top:545;width:56;height:43;visibility:visible;mso-wrap-style:square;v-text-anchor:top" coordsize="112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" path="m96,r4,2l100,2r,5l100,7r1,6l103,18r4,6l112,28r,l107,46r,l107,59r,l107,62r,l112,66r-2,4l110,70,98,64r,l85,64,42,70r,l33,72r-6,1l27,73r-1,2l26,77r,l27,81r,l31,84r-4,2l6,68r,l11,61r6,-6l17,55r5,-2l29,50,,22r,l6,13,13,7,20,2,26,r,l35,r9,2l44,2,56,7,71,17e" filled="f" strokeweight=".1pt">
              <v:path arrowok="t" o:connecttype="custom" o:connectlocs="48,0;50,1;50,1;50,4;50,4;51,7;52,9;54,12;56,14;56,14;54,23;54,23;54,30;54,30;54,31;54,31;56,33;55,35;55,35;49,32;49,32;43,32;21,35;21,35;17,36;14,37;14,37;13,38;13,39;13,39;14,41;14,41;16,42;14,43;3,34;3,34;6,31;9,28;9,28;11,27;15,25;0,11;0,11;3,7;7,4;10,1;13,0;13,0;18,0;22,1;22,1;28,4;36,9" o:connectangles="0,0,0,0,0,0,0,0,0,0,0,0,0,0,0,0,0,0,0,0,0,0,0,0,0,0,0,0,0,0,0,0,0,0,0,0,0,0,0,0,0,0,0,0,0,0,0,0,0,0,0,0,0"/>
            </v:shape>
            <v:shape id="Freeform 106" o:spid="_x0000_s2164" style="position:absolute;left:788;top:553;width:23;height:16;visibility:visible;mso-wrap-style:square;v-text-anchor:top" coordsize="47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" path="m40,29l47,3r,l35,,25,r,l16,1,11,5,4,11,,18,15,33,40,29e" filled="f" strokeweight=".1pt">
              <v:path arrowok="t" o:connecttype="custom" o:connectlocs="20,14;23,1;23,1;17,0;12,0;12,0;8,0;5,2;2,5;0,9;7,16;20,14" o:connectangles="0,0,0,0,0,0,0,0,0,0,0,0"/>
            </v:shape>
            <v:shape id="Freeform 107" o:spid="_x0000_s2165" style="position:absolute;left:807;top:545;width:19;height:22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" path="m11,13l,44,29,40,38,e" filled="f" strokeweight=".1pt">
              <v:path arrowok="t" o:connecttype="custom" o:connectlocs="6,7;0,22;15,20;19,0" o:connectangles="0,0,0,0"/>
            </v:shape>
            <v:shape id="Freeform 108" o:spid="_x0000_s2166" style="position:absolute;left:152;top:168;width:599;height:1036;visibility:visible;mso-wrap-style:square;v-text-anchor:top" coordsize="1196,2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" path="m1196,1035r,l1196,1089r-3,53l1189,1193r-5,52l1178,1294r-9,50l1160,1391r-11,48l1137,1485r-13,46l1110,1573r-17,42l1077,1655r-18,41l1041,1732r-20,37l1000,1802r-22,33l956,1866r-23,29l909,1921r-25,26l857,1971r-25,20l805,2009r-29,17l749,2038r-31,13l689,2060r-29,6l630,2071r-31,l599,2071r-31,l538,2066r-31,-6l478,2051r-29,-13l420,2026r-27,-17l366,1991r-27,-20l314,1947r-25,-26l263,1895r-23,-29l218,1835r-21,-33l175,1769r-20,-37l137,1696r-18,-41l103,1615,87,1573,72,1531,59,1485,47,1439r-9,-48l27,1344r-7,-50l13,1245,7,1193,4,1142,2,1089,,1035r,l2,982,4,929,7,878r6,-52l20,777r7,-50l38,680r9,-48l59,586,72,542,87,498r16,-42l119,416r18,-39l155,339r20,-35l197,269r21,-33l240,205r23,-28l289,150r25,-26l339,102,366,82,393,62,420,47,449,33,478,22,507,12,538,5,568,1,599,r,l630,1r30,4l689,12r29,10l749,33r27,14l805,62r27,20l857,102r27,22l909,150r24,27l956,205r22,31l1000,269r21,35l1041,339r18,38l1077,416r16,40l1110,498r14,44l1137,586r12,46l1160,680r9,47l1178,777r6,49l1189,878r4,51l1196,982r,53l1196,1035xe" filled="f" strokeweight=".15pt">
              <v:path arrowok="t" o:connecttype="custom" o:connectlocs="599,545;593,623;581,696;563,766;539,828;511,885;479,933;443,974;403,1005;360,1026;316,1036;284,1036;239,1026;197,1005;157,974;120,933;88,885;60,828;36,766;19,696;7,623;1,545;1,491;7,413;19,340;36,271;60,208;88,152;120,103;157,62;197,31;239,11;284,1;316,1;360,11;403,31;443,62;479,103;511,152;539,208;563,271;581,340;593,413;599,491" o:connectangles="0,0,0,0,0,0,0,0,0,0,0,0,0,0,0,0,0,0,0,0,0,0,0,0,0,0,0,0,0,0,0,0,0,0,0,0,0,0,0,0,0,0,0,0"/>
            </v:shape>
            <v:rect id="Rectangle 109" o:spid="_x0000_s2167" style="position:absolute;left:69;top:633;width:22;height: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" filled="f" strokeweight=".15pt"/>
            <v:rect id="Rectangle 110" o:spid="_x0000_s2168" style="position:absolute;left:69;top:734;width:22;height:4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" filled="f" strokeweight=".15pt"/>
            <v:rect id="Rectangle 111" o:spid="_x0000_s2169" style="position:absolute;left:69;top:690;width:22;height: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" filled="f" strokeweight=".15pt"/>
            <v:rect id="Rectangle 112" o:spid="_x0000_s2170" style="position:absolute;left:813;top:633;width:22;height: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" filled="f" strokeweight=".15pt"/>
            <v:rect id="Rectangle 113" o:spid="_x0000_s2171" style="position:absolute;left:813;top:734;width:22;height:4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" filled="f" strokeweight=".15pt"/>
            <v:rect id="Rectangle 114" o:spid="_x0000_s2172" style="position:absolute;left:813;top:690;width:22;height: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" filled="f" strokeweight=".15pt"/>
            <v:shape id="Freeform 115" o:spid="_x0000_s2173" style="position:absolute;left:283;top:391;width:334;height:527;visibility:visible;mso-wrap-style:square;v-text-anchor:top" coordsize="667,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" path="m333,r-5,l324,4r,l301,18,277,31,254,42r-22,8l212,57r-19,4l157,66r-31,2l104,68,84,64,72,62,66,72,,198r7,9l7,207r7,11l23,238r7,28l39,308r7,53l52,431r4,86l57,624r,l57,646r2,23l63,691r5,22l74,735r7,21l97,796r20,37l139,867r23,33l187,930r24,27l236,979r22,22l277,1018r33,24l324,1053r4,1l337,1054r4,-1l341,1053r14,-11l388,1018r19,-17l431,979r23,-22l480,930r23,-30l526,867r24,-34l568,796r18,-40l591,735r8,-22l602,691r4,-22l608,646r1,-22l609,624r2,-107l615,431r5,-70l628,308r7,-42l644,238r7,-20l660,207r7,-9l593,62r-11,2l582,64r-19,4l539,68,510,66,474,61,454,57,433,50,411,42,389,31,366,18,342,4,337,r-4,xm333,37r,l353,50r22,11l395,72r20,7l452,90r33,7l516,101r25,2l563,101r14,-2l577,99r52,95l629,194r-7,11l617,218r-11,33l599,293r-8,50l584,400r-3,66l579,541r,83l579,624r-2,18l575,662r-5,37l559,735r-13,33l530,801r-18,32l492,862r-21,26l451,913r-22,22l389,974r-34,27l333,1018r,l310,1001,277,974,238,935,216,913,194,888,175,862,155,833,137,801,120,768,106,735,97,699,90,662,88,642r,-18l88,624r,-83l84,466,81,400,75,343,68,293,59,251,48,218,43,205,37,194r,l88,99r,l102,101r22,2l149,101r31,-4l214,90,252,79r18,-7l292,61,312,50,333,37r,xe" strokeweight=".15pt">
              <v:path arrowok="t" o:connecttype="custom" o:connectlocs="162,2;139,16;106,29;63,34;36,31;4,104;12,119;23,181;29,312;30,335;37,368;59,417;94,465;129,501;162,527;171,527;194,509;227,479;263,434;293,378;301,346;305,312;308,216;318,133;330,104;291,32;270,34;227,29;195,16;169,0;167,19;198,36;243,49;282,51;315,97;309,109;296,172;290,271;289,321;280,368;256,417;226,457;178,501;155,501;108,457;78,417;53,368;44,321;44,271;38,172;24,109;19,97;51,51;90,49;135,36;167,19" o:connectangles="0,0,0,0,0,0,0,0,0,0,0,0,0,0,0,0,0,0,0,0,0,0,0,0,0,0,0,0,0,0,0,0,0,0,0,0,0,0,0,0,0,0,0,0,0,0,0,0,0,0,0,0,0,0,0,0"/>
              <o:lock v:ext="edit" verticies="t"/>
            </v:shape>
            <v:shape id="Freeform 116" o:spid="_x0000_s2174" style="position:absolute;left:206;top:304;width:488;height:701;visibility:visible;mso-wrap-style:square;v-text-anchor:top" coordsize="977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" path="m489,r-5,l482,2r,l446,22,412,40,378,55,345,66r-31,9l284,80r-27,6l231,88r-23,2l186,90r-34,l130,86r-7,-2l105,80r,22l105,102r,10l103,135r-5,32l92,185r-7,16l85,201r-9,19l65,240,40,278,9,319,,332r11,11l11,343r15,20l33,374r7,14l47,405r8,20l60,445r5,26l71,500r5,33l80,570r3,40l87,707r2,120l89,827r2,27l92,880r4,26l101,933r8,26l118,984r11,28l139,1038r15,25l168,1089r16,26l201,1140r20,26l240,1192r24,23l287,1241r,l323,1276r35,31l390,1333r29,22l462,1386r20,13l486,1401r7,l497,1399r,l515,1386r45,-31l589,1333r32,-26l655,1276r36,-35l691,1241r24,-26l737,1192r19,-26l776,1140r18,-25l811,1089r14,-26l838,1038r12,-26l859,984r9,-25l876,933r5,-27l885,880r3,-26l888,827r,l890,707r5,-97l899,570r4,-37l906,500r6,-29l919,445r5,-20l931,405r6,-17l944,374r7,-11l968,343r9,-11l968,319r,l959,308,937,277,912,240,901,220r-9,-19l892,201r-6,-16l881,167r-5,-32l874,112r,-11l874,80r-18,4l856,84r-9,2l825,90r-32,l771,90,747,88,722,86,693,80,664,75,634,66,601,55,567,40,533,22,497,2,493,r-4,xm489,35r,l520,53r29,15l580,82r27,9l636,101r25,7l686,113r25,6l755,124r38,l823,123r22,-2l845,121r2,20l850,165r6,25l865,216r,l872,231r9,16l901,278r20,30l937,330r,l928,343r-7,12l912,372r-8,16l897,409r-5,22l886,454r-5,28l872,546r-7,77l861,717r-2,110l859,827r-2,27l856,882r-6,25l845,933r-7,26l829,983r-9,23l807,1030r-11,22l784,1076r-29,42l724,1157r-33,36l659,1228r-32,30l596,1285r-29,24l518,1344r-29,20l489,1364r-30,-20l410,1309r-29,-24l350,1258r-32,-30l285,1193r-32,-36l224,1118r-29,-42l183,1052r-13,-22l159,1006,148,983r-7,-24l132,933r-5,-26l123,882r-4,-28l119,827r,l118,717r-4,-94l107,546,98,482,92,454,87,431,80,409,73,388,65,372,58,355,49,343,42,330r,l56,308,76,280,96,247r16,-31l112,216r9,-26l129,165r3,-24l134,121r,l156,123r30,1l224,123r43,-4l291,113r25,-5l343,101,370,91,399,80,428,68,459,53,489,35r,xe" strokeweight=".15pt">
              <v:path arrowok="t" o:connecttype="custom" o:connectlocs="223,11;142,40;76,45;52,51;42,101;4,160;16,187;32,236;43,354;48,453;69,519;110,583;161,638;241,700;257,693;345,621;388,570;425,506;442,440;447,305;459,223;475,182;479,154;446,101;437,51;412,45;346,40;266,11;244,18;318,51;396,62;425,83;440,124;464,172;446,216;430,359;425,454;403,515;345,597;259,672;190,643;112,559;74,492;59,427;53,273;36,194;21,165;56,108;67,61;145,57;214,34" o:connectangles="0,0,0,0,0,0,0,0,0,0,0,0,0,0,0,0,0,0,0,0,0,0,0,0,0,0,0,0,0,0,0,0,0,0,0,0,0,0,0,0,0,0,0,0,0,0,0,0,0,0,0"/>
              <o:lock v:ext="edit" verticies="t"/>
            </v:shape>
            <v:shape id="Freeform 117" o:spid="_x0000_s2175" style="position:absolute;left:438;top:932;width:25;height:25;visibility:visible;mso-wrap-style:square;v-text-anchor:top" coordsize="4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" path="m49,25r,l47,35r-6,7l34,47r-9,2l25,49,14,47,7,42,2,35,,25r,l2,14,7,7,14,2,25,r,l34,2r7,5l47,14r2,11l49,25xe" filled="f" strokeweight=".15pt">
              <v:path arrowok="t" o:connecttype="custom" o:connectlocs="25,13;25,13;24,18;21,21;17,24;13,25;13,25;7,24;4,21;1,18;0,13;0,13;1,7;4,4;7,1;13,0;13,0;17,1;21,4;24,7;25,13;25,13" o:connectangles="0,0,0,0,0,0,0,0,0,0,0,0,0,0,0,0,0,0,0,0,0,0"/>
            </v:shape>
            <v:shape id="Freeform 118" o:spid="_x0000_s2176" style="position:absolute;left:438;top:347;width:25;height:25;visibility:visible;mso-wrap-style:square;v-text-anchor:top" coordsize="51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" path="m51,24r,l49,35r-6,7l34,48r-9,1l25,49,16,48,7,42,4,35,,24r,l4,15,7,7,16,2,25,r,l34,2r9,5l49,15r2,9l51,24xe" filled="f" strokeweight=".15pt">
              <v:path arrowok="t" o:connecttype="custom" o:connectlocs="25,12;25,12;24,18;21,21;17,24;12,25;12,25;8,24;3,21;2,18;0,12;0,12;2,8;3,4;8,1;12,0;12,0;17,1;21,4;24,8;25,12;25,12" o:connectangles="0,0,0,0,0,0,0,0,0,0,0,0,0,0,0,0,0,0,0,0,0,0"/>
            </v:shape>
            <v:shape id="Freeform 119" o:spid="_x0000_s2177" style="position:absolute;left:566;top:1093;width:70;height:71;visibility:visible;mso-wrap-style:square;v-text-anchor:top" coordsize="141,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" path="m,143r,l17,130,56,95,80,73,103,49,123,23,141,,,143xe" stroked="f">
              <v:path arrowok="t" o:connecttype="custom" o:connectlocs="0,71;0,71;8,65;28,47;40,36;51,24;61,11;70,0;0,71" o:connectangles="0,0,0,0,0,0,0,0,0"/>
            </v:shape>
            <v:shape id="Freeform 120" o:spid="_x0000_s2178" style="position:absolute;left:566;top:1093;width:70;height:71;visibility:visible;mso-wrap-style:square;v-text-anchor:top" coordsize="141,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" path="m,143r,l17,130,56,95,80,73,103,49,123,23,141,e" filled="f" strokeweight=".1pt">
              <v:path arrowok="t" o:connecttype="custom" o:connectlocs="0,71;0,71;8,65;28,47;40,36;51,24;61,11;70,0" o:connectangles="0,0,0,0,0,0,0,0"/>
            </v:shape>
            <v:shape id="Freeform 121" o:spid="_x0000_s2179" style="position:absolute;left:280;top:228;width:71;height:78;visibility:visible;mso-wrap-style:square;v-text-anchor:top" coordsize="143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" path="m143,r,l125,14,85,53,62,77,38,102,18,128,,155r,l18,143,58,115,82,99,105,84,127,73r16,-6l143,xe" filled="f" strokeweight=".1pt">
              <v:path arrowok="t" o:connecttype="custom" o:connectlocs="71,0;71,0;62,7;42,27;31,39;19,51;9,64;0,78;0,78;9,72;29,58;41,50;52,42;63,37;71,34;71,0" o:connectangles="0,0,0,0,0,0,0,0,0,0,0,0,0,0,0,0"/>
            </v:shape>
            <v:shape id="Freeform 122" o:spid="_x0000_s2180" style="position:absolute;left:552;top:228;width:71;height:78;visibility:visible;mso-wrap-style:square;v-text-anchor:top" coordsize="141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" path="m,l,,17,14,58,53,81,77r24,25l125,128r16,27l141,155,125,143,85,115,62,99,38,84,17,73,,67,,xe" filled="f" strokeweight=".1pt">
              <v:path arrowok="t" o:connecttype="custom" o:connectlocs="0,0;0,0;9,7;29,27;41,39;53,51;63,64;71,78;71,78;63,72;43,58;31,50;19,42;9,37;0,34;0,0" o:connectangles="0,0,0,0,0,0,0,0,0,0,0,0,0,0,0,0"/>
            </v:shape>
            <v:line id="Line 123" o:spid="_x0000_s2181" style="position:absolute;visibility:visible" from="505,338" to="505,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" strokeweight=".1pt"/>
            <v:shape id="Freeform 124" o:spid="_x0000_s2182" style="position:absolute;left:375;top:209;width:26;height:55;visibility:visible;mso-wrap-style:square;v-text-anchor:top" coordsize="52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" path="m,18l19,r,l27,4r3,5l30,9r2,6l34,22r,66l34,88r,4l34,92r7,7l50,92r2,2l32,110,12,97r6,-5l18,31r,l18,24r,l12,17r,l10,15r,l5,18r,l3,20,,18xe" fillcolor="black" strokeweight=".1pt">
              <v:path arrowok="t" o:connecttype="custom" o:connectlocs="0,9;10,0;10,0;14,2;15,5;15,5;16,8;17,11;17,44;17,44;17,46;17,46;21,50;25,46;26,47;16,55;6,49;9,46;9,16;9,16;9,12;9,12;6,9;6,9;5,8;5,8;3,9;3,9;2,10;0,9" o:connectangles="0,0,0,0,0,0,0,0,0,0,0,0,0,0,0,0,0,0,0,0,0,0,0,0,0,0,0,0,0,0"/>
            </v:shape>
            <v:shape id="Freeform 125" o:spid="_x0000_s2183" style="position:absolute;left:411;top:209;width:36;height:55;visibility:visible;mso-wrap-style:square;v-text-anchor:top" coordsize="72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" path="m29,r5,l34,,49,2r7,2l59,7r,l67,15r1,7l68,22r-1,6l65,33r,l59,39r-7,7l52,46r7,2l65,53r,l70,61r2,9l72,70r-2,9l65,88r,l56,97,38,110r-4,l34,110r-7,l20,108r-6,-2l9,103r,l5,99,2,94,,88,,84r,l2,77,5,70r,l11,62r5,-5l16,57,11,55,7,51r,l3,46r,-6l3,40,5,31,9,24r,l16,13,29,r,xm21,59r,l14,68r,l12,72r-1,3l11,75r1,6l18,86r,l23,90r6,2l43,94r,l52,94r7,-4l59,90r4,-6l65,79r,l63,75,61,72r,l58,68,50,64r,l34,61r,l21,59r,xm18,17r,l14,22r,l14,28r,l14,33r4,4l18,37r5,3l30,40r,l47,44r,l54,37r,l56,33r2,-2l58,31,56,26,54,22r,l49,20,43,18r,l18,17r,xe" fillcolor="black" strokeweight=".1pt">
              <v:path arrowok="t" o:connecttype="custom" o:connectlocs="17,0;25,1;30,4;34,8;34,11;33,17;30,20;26,23;33,27;35,31;36,35;33,44;28,49;17,55;14,55;7,53;5,52;1,47;0,42;1,39;3,35;8,29;6,28;4,26;2,20;3,16;5,12;15,0;11,30;7,34;6,36;6,38;9,43;12,45;22,47;26,47;30,45;33,40;32,38;31,36;25,32;17,31;11,30;9,9;7,11;7,14;7,17;9,19;15,20;24,22;27,19;28,17;29,16;27,11;25,10;22,9;9,9" o:connectangles="0,0,0,0,0,0,0,0,0,0,0,0,0,0,0,0,0,0,0,0,0,0,0,0,0,0,0,0,0,0,0,0,0,0,0,0,0,0,0,0,0,0,0,0,0,0,0,0,0,0,0,0,0,0,0,0,0"/>
              <o:lock v:ext="edit" verticies="t"/>
            </v:shape>
            <v:shape id="Freeform 126" o:spid="_x0000_s2184" style="position:absolute;left:453;top:210;width:36;height:54;visibility:visible;mso-wrap-style:square;v-text-anchor:top" coordsize="72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" path="m14,l72,r,4l72,4,63,16,54,27r,l47,44,40,62r,l36,81r-2,20l12,108r,l14,92r,l18,77,25,62r,l30,51,40,38r,l58,15r-31,l27,15r-9,1l12,18r,l7,24,3,29,,29,14,xe" fillcolor="black" strokeweight=".1pt">
              <v:path arrowok="t" o:connecttype="custom" o:connectlocs="7,0;36,0;36,2;36,2;32,8;27,14;27,14;24,22;20,31;20,31;18,41;17,51;6,54;6,54;7,46;7,46;9,39;13,31;13,31;15,26;20,19;20,19;29,8;14,8;14,8;9,8;6,9;6,9;4,12;2,15;0,15;7,0" o:connectangles="0,0,0,0,0,0,0,0,0,0,0,0,0,0,0,0,0,0,0,0,0,0,0,0,0,0,0,0,0,0,0,0"/>
            </v:shape>
            <v:shape id="Freeform 127" o:spid="_x0000_s2185" style="position:absolute;left:493;top:209;width:37;height:55;visibility:visible;mso-wrap-style:square;v-text-anchor:top" coordsize="74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" path="m36,r,l45,4r8,5l58,15r5,5l63,20r6,8l72,35r2,9l74,53r,l74,61r-2,9l69,77r-4,9l65,86,54,99,40,110r,l29,106r-9,-5l20,101,11,92,6,83r,l2,70,,59r,l2,50,4,42,6,33r5,-7l11,26r5,-8l22,11,29,6,36,r,xm24,15r,l18,22r-3,7l13,37r,9l13,46r,11l18,68r,l24,79r9,7l33,86r9,6l53,95r,l58,88r2,-7l60,81r2,-8l63,66r,l62,55,58,44r,l53,35,45,26r,l34,20,24,15r,xe" fillcolor="black" strokeweight=".1pt">
              <v:path arrowok="t" o:connecttype="custom" o:connectlocs="18,0;27,5;32,10;35,14;37,22;37,27;36,35;33,43;27,50;20,55;10,51;6,46;3,42;0,30;1,25;3,17;6,13;11,6;18,0;12,8;9,11;7,19;7,23;9,34;12,40;17,43;27,48;29,44;30,41;32,33;31,28;29,22;23,13;17,10;12,8" o:connectangles="0,0,0,0,0,0,0,0,0,0,0,0,0,0,0,0,0,0,0,0,0,0,0,0,0,0,0,0,0,0,0,0,0,0,0"/>
              <o:lock v:ext="edit" verticies="t"/>
            </v:shape>
            <v:line id="Line 128" o:spid="_x0000_s2186" style="position:absolute;visibility:visible" from="434,1019" to="434,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" stroked="f"/>
            <v:line id="Line 129" o:spid="_x0000_s2187" style="position:absolute;visibility:visible" from="434,1019" to="434,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" strokeweight=".15pt"/>
            <v:shape id="Freeform 130" o:spid="_x0000_s2188" style="position:absolute;left:243;top:463;width:31;height:18;visibility:visible;mso-wrap-style:square;v-text-anchor:top" coordsize="64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" path="m4,18l,2r,l4,,9,r,l13,r4,2l51,22r,l55,22r,l60,22,58,15r2,l64,31,51,37,47,31,17,13r,l11,11r,l8,11r,l6,13r,l6,15r,l6,18r-2,xe" fillcolor="black" strokeweight=".1pt">
              <v:path arrowok="t" o:connecttype="custom" o:connectlocs="2,9;0,1;0,1;2,0;4,0;4,0;6,0;8,1;25,11;25,11;27,11;27,11;29,11;28,7;29,7;31,15;25,18;23,15;8,6;8,6;5,5;5,5;4,5;4,5;3,6;3,6;3,7;3,7;3,9;2,9" o:connectangles="0,0,0,0,0,0,0,0,0,0,0,0,0,0,0,0,0,0,0,0,0,0,0,0,0,0,0,0,0,0"/>
            </v:shape>
            <v:shape id="Freeform 131" o:spid="_x0000_s2189" style="position:absolute;left:255;top:435;width:31;height:29;visibility:visible;mso-wrap-style:square;v-text-anchor:top" coordsize="61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" path="m,17l1,13r,l7,6,14,r,l19,r4,l23,r4,4l29,6r,l30,17r,l36,13r3,-2l39,11r6,l50,13r,l54,17r3,5l57,22r2,9l61,44r-2,2l59,46r-5,7l48,57r,l41,59,36,57r,l32,53,29,50r,l27,40r,l23,42r-4,l19,42r-3,l12,42r,l9,39,5,33r,l3,26,,17r,xm29,37r,l30,44r,l34,48r,l38,50r5,-2l43,48r5,-4l54,37r,l56,31r,-5l56,26r,-4l52,20r,l47,18r,l41,24r,l34,31r,l29,37r,xm5,26r,l7,29r,l10,31r,l12,33r4,l16,33r5,-5l21,28,29,18r,l27,13r,l25,9r,l19,9r,l16,11r-2,2l14,13,5,26r,xe" fillcolor="black" strokeweight=".1pt">
              <v:path arrowok="t" o:connecttype="custom" o:connectlocs="1,6;4,3;7,0;12,0;14,2;15,3;15,8;20,5;23,5;25,6;29,11;30,15;30,23;27,26;24,28;18,28;16,26;15,25;14,20;10,21;8,21;6,21;3,16;2,13;0,8;15,18;15,22;17,24;22,24;24,22;27,18;28,13;28,11;26,10;24,9;21,12;17,15;15,18;3,13;4,14;5,15;8,16;11,14;15,9;14,6;13,4;10,4;8,5;7,6;3,13" o:connectangles="0,0,0,0,0,0,0,0,0,0,0,0,0,0,0,0,0,0,0,0,0,0,0,0,0,0,0,0,0,0,0,0,0,0,0,0,0,0,0,0,0,0,0,0,0,0,0,0,0,0"/>
              <o:lock v:ext="edit" verticies="t"/>
            </v:shape>
            <v:shape id="Freeform 132" o:spid="_x0000_s2190" style="position:absolute;left:269;top:413;width:30;height:28;visibility:visible;mso-wrap-style:square;v-text-anchor:top" coordsize="59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" path="m41,55l38,46,54,33r,l48,24r,l38,15r,l34,13r2,27l36,40r-7,4l29,44r-8,2l21,46,12,42r,l7,38,3,31r,l2,22,,9r,l9,4,18,r,l29,r9,4l38,4r7,5l48,15r,l52,20r4,7l56,27r3,17l41,55xm32,13r,l23,11r-7,2l11,16,3,22r,l7,27r,l11,33r,l18,35r,l25,33r,l32,27r,-14xe" fillcolor="black" strokeweight=".1pt">
              <v:path arrowok="t" o:connecttype="custom" o:connectlocs="21,28;19,23;27,17;27,17;24,12;24,12;19,8;19,8;17,7;18,20;18,20;15,22;15,22;11,23;11,23;6,21;6,21;4,19;2,16;2,16;1,11;0,5;0,5;5,2;9,0;9,0;15,0;19,2;19,2;23,5;24,8;24,8;26,10;28,14;28,14;30,22;21,28;16,7;16,7;12,6;8,7;6,8;2,11;2,11;4,14;4,14;6,17;6,17;9,18;9,18;13,17;13,17;16,14;16,7" o:connectangles="0,0,0,0,0,0,0,0,0,0,0,0,0,0,0,0,0,0,0,0,0,0,0,0,0,0,0,0,0,0,0,0,0,0,0,0,0,0,0,0,0,0,0,0,0,0,0,0,0,0,0,0,0,0"/>
              <o:lock v:ext="edit" verticies="t"/>
            </v:shape>
            <v:shape id="Freeform 133" o:spid="_x0000_s2191" style="position:absolute;left:282;top:390;width:29;height:27;visibility:visible;mso-wrap-style:square;v-text-anchor:top" coordsize="58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" path="m16,r4,11l3,22r,l11,31r,l20,41r,l23,42r,-25l23,17r6,-4l34,11r,l39,11r6,2l45,13r5,4l54,22r,l56,33r2,13l58,46,48,53r-9,2l39,55r-10,l20,52r,l14,48,9,42r,l5,35,3,28r,l,11,16,xm27,44r,l34,44r7,-2l41,42r7,-3l54,33r,l50,28,47,24r,l41,22r-5,l36,22r-6,2l25,28r2,16xe" fillcolor="black" strokeweight=".1pt">
              <v:path arrowok="t" o:connecttype="custom" o:connectlocs="8,0;10,5;2,11;2,11;6,15;6,15;10,20;10,20;12,21;12,8;12,8;15,6;17,5;17,5;20,5;23,6;23,6;25,8;27,11;27,11;28,16;29,23;29,23;24,26;20,27;20,27;15,27;10,26;10,26;7,24;5,21;5,21;3,17;2,14;2,14;0,5;8,0;14,22;14,22;17,22;21,21;21,21;24,19;27,16;27,16;25,14;24,12;24,12;21,11;18,11;18,11;15,12;13,14;14,22" o:connectangles="0,0,0,0,0,0,0,0,0,0,0,0,0,0,0,0,0,0,0,0,0,0,0,0,0,0,0,0,0,0,0,0,0,0,0,0,0,0,0,0,0,0,0,0,0,0,0,0,0,0,0,0,0,0"/>
              <o:lock v:ext="edit" verticies="t"/>
            </v:shape>
            <v:shape id="Freeform 134" o:spid="_x0000_s2192" style="position:absolute;left:586;top:388;width:27;height:25;visibility:visible;mso-wrap-style:square;v-text-anchor:top" coordsize="54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" path="m40,l54,5r,l54,9r,3l54,12r-4,4l47,20,12,40r,l11,42r,l11,47r5,2l16,51,,45,,31r5,2l38,12r,l41,11r,l43,7r,l43,3r,l41,1r,l38,1,40,xe" fillcolor="black" strokeweight=".1pt">
              <v:path arrowok="t" o:connecttype="custom" o:connectlocs="20,0;27,2;27,2;27,4;27,6;27,6;25,8;24,10;6,20;6,20;6,21;6,21;6,23;8,24;8,25;0,22;0,15;3,16;19,6;19,6;21,5;21,5;22,3;22,3;22,1;22,1;21,0;21,0;19,0;20,0" o:connectangles="0,0,0,0,0,0,0,0,0,0,0,0,0,0,0,0,0,0,0,0,0,0,0,0,0,0,0,0,0,0"/>
            </v:shape>
            <v:shape id="Freeform 135" o:spid="_x0000_s2193" style="position:absolute;left:597;top:410;width:31;height:25;visibility:visible;mso-wrap-style:square;v-text-anchor:top" coordsize="61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" path="m,22r10,1l14,44r,l25,44r,l37,38r,l41,36,18,23r,l16,16r,l19,9r,l25,3r,l32,r7,l39,,50,3r9,4l59,7r2,11l59,29r,l54,36r-8,8l46,44r-7,3l32,49r,l27,49,18,47r,l3,44,,22xm43,34r,l46,27r4,-5l50,12,48,5r,l41,3r,l36,7r,l30,11r,l28,18r,l28,27r15,7xe" fillcolor="black" strokeweight=".1pt">
              <v:path arrowok="t" o:connecttype="custom" o:connectlocs="0,11;5,12;7,22;7,22;13,22;13,22;19,19;19,19;21,18;9,12;9,12;8,8;8,8;10,5;10,5;13,2;13,2;16,0;20,0;20,0;25,2;30,4;30,4;31,9;30,15;30,15;27,18;23,22;23,22;20,24;16,25;16,25;14,25;9,24;9,24;2,22;0,11;22,17;22,17;23,14;25,11;25,6;24,3;24,3;21,2;21,2;18,4;18,4;15,6;15,6;14,9;14,9;14,14;22,17" o:connectangles="0,0,0,0,0,0,0,0,0,0,0,0,0,0,0,0,0,0,0,0,0,0,0,0,0,0,0,0,0,0,0,0,0,0,0,0,0,0,0,0,0,0,0,0,0,0,0,0,0,0,0,0,0,0"/>
              <o:lock v:ext="edit" verticies="t"/>
            </v:shape>
            <v:shape id="Freeform 136" o:spid="_x0000_s2194" style="position:absolute;left:611;top:431;width:34;height:27;visibility:visible;mso-wrap-style:square;v-text-anchor:top" coordsize="68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" path="m52,l68,25,57,27,45,5,23,14,45,25r,l46,33r-1,7l45,40r-4,6l36,51r,l27,53r-9,2l18,55,14,53,9,51,,42,,20r10,2l10,47r,l18,49r,l25,47r,l30,44r2,-6l32,38r2,-7l34,22,18,14,52,xe" fillcolor="black" strokeweight=".1pt">
              <v:path arrowok="t" o:connecttype="custom" o:connectlocs="26,0;34,12;29,13;23,2;12,7;23,12;23,12;23,16;23,20;23,20;21,23;18,25;18,25;14,26;9,27;9,27;7,26;5,25;0,21;0,10;5,11;5,23;5,23;9,24;9,24;13,23;13,23;15,22;16,19;16,19;17,15;17,11;9,7;26,0" o:connectangles="0,0,0,0,0,0,0,0,0,0,0,0,0,0,0,0,0,0,0,0,0,0,0,0,0,0,0,0,0,0,0,0,0,0"/>
            </v:shape>
            <v:shape id="Freeform 137" o:spid="_x0000_s2195" style="position:absolute;left:619;top:453;width:34;height:30;visibility:visible;mso-wrap-style:square;v-text-anchor:top" coordsize="68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" path="m45,l68,9r,27l68,36r-3,2l65,38r-7,4l50,42r,l41,40,29,33r,l18,27r,l11,27r,l20,33r,l25,40r,l29,47r,l30,53r2,7l20,58r,l16,47r,l14,40r,l9,33,2,27r,l,25r,l,25r,l2,25r,l7,24r,l18,24r,l29,27r,l41,31r,l50,31r,l59,29r,l63,24r4,-6l43,9,45,xe" fillcolor="black" strokeweight=".1pt">
              <v:path arrowok="t" o:connecttype="custom" o:connectlocs="23,0;34,5;34,18;34,18;33,19;33,19;29,21;25,21;25,21;21,20;15,17;15,17;9,14;9,14;6,14;6,14;10,17;10,17;13,20;13,20;15,24;15,24;15,27;16,30;10,29;10,29;8,24;8,24;7,20;7,20;5,17;1,14;1,14;0,13;0,13;0,13;0,13;1,13;1,13;4,12;4,12;9,12;9,12;15,14;15,14;21,16;21,16;25,16;25,16;30,15;30,15;32,12;34,9;22,5;23,0" o:connectangles="0,0,0,0,0,0,0,0,0,0,0,0,0,0,0,0,0,0,0,0,0,0,0,0,0,0,0,0,0,0,0,0,0,0,0,0,0,0,0,0,0,0,0,0,0,0,0,0,0,0,0,0,0,0,0"/>
            </v:shape>
            <v:shape id="Freeform 138" o:spid="_x0000_s2196" style="position:absolute;left:98;top:1002;width:110;height:94;visibility:visible;mso-wrap-style:square;v-text-anchor:top" coordsize="220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" path="m149,24r,l158,26r11,3l180,35r4,4l187,44r,l191,57r2,15l193,86r-2,17l191,103r16,5l207,108r13,11l216,123r,l209,117r-5,-1l204,116r-6,-2l193,114r,l187,116r-9,3l178,119r-7,4l94,161r,l83,167r-6,5l77,172r,2l77,178r,l81,182r7,3l84,189,59,178r-9,-6l50,172r2,-9l56,156r,l63,149r11,-6l25,116r,l27,94,29,77r,-13l25,57r,l23,53,21,51r,l16,53r,l12,57r,l7,62r,l3,62r,l,61r,l,57,,55r,l1,51,7,48r,l12,46r8,l20,46r16,2l36,48r5,2l74,57,149,24xm133,r,xm101,6r,xm81,22r,xm63,53r,xm66,61l48,57r2,66l81,139r16,-9l66,61xm74,57r63,13l137,70r,-9l135,53r,l133,50r-3,-4l126,44r-5,-2l121,42r-4,-2l117,40r,-1l117,39r2,l119,39r3,-2l130,37r,l137,39r7,3l144,42r5,6l153,55r,l157,64r,9l171,77r,l171,61,166,46r,l158,33,148,22,74,57xm167,95r,l169,90r,l171,83,86,64r27,59l167,95xe" stroked="f">
              <v:path arrowok="t" o:connecttype="custom" o:connectlocs="79,13;92,19;96,28;96,51;104,54;108,61;102,58;97,57;89,59;47,80;39,86;39,89;42,94;25,86;28,78;13,58;15,38;13,28;11,25;6,28;4,31;0,30;0,27;4,24;10,23;18,24;75,12;51,3;41,11;33,30;41,69;37,28;69,30;67,25;61,21;59,20;60,19;65,18;72,21;77,27;79,36;86,30;79,16;84,47;85,45;57,61" o:connectangles="0,0,0,0,0,0,0,0,0,0,0,0,0,0,0,0,0,0,0,0,0,0,0,0,0,0,0,0,0,0,0,0,0,0,0,0,0,0,0,0,0,0,0,0,0,0"/>
              <o:lock v:ext="edit" verticies="t"/>
            </v:shape>
            <v:shape id="Freeform 139" o:spid="_x0000_s2197" style="position:absolute;left:98;top:1014;width:110;height:82;visibility:visible;mso-wrap-style:square;v-text-anchor:top" coordsize="220,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" path="m149,r,l158,2r11,3l180,11r4,4l187,20r,l191,33r2,15l193,62r-2,17l191,79r16,5l207,84r13,11l216,99r,l209,93r-5,-1l204,92r-6,-2l193,90r,l187,92r-9,3l178,95r-7,4l94,137r,l83,143r-6,5l77,148r,2l77,154r,l81,158r7,3l84,165,59,154r-9,-6l50,148r2,-9l56,132r,l63,125r11,-6l25,92r,l27,70,29,53r,-13l25,33r,l23,29,21,27r,l16,29r,l12,33r,l7,38r,l3,38r,l,37r,l,33,,31r,l1,27,7,24r,l12,22r8,l20,22r16,2l36,24r5,2l74,33e" filled="f" strokeweight=".1pt">
              <v:path arrowok="t" o:connecttype="custom" o:connectlocs="75,0;85,2;92,7;94,10;97,24;96,39;104,42;110,47;108,49;102,46;99,45;97,45;89,47;86,49;47,68;39,74;39,75;39,77;44,80;30,77;25,74;28,66;32,62;13,46;14,35;15,20;13,16;11,13;8,14;6,16;4,19;2,19;0,18;0,16;0,15;4,12;6,11;10,11;18,12;37,16" o:connectangles="0,0,0,0,0,0,0,0,0,0,0,0,0,0,0,0,0,0,0,0,0,0,0,0,0,0,0,0,0,0,0,0,0,0,0,0,0,0,0,0"/>
            </v:shape>
            <v:line id="Line 140" o:spid="_x0000_s2198" style="position:absolute;visibility:visible" from="165,1002" to="165,1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" strokeweight=".1pt"/>
            <v:line id="Line 141" o:spid="_x0000_s2199" style="position:absolute;visibility:visible" from="149,1005" to="149,1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" strokeweight=".1pt"/>
            <v:line id="Line 142" o:spid="_x0000_s2200" style="position:absolute;visibility:visible" from="139,1013" to="139,1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" strokeweight=".1pt"/>
            <v:line id="Line 143" o:spid="_x0000_s2201" style="position:absolute;visibility:visible" from="130,1029" to="130,1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" strokeweight=".1pt"/>
            <v:shape id="Freeform 144" o:spid="_x0000_s2202" style="position:absolute;left:123;top:1030;width:24;height:42;visibility:visible;mso-wrap-style:square;v-text-anchor:top" coordsize="49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" path="m18,4l,,2,66,33,82,49,73,18,4e" filled="f" strokeweight=".1pt">
              <v:path arrowok="t" o:connecttype="custom" o:connectlocs="9,2;0,0;1,34;16,42;24,37;9,2" o:connectangles="0,0,0,0,0,0"/>
            </v:shape>
            <v:shape id="Freeform 145" o:spid="_x0000_s2203" style="position:absolute;left:135;top:1013;width:49;height:28;visibility:visible;mso-wrap-style:square;v-text-anchor:top" coordsize="97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" path="m,35l63,48r,l63,39,61,31r,l59,28,56,24,52,22,47,20r,l43,18r,l43,17r,l45,17r,l48,15r8,l56,15r7,2l70,20r,l75,26r4,7l79,33r4,9l83,51r14,4l97,55r,-16l92,24r,l84,11,74,e" filled="f" strokeweight=".1pt">
              <v:path arrowok="t" o:connecttype="custom" o:connectlocs="0,18;32,24;32,24;32,20;31,16;31,16;30,14;28,12;26,11;24,10;24,10;22,9;22,9;22,9;22,9;23,9;23,9;24,8;28,8;28,8;32,9;35,10;35,10;38,13;40,17;40,17;42,21;42,26;49,28;49,28;49,20;46,12;46,12;42,6;37,0" o:connectangles="0,0,0,0,0,0,0,0,0,0,0,0,0,0,0,0,0,0,0,0,0,0,0,0,0,0,0,0,0,0,0,0,0,0,0"/>
            </v:shape>
            <v:shape id="Freeform 146" o:spid="_x0000_s2204" style="position:absolute;left:142;top:1034;width:42;height:29;visibility:visible;mso-wrap-style:square;v-text-anchor:top" coordsize="85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" path="m81,31r,l83,26r,l85,19,,,27,59,81,31e" filled="f" strokeweight=".1pt">
              <v:path arrowok="t" o:connecttype="custom" o:connectlocs="40,15;40,15;41,13;41,13;42,9;0,0;13,29;40,15" o:connectangles="0,0,0,0,0,0,0,0"/>
            </v:shape>
            <v:shape id="Freeform 147" o:spid="_x0000_s2205" style="position:absolute;left:181;top:1124;width:94;height:83;visibility:visible;mso-wrap-style:square;v-text-anchor:top" coordsize="187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" path="m140,37l122,33,81,68r,l70,75r,l65,75r-6,l59,75r-14,l27,71r,l25,84r2,13l27,97r3,11l34,117r5,11l41,130r,l52,143r13,9l65,152r14,6l97,163r,4l97,167r-18,l65,165r,l52,161,39,154r,l27,143,18,132r,l12,125,7,114,3,104,1,93r,l,82,,71,3,60,7,51r,l11,40r5,-9l23,24r7,-8l30,16,41,9,52,5,65,2,77,r,l88,r13,2l113,5r13,6l126,15r,l106,9,90,9r,l81,11,70,15r-7,3l54,24r,l45,33r-7,9l32,53,29,66r,l36,68r5,-2l41,66r6,-4l59,55,99,22r65,15l164,37r3,14l173,64r,l178,73r8,11l187,86r-1,4l158,86r,l153,73,148,57,140,37r,xe" strokeweight=".1pt">
              <v:path arrowok="t" o:connecttype="custom" o:connectlocs="61,16;41,34;35,37;30,37;23,37;14,35;14,48;15,54;20,64;21,65;33,76;40,79;49,83;40,83;33,82;20,77;14,71;9,66;4,57;1,46;0,41;2,30;4,25;8,15;15,8;21,4;33,1;39,0;51,1;63,5;63,7;45,4;41,5;32,9;27,12;19,21;15,33;18,34;21,33;30,27;82,18;84,25;87,32;93,42;93,45;79,43;74,28;70,18" o:connectangles="0,0,0,0,0,0,0,0,0,0,0,0,0,0,0,0,0,0,0,0,0,0,0,0,0,0,0,0,0,0,0,0,0,0,0,0,0,0,0,0,0,0,0,0,0,0,0,0"/>
            </v:shape>
            <v:shape id="Freeform 148" o:spid="_x0000_s2206" style="position:absolute;left:267;top:1199;width:97;height:113;visibility:visible;mso-wrap-style:square;v-text-anchor:top" coordsize="195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" path="m110,189r-27,9l83,198,76,185r-9,-9l67,176r-9,-7l49,162r,l38,156,27,152r,l15,149,,147r,-7l,140r25,-4l45,129r,l51,125r5,-6l56,119r2,-5l58,108r,l54,103,51,99r,l47,97r-7,2l38,96r,l43,92r6,-2l49,90r7,l61,92r,l67,97r,l72,107r,l76,101r,l81,90r,-9l81,81,78,72,70,64r,l63,63r-5,l54,59r,l61,55r6,-2l67,53r7,2l79,57r,l87,63r,l92,72r,l96,64r,l103,55r7,-5l110,50r13,-6l148,37r,l126,35r,l119,33r-7,-3l112,30r-7,-6l105,24,98,19r,l90,15r-7,l83,15r-7,2l65,20,63,19r,l70,11,78,6r,l87,2,96,r,l105,2r9,2l114,4r5,5l126,17r,l132,22r5,4l137,26r11,5l159,33r3,4l162,37r-16,9l134,59r,l121,72,110,86,94,116r,l90,121r-5,6l85,127r-6,3l74,132r,l67,136r-45,7l22,143r21,2l43,145r18,2l74,147r,l83,145r9,-5l92,140r7,-8l107,121,125,90r,l134,77,144,66r,l159,53,175,42r4,6l179,48r-17,9l152,66r,l141,77r-9,13l188,81r7,42l139,129r,l144,140r4,11l148,151r2,14l150,184r,l150,209r,l153,213r,l155,213r6,l170,211r,6l132,226r,l128,213r,l126,187r,-13l126,174r,-16l123,145r,l116,136r-8,-7l108,129r-7,11l92,145r,l83,151r-13,1l70,152r13,10l92,169r,l98,176r7,9l110,184r,5xm166,90r-38,6l126,99r-9,17l110,125r62,-6l166,90xe" strokeweight=".1pt">
              <v:path arrowok="t" o:connecttype="custom" o:connectlocs="38,93;24,81;13,76;0,70;25,63;29,54;25,50;19,48;28,45;33,49;38,51;39,36;29,32;33,27;39,29;46,36;55,25;74,19;56,15;49,10;41,8;31,10;43,1;57,2;63,9;74,16;73,23;55,43;42,64;37,66;21,73;37,74;49,66;67,39;87,21;76,33;94,41;72,70;75,92;76,107;85,106;64,107;63,87;58,68;46,73;35,76;49,88;83,45;55,63" o:connectangles="0,0,0,0,0,0,0,0,0,0,0,0,0,0,0,0,0,0,0,0,0,0,0,0,0,0,0,0,0,0,0,0,0,0,0,0,0,0,0,0,0,0,0,0,0,0,0,0,0"/>
              <o:lock v:ext="edit" verticies="t"/>
            </v:shape>
            <v:shape id="Freeform 149" o:spid="_x0000_s2207" style="position:absolute;left:420;top:1248;width:79;height:90;visibility:visible;mso-wrap-style:square;v-text-anchor:top" coordsize="157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" path="m137,76l123,96r-94,l52,76r85,xm41,138r,l50,145r9,6l59,151r9,3l81,158r11,l97,158r,l114,156r16,-7l130,149r11,-7l153,129r4,5l157,134r-7,9l142,153r-7,7l128,165r,l117,173r-11,3l95,178r-12,2l83,180,63,178,47,175,32,165,18,153r,l11,142,3,129,,116,,101r,l,83,5,65r,l14,50,27,35r,l38,26,52,17r2,4l54,21r-9,7l38,35r-6,8l27,50r,l23,59r-3,9l20,77,18,87r,l20,98r3,11l27,120r7,9l41,138xm27,65r,l31,61r5,-7l59,32,94,r,l106,8r11,3l117,11r11,2l137,13r,l150,11r1,4l132,37,79,24r,l54,46,36,59r-5,6l27,65r,xe" strokeweight=".1pt">
              <v:path arrowok="t" o:connecttype="custom" o:connectlocs="62,48;26,38;21,69;25,73;30,76;41,79;49,79;57,78;65,75;77,65;79,67;71,77;64,83;59,87;48,89;42,90;24,88;9,77;6,71;0,58;0,51;3,33;7,25;14,18;26,9;27,11;19,18;14,25;12,30;10,39;9,44;12,55;17,65;14,33;16,31;30,16;47,0;59,6;64,7;69,7;76,8;40,12;27,23;16,33;14,33" o:connectangles="0,0,0,0,0,0,0,0,0,0,0,0,0,0,0,0,0,0,0,0,0,0,0,0,0,0,0,0,0,0,0,0,0,0,0,0,0,0,0,0,0,0,0,0,0"/>
              <o:lock v:ext="edit" verticies="t"/>
            </v:shape>
            <v:shape id="Freeform 150" o:spid="_x0000_s2208" style="position:absolute;left:548;top:1189;width:107;height:123;visibility:visible;mso-wrap-style:square;v-text-anchor:top" coordsize="215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" path="m47,57l38,70r58,86l96,156r7,13l107,178r,l107,187r-2,11l105,198r7,-7l116,183r,l118,174r,-7l118,167r-6,-11l103,141,47,57xm154,73r,l150,62r,l143,50r,l139,44,128,35r,l121,31r-7,-2l107,28r-9,l98,28r-9,l80,31r-8,2l63,39r,l56,44r-5,7l51,51r34,54l110,141r13,19l123,160r2,12l123,185r-2,11l118,204r,l112,213r-9,7l103,220r-7,6l96,226r-15,5l81,231r-14,4l67,235r-5,3l62,238r-8,8l54,246r,l53,244r,-7l54,227r2,-5l60,218r,l67,215r13,-6l80,209r9,-5l89,204r3,-4l94,193r,l94,187r-4,-7l90,180r-5,-8l76,169r,l67,169r-9,5l58,174r-5,4l49,187r-5,l44,187r1,-9l47,172r,l51,167r5,-4l56,163r7,-3l63,160r9,-2l72,158r-9,-6l56,149r,l51,149r-6,l40,150r-7,4l33,154r-6,6l27,160r-3,7l18,165r,l20,158r4,-6l24,152r3,-5l31,143r,l40,138r,l54,136r,l49,130r-5,-3l44,127r-8,-4l29,123r,l20,125r-7,3l13,128r-4,6l6,139r-6,l,139r2,-7l4,127r,l7,121r6,-4l13,117r9,-5l22,112r14,-2l22,88,67,7r,l85,2,100,r,l118,2r7,2l134,7r,l146,17r11,11l157,28r6,11l166,50r,l168,62r2,17l170,79r-2,51l168,130r9,-11l188,110r,l197,105r,l202,101r,l204,97r,l204,83r6,-2l215,123r,l201,128r-11,6l190,134r-9,7l175,150r,l173,160r,12l168,172r,l164,158r-1,-19l163,139,157,88,154,73xe" strokeweight=".1pt">
              <v:path arrowok="t" o:connecttype="custom" o:connectlocs="48,78;53,94;58,92;59,84;77,37;71,25;64,18;49,14;36,17;25,26;61,80;60,98;51,110;40,116;31,119;27,123;28,111;40,105;46,100;45,90;38,85;26,89;22,89;28,82;36,79;28,75;16,77;12,84;12,76;15,72;27,68;18,62;6,64;0,70;2,64;11,56;33,4;50,0;67,4;81,20;85,40;88,60;98,53;102,49;107,62;90,71;86,86;81,70" o:connectangles="0,0,0,0,0,0,0,0,0,0,0,0,0,0,0,0,0,0,0,0,0,0,0,0,0,0,0,0,0,0,0,0,0,0,0,0,0,0,0,0,0,0,0,0,0,0,0,0"/>
              <o:lock v:ext="edit" verticies="t"/>
            </v:shape>
            <v:shape id="Freeform 151" o:spid="_x0000_s2209" style="position:absolute;left:650;top:1086;width:93;height:109;visibility:visible;mso-wrap-style:square;v-text-anchor:top" coordsize="188,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" path="m99,95r,l112,143r5,25l121,194r,l126,176r6,-17l139,145r9,-15l148,130r6,-7l161,115r,l168,110r9,-6l172,84r5,l188,124r,l175,134r-11,9l164,143r-9,9l146,163r,l139,174r-5,13l134,187r-6,14l125,218r-6,l119,218r-9,-35l110,183,98,154,80,112r,l72,90,69,64,62,22r,l58,40,54,55r,l49,68,40,79r,l34,88r-9,7l25,95r-5,6l11,106r5,22l11,130,,84r,l13,77,24,69r,l33,60r7,-9l40,51,45,40r6,-9l51,31,54,18,58,2,62,r,l72,29r,l85,55r7,20l99,95r,xe" strokeweight=".1pt">
              <v:path arrowok="t" o:connecttype="custom" o:connectlocs="49,48;58,84;60,97;65,80;73,65;76,62;80,58;88,52;88,42;93,62;81,72;77,76;72,82;66,94;63,101;59,109;54,92;48,77;40,56;34,32;31,11;27,28;24,34;20,40;12,48;10,51;8,64;0,42;6,39;12,35;20,26;22,20;25,16;29,1;31,0;36,15;46,38;49,48" o:connectangles="0,0,0,0,0,0,0,0,0,0,0,0,0,0,0,0,0,0,0,0,0,0,0,0,0,0,0,0,0,0,0,0,0,0,0,0,0,0"/>
            </v:shape>
            <v:shape id="Freeform 152" o:spid="_x0000_s2210" style="position:absolute;left:715;top:987;width:82;height:84;visibility:visible;mso-wrap-style:square;v-text-anchor:top" coordsize="162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" path="m59,130r,l56,124r-2,-5l50,112r,-6l50,106r2,-4l52,102,38,93,27,84r,l18,71,9,55r,l9,75r,l7,82r52,48xm135,152r,l121,163r-7,4l112,167r-2,-2l110,165r2,-8l115,146r,l117,135r,-9l117,126r-3,-5l105,117r,l97,113r-9,-1l81,110r-7,2l74,112r-7,3l61,123r,l59,130r76,22xm132,134r,l132,135r1,l141,130r3,-6l148,119r2,-7l150,104r,l148,95r-2,-4l142,88r,l126,82,103,75r,l72,66,50,57r,l36,49,27,42r,l22,33,18,22r,l18,13,20,r3,l23,r,11l27,20r,l31,25r9,6l40,31r16,5l83,44r,l114,53r,l128,58r,l142,66r11,11l153,77r6,13l162,101r,l162,112r-3,9l159,121r-4,9l150,137r-17,17l132,134xm7,82r,l5,80,3,79,2,77,,73r,l,64,,58r,l3,47r,l5,35,9,33r,l14,47r6,11l20,58r11,8l45,73r,l61,80r,l81,86r,l110,95r,l124,102r8,4l135,110r,l139,115r-2,9l135,132r-5,3l7,82xe" stroked="f">
              <v:path arrowok="t" o:connecttype="custom" o:connectlocs="28,62;25,53;26,51;14,42;5,28;4,41;68,76;57,84;57,79;59,68;58,61;49,57;37,56;31,62;68,76;67,68;73,62;76,52;74,46;64,41;36,33;18,25;11,17;9,7;12,0;14,10;20,16;42,22;65,29;77,39;82,51;80,61;76,69;4,41;2,40;0,37;0,29;3,18;7,24;16,33;31,40;41,43;63,51;68,55;68,66" o:connectangles="0,0,0,0,0,0,0,0,0,0,0,0,0,0,0,0,0,0,0,0,0,0,0,0,0,0,0,0,0,0,0,0,0,0,0,0,0,0,0,0,0,0,0,0,0"/>
              <o:lock v:ext="edit" verticies="t"/>
            </v:shape>
            <v:shape id="Freeform 153" o:spid="_x0000_s2211" style="position:absolute;left:719;top:1015;width:26;height:37;visibility:visible;mso-wrap-style:square;v-text-anchor:top" coordsize="52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" path="m52,75r,l49,69,47,64,43,57r,-6l43,51r2,-4l45,47,31,38,20,29r,l11,16,2,r,l2,20r,l,27e" filled="f" strokeweight=".1pt">
              <v:path arrowok="t" o:connecttype="custom" o:connectlocs="26,37;26,37;25,34;24,32;22,28;22,25;22,25;23,23;23,23;16,19;10,14;10,14;6,8;1,0;1,0;1,10;1,10;0,13" o:connectangles="0,0,0,0,0,0,0,0,0,0,0,0,0,0,0,0,0,0"/>
            </v:shape>
            <v:shape id="Freeform 154" o:spid="_x0000_s2212" style="position:absolute;left:745;top:1042;width:38;height:29;visibility:visible;mso-wrap-style:square;v-text-anchor:top" coordsize="76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" path="m76,42r,l62,53r-7,4l53,57,51,55r,l53,47,56,36r,l58,25r,-9l58,16,55,11,46,7r,l38,3,29,2,22,,15,2r,l8,5,2,13r,l,20e" filled="f" strokeweight=".1pt">
              <v:path arrowok="t" o:connecttype="custom" o:connectlocs="38,21;38,21;31,27;28,29;27,29;26,28;26,28;27,24;28,18;28,18;29,13;29,8;29,8;28,6;23,4;23,4;19,2;15,1;11,0;8,1;8,1;4,3;1,7;1,7;0,10" o:connectangles="0,0,0,0,0,0,0,0,0,0,0,0,0,0,0,0,0,0,0,0,0,0,0,0,0"/>
            </v:shape>
            <v:shape id="Freeform 155" o:spid="_x0000_s2213" style="position:absolute;left:724;top:987;width:73;height:77;visibility:visible;mso-wrap-style:square;v-text-anchor:top" coordsize="144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" path="m114,134r,l114,135r1,l123,130r3,-6l130,119r2,-7l132,104r,l130,95r-2,-4l124,88r,l108,82,85,75r,l54,66,32,57r,l18,49,9,42r,l4,33,,22r,l,13,2,,5,r,l5,11r4,9l9,20r4,5l22,31r,l38,36r27,8l65,44r31,9l96,53r14,5l110,58r14,8l135,77r,l141,90r3,11l144,101r,11l141,121r,l137,130r-5,7l115,154e" filled="f" strokeweight=".1pt">
              <v:path arrowok="t" o:connecttype="custom" o:connectlocs="58,67;58,67;58,68;58,68;62,65;64,62;66,60;67,56;67,52;67,52;66,48;65,46;63,44;63,44;55,41;43,38;43,38;27,33;16,29;16,29;9,25;5,21;5,21;2,17;0,11;0,11;0,7;1,0;3,0;3,0;3,6;5,10;5,10;7,13;11,16;11,16;19,18;33,22;33,22;49,27;49,27;56,29;56,29;63,33;68,39;68,39;71,45;73,51;73,51;73,56;71,61;71,61;69,65;67,69;58,77" o:connectangles="0,0,0,0,0,0,0,0,0,0,0,0,0,0,0,0,0,0,0,0,0,0,0,0,0,0,0,0,0,0,0,0,0,0,0,0,0,0,0,0,0,0,0,0,0,0,0,0,0,0,0,0,0,0,0"/>
            </v:shape>
            <v:shape id="Freeform 156" o:spid="_x0000_s2214" style="position:absolute;left:715;top:1004;width:70;height:51;visibility:visible;mso-wrap-style:square;v-text-anchor:top" coordsize="139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" path="m7,49r,l5,47,3,46,2,44,,40r,l,31,,25r,l3,14r,l5,2,9,r,l14,14r6,11l20,25r11,8l45,40r,l61,47r,l81,53r,l110,62r,l124,69r8,4l135,77r,l139,82r-2,9l135,99r-5,3e" filled="f" strokeweight=".1pt">
              <v:path arrowok="t" o:connecttype="custom" o:connectlocs="4,25;4,25;3,24;2,23;1,22;0,20;0,20;0,16;0,13;0,13;2,7;2,7;3,1;5,0;5,0;7,7;10,13;10,13;16,17;23,20;23,20;31,24;31,24;41,27;41,27;55,31;55,31;62,35;66,37;68,39;68,39;70,41;69,46;68,50;65,51" o:connectangles="0,0,0,0,0,0,0,0,0,0,0,0,0,0,0,0,0,0,0,0,0,0,0,0,0,0,0,0,0,0,0,0,0,0,0"/>
            </v:shape>
            <v:shape id="Freeform 157" o:spid="_x0000_s2215" style="position:absolute;left:45;top:822;width:111;height:145;visibility:visible;mso-wrap-style:square;v-text-anchor:top" coordsize="222,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" path="m199,185r,l204,190r-9,24l87,240r,l72,245r-9,4l63,249r-3,7l56,266r29,23l89,284r,l83,280r-3,-3l80,277r,-4l83,269r,l89,267r10,-3l186,242r,l195,240r7,l202,240r8,2l219,247r1,-5l208,233r14,-32l182,163r,l188,161r7,-4l195,157r6,-7l206,143r,l206,132r,-11l206,121r-4,-9l199,104,159,71r,l168,68r5,-4l173,64r8,-6l184,49r,l186,40,184,29r,l182,20r-5,-7l177,13,172,7,161,r-2,5l159,5r7,8l166,13r4,7l170,20r,7l168,35r,l164,40r-5,4l159,44r-9,3l137,51,118,33r,l107,24,99,14r-5,l94,14,90,31r,l87,40,81,51r,l76,58r-7,6l69,64r-7,4l51,71r-6,2l45,73,38,58,29,47r,l18,38,2,29,,33r,l7,40r8,7l15,47r5,13l25,75r,l27,88r,11l27,99r-2,14l22,130r31,24l56,148,44,139r,l47,124r2,-5l49,108,163,82r21,19l184,101r,l184,101r2,1l186,102r4,8l190,110r,7l188,124r,l182,132r-5,5l175,137r,l164,141r-34,9l125,124r-15,13l114,154r-33,9l81,163r-14,2l67,165r-4,-2l60,159r-4,l56,159r-5,13l51,172,38,192r45,33l87,222,76,212r49,-11l199,185xm103,46r,l107,31r23,22l94,62r,l103,46r,xm49,108r,l49,95,152,71r11,9l49,108xm71,211r,l67,207r-2,-4l65,203r,-5l71,192r,l78,189r11,-4l119,178r4,20l71,211xm141,192r-5,-18l177,163r16,16l141,192xe" stroked="f">
              <v:path arrowok="t" o:connecttype="custom" o:connectlocs="102,95;44,120;32,125;43,145;42,140;40,137;45,134;93,121;101,120;110,121;91,82;98,79;103,72;103,61;100,52;84,34;91,29;93,20;91,10;86,4;80,3;85,10;84,18;80,22;69,26;54,12;47,7;44,20;38,29;31,34;23,37;15,24;0,17;8,24;13,38;14,50;11,65;22,70;25,60;92,51;92,51;95,55;94,62;89,69;82,71;55,69;41,82;32,82;28,80;19,96;38,106;52,23;65,27;52,23;25,54;82,40;36,106;33,102;36,96;60,89;71,96;97,90" o:connectangles="0,0,0,0,0,0,0,0,0,0,0,0,0,0,0,0,0,0,0,0,0,0,0,0,0,0,0,0,0,0,0,0,0,0,0,0,0,0,0,0,0,0,0,0,0,0,0,0,0,0,0,0,0,0,0,0,0,0,0,0,0,0"/>
              <o:lock v:ext="edit" verticies="t"/>
            </v:shape>
            <v:shape id="Freeform 158" o:spid="_x0000_s2216" style="position:absolute;left:45;top:822;width:111;height:145;visibility:visible;mso-wrap-style:square;v-text-anchor:top" coordsize="222,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" path="m199,185r,l204,190r-9,24l87,240r,l72,245r-9,4l63,249r-3,7l56,266r29,23l89,284r,l83,280r-3,-3l80,277r,-4l83,269r,l89,267r10,-3l186,242r,l195,240r7,l202,240r8,2l219,247r1,-5l208,233r14,-32l182,163r,l188,161r7,-4l195,157r6,-7l206,143r,l206,132r,-11l206,121r-4,-9l199,104,159,71r,l168,68r5,-4l173,64r8,-6l184,49r,l186,40,184,29r,l182,20r-5,-7l177,13,172,7,161,r-2,5l159,5r7,8l166,13r4,7l170,20r,7l168,35r,l164,40r-5,4l159,44r-9,3l137,51,118,33r,l107,24,99,14r-5,l94,14,90,31r,l87,40,81,51r,l76,58r-7,6l69,64r-7,4l51,71r-6,2l45,73,38,58,29,47r,l18,38,2,29,,33r,l7,40r8,7l15,47r5,13l25,75r,l27,88r,11l27,99r-2,14l22,130r31,24l56,148,44,139r,l47,124r2,-5l49,108,163,82r21,19l184,101r,l184,101r2,1l186,102r4,8l190,110r,7l188,124r,l182,132r-5,5l175,137r,l164,141r-34,9l125,124r-15,13l114,154r-33,9l81,163r-14,2l67,165r-4,-2l60,159r-4,l56,159r-5,13l51,172,38,192r45,33l87,222,76,212r49,-11e" filled="f" strokeweight=".1pt">
              <v:path arrowok="t" o:connecttype="custom" o:connectlocs="102,95;44,120;32,125;43,145;42,140;40,137;45,134;93,121;101,120;110,121;91,82;98,79;103,72;103,61;100,52;84,34;91,29;93,20;91,10;86,4;80,3;85,10;84,18;80,22;69,26;54,12;47,7;44,20;38,29;31,34;23,37;15,24;0,17;8,24;13,38;14,50;11,65;22,70;25,60;92,51;92,51;95,55;94,62;89,69;82,71;55,69;41,82;32,82;28,80;19,96;38,106" o:connectangles="0,0,0,0,0,0,0,0,0,0,0,0,0,0,0,0,0,0,0,0,0,0,0,0,0,0,0,0,0,0,0,0,0,0,0,0,0,0,0,0,0,0,0,0,0,0,0,0,0,0,0"/>
            </v:shape>
            <v:shape id="Freeform 159" o:spid="_x0000_s2217" style="position:absolute;left:92;top:838;width:18;height:16;visibility:visible;mso-wrap-style:square;v-text-anchor:top" coordsize="36,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" path="m9,15r,l13,,36,22,,31r,l9,15r,e" filled="f" strokeweight=".1pt">
              <v:path arrowok="t" o:connecttype="custom" o:connectlocs="5,8;5,8;7,0;18,11;0,16;0,16;5,8;5,8" o:connectangles="0,0,0,0,0,0,0,0"/>
            </v:shape>
            <v:shape id="Freeform 160" o:spid="_x0000_s2218" style="position:absolute;left:69;top:858;width:57;height:18;visibility:visible;mso-wrap-style:square;v-text-anchor:top" coordsize="114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" path="m,37r,l,24,103,r11,9e" filled="f" strokeweight=".1pt">
              <v:path arrowok="t" o:connecttype="custom" o:connectlocs="0,18;0,18;0,12;52,0;57,4" o:connectangles="0,0,0,0,0"/>
            </v:shape>
            <v:shape id="Freeform 161" o:spid="_x0000_s2219" style="position:absolute;left:78;top:911;width:28;height:17;visibility:visible;mso-wrap-style:square;v-text-anchor:top" coordsize="58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" path="m6,33r,l2,29,,25r,l,20,6,14r,l13,11,24,7,54,r4,20l6,33e" filled="f" strokeweight=".1pt">
              <v:path arrowok="t" o:connecttype="custom" o:connectlocs="3,17;3,17;1,15;0,13;0,13;0,10;3,7;3,7;6,6;12,4;26,0;28,10;3,17" o:connectangles="0,0,0,0,0,0,0,0,0,0,0,0,0"/>
            </v:shape>
            <v:shape id="Freeform 162" o:spid="_x0000_s2220" style="position:absolute;left:113;top:904;width:29;height:15;visibility:visible;mso-wrap-style:square;v-text-anchor:top" coordsize="5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" path="m5,29l,11,41,,57,16e" filled="f" strokeweight=".1pt">
              <v:path arrowok="t" o:connecttype="custom" o:connectlocs="3,15;0,6;21,0;29,8" o:connectangles="0,0,0,0"/>
            </v:shape>
            <v:shape id="Freeform 163" o:spid="_x0000_s2221" style="position:absolute;left:45;top:822;width:111;height:145;visibility:visible;mso-wrap-style:square;v-text-anchor:top" coordsize="222,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" path="m103,46r,l107,31r23,22l94,62r,l103,46r,xm69,209r,l65,203r,l65,198r6,-6l71,192r7,-3l89,185r30,-7l125,205r14,-16l141,190r-2,-1l136,174r41,-11l191,178r10,9l204,190r-9,24l87,240r,l72,245r-9,4l63,249r-3,7l56,266r29,23l89,284r,l83,280r-3,-3l80,277r,-4l83,269r,l89,267r10,-3l186,242r,l195,240r7,l202,240r8,2l219,247r1,-5l208,233r14,-32l182,163r,l188,161r7,-4l195,157r6,-7l206,143r,l206,132r,-11l206,121r-4,-9l199,104,159,71r,l168,68r5,-4l173,64r8,-6l184,49r,l186,40,184,29r,l182,20r-5,-7l177,13,172,7,161,r-2,5l159,5r7,8l166,13r4,7l170,20r,7l168,35r,l164,40r-5,4l159,44r-9,3l137,51,118,33r,l107,24,99,14r-5,l94,14,90,31r,l87,40,81,51r,l76,58r-7,6l69,64r-7,4l51,71r-6,2l45,73,38,58,29,47r,l18,38,2,29,,33r,l7,40r8,7l15,47r5,13l25,75r,l27,88r,11l27,99r-2,14l22,130r31,24l56,148,44,139r,l47,126r2,-11l49,108r,l49,95,152,71r11,9l173,90r11,11l184,101r,l184,101r2,1l186,102r4,8l190,110r,7l188,124r,l182,132r-5,5l175,137r,l164,141r-34,9l125,124r-15,13l114,154r-33,9l81,163r-14,2l67,165r-4,-2l60,159r-4,l56,159r-5,13l51,172,38,192r45,33l87,222r-9,-6l69,209xe" filled="f" strokeweight=".1pt">
              <v:path arrowok="t" o:connecttype="custom" o:connectlocs="54,16;47,31;35,105;33,102;36,96;60,89;71,95;89,82;102,95;44,120;32,125;43,145;42,140;40,137;45,134;93,121;101,120;110,121;91,82;98,79;103,72;103,61;100,52;84,34;91,29;93,20;91,10;86,4;80,3;85,10;84,18;80,22;69,26;54,12;47,7;44,20;38,29;31,34;23,37;15,24;0,17;8,24;13,38;14,50;11,65;22,70;25,58;25,48;87,45;92,51;93,51;95,59;91,66;88,69;63,62;41,82;34,83;28,80;26,86;44,111" o:connectangles="0,0,0,0,0,0,0,0,0,0,0,0,0,0,0,0,0,0,0,0,0,0,0,0,0,0,0,0,0,0,0,0,0,0,0,0,0,0,0,0,0,0,0,0,0,0,0,0,0,0,0,0,0,0,0,0,0,0,0,0"/>
              <o:lock v:ext="edit" verticies="t"/>
            </v:shape>
            <v:shape id="Freeform 164" o:spid="_x0000_s2222" style="position:absolute;left:753;top:867;width:86;height:86;visibility:visible;mso-wrap-style:square;v-text-anchor:top" coordsize="171,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" path="m81,27l99,45,75,141,61,111,81,27xm119,137r,l128,130r7,-8l135,122r7,-9l146,104r3,-11l151,88r,l153,71,151,53r,l146,38,137,23r5,-1l142,22r7,9l157,40r5,9l166,58r,l169,69r2,13l171,93r-2,13l169,106r-7,18l155,141r-13,13l128,163r,l115,168r-14,4l88,172,74,170r,l56,165,41,155r,l29,143,18,128r,l10,115,5,97r5,l10,97r4,9l20,115r5,9l32,130r,l39,137r8,4l56,144r7,2l63,146r12,2l86,148r11,-2l108,143r11,-6xm45,133r,l43,130r-5,-8l21,95,,53r,l9,42r5,-9l14,33,20,23,21,12r,l23,1,27,,43,23,18,73r,l34,102r9,20l45,130r,3l45,133xe" strokeweight=".1pt">
              <v:path arrowok="t" o:connecttype="custom" o:connectlocs="50,23;31,56;60,69;64,65;68,61;73,52;76,44;77,36;76,27;69,12;71,11;79,20;83,29;85,35;86,47;85,53;78,71;64,82;58,84;44,86;37,85;21,78;15,72;9,64;3,49;5,49;10,58;16,65;20,69;28,72;32,73;43,74;54,72;23,67;22,65;11,48;0,27;7,17;10,12;11,6;14,0;9,37;17,51;23,65;23,67" o:connectangles="0,0,0,0,0,0,0,0,0,0,0,0,0,0,0,0,0,0,0,0,0,0,0,0,0,0,0,0,0,0,0,0,0,0,0,0,0,0,0,0,0,0,0,0,0"/>
              <o:lock v:ext="edit" verticies="t"/>
            </v:shape>
            <v:shape id="Freeform 165" o:spid="_x0000_s2223" style="position:absolute;left:193;top:788;width:37;height:28;visibility:visible;mso-wrap-style:square;v-text-anchor:top" coordsize="74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" path="m,33l56,22,52,2,63,,74,53,63,55,60,35,2,46,,33xe" fillcolor="black" strokecolor="white" strokeweight=".1pt">
              <v:path arrowok="t" o:connecttype="custom" o:connectlocs="0,17;28,11;26,1;32,0;37,27;32,28;30,18;1,23;0,17" o:connectangles="0,0,0,0,0,0,0,0,0"/>
            </v:shape>
            <v:shape id="Freeform 166" o:spid="_x0000_s2224" style="position:absolute;left:197;top:818;width:28;height:16;visibility:visible;mso-wrap-style:square;v-text-anchor:top" coordsize="56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" path="m4,25l,12,49,r4,12l45,14r,l53,18r,l56,23r,l56,27r,6l44,31r,l44,23r,l42,20r,l35,18r,l18,22,4,25xe" fillcolor="black" strokecolor="white" strokeweight=".1pt">
              <v:path arrowok="t" o:connecttype="custom" o:connectlocs="2,12;0,6;25,0;27,6;23,7;23,7;27,9;27,9;28,11;28,11;28,13;28,16;22,15;22,15;22,11;22,11;21,10;21,10;18,9;18,9;9,11;2,12" o:connectangles="0,0,0,0,0,0,0,0,0,0,0,0,0,0,0,0,0,0,0,0,0,0"/>
            </v:shape>
            <v:shape id="Freeform 167" o:spid="_x0000_s2225" style="position:absolute;left:202;top:837;width:27;height:28;visibility:visible;mso-wrap-style:square;v-text-anchor:top" coordsize="54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" path="m34,13l34,r,l40,2r5,2l45,4r6,5l53,18r,l54,26r,5l54,31r-1,4l51,39r,l47,40r-7,2l25,48r,l16,50r,l9,55,6,42r,l9,39r,l11,39r,l4,33r,l,26r,l,18,2,13r,l6,7,11,6r,l18,6r,l22,7r3,2l25,9r6,9l31,18r5,11l38,29r,l42,29r1,-3l43,26r,-2l43,18r,l40,15r,l34,13r,xm29,33r,l25,26r,l20,18r,l18,18r-2,l16,18r-5,2l11,20r,4l11,26r,l13,29r2,4l15,33r5,2l20,35r5,-2l29,33xe" fillcolor="black" strokecolor="white" strokeweight=".1pt">
              <v:path arrowok="t" o:connecttype="custom" o:connectlocs="17,0;20,1;23,2;27,9;27,13;27,16;26,20;24,20;13,24;8,25;5,28;3,21;5,20;6,20;2,17;0,13;1,7;3,4;6,3;9,3;13,5;16,9;18,15;19,15;22,13;22,12;22,9;20,8;17,7;15,17;13,13;10,9;8,9;6,10;6,12;6,13;8,17;10,18;13,17" o:connectangles="0,0,0,0,0,0,0,0,0,0,0,0,0,0,0,0,0,0,0,0,0,0,0,0,0,0,0,0,0,0,0,0,0,0,0,0,0,0,0"/>
              <o:lock v:ext="edit" verticies="t"/>
            </v:shape>
            <v:shape id="Freeform 168" o:spid="_x0000_s2226" style="position:absolute;left:210;top:864;width:38;height:28;visibility:visible;mso-wrap-style:square;v-text-anchor:top" coordsize="76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" path="m11,57l8,44r7,-2l15,42,9,41,6,37r,l,30r,l,22,4,15r,l9,8,20,2r,l31,r9,2l40,2r7,6l51,15r,l53,22r-4,8l73,22r3,13l11,57xm26,15r,l18,17r-3,3l15,20r-4,6l13,31r,l15,35r3,2l18,37r6,l31,37r,l38,33r4,-3l42,30r2,-4l44,20r,l40,17,37,15r,l31,13r-5,2l26,15xe" fillcolor="black" strokecolor="white" strokeweight=".1pt">
              <v:path arrowok="t" o:connecttype="custom" o:connectlocs="6,28;4,22;8,21;8,21;5,20;3,18;3,18;0,15;0,15;0,11;2,7;2,7;5,4;10,1;10,1;16,0;20,1;20,1;24,4;26,7;26,7;27,11;25,15;37,11;38,17;6,28;13,7;13,7;9,8;8,10;8,10;6,13;7,15;7,15;8,17;9,18;9,18;12,18;16,18;16,18;19,16;21,15;21,15;22,13;22,10;22,10;20,8;19,7;19,7;16,6;13,7;13,7" o:connectangles="0,0,0,0,0,0,0,0,0,0,0,0,0,0,0,0,0,0,0,0,0,0,0,0,0,0,0,0,0,0,0,0,0,0,0,0,0,0,0,0,0,0,0,0,0,0,0,0,0,0,0,0"/>
              <o:lock v:ext="edit" verticies="t"/>
            </v:shape>
            <v:shape id="Freeform 169" o:spid="_x0000_s2227" style="position:absolute;left:218;top:887;width:35;height:18;visibility:visible;mso-wrap-style:square;v-text-anchor:top" coordsize="68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" path="m,24l47,7r3,13l3,37,,24xm52,4l65,r3,13l57,17,52,4xe" fillcolor="black" strokecolor="white" strokeweight=".1pt">
              <v:path arrowok="t" o:connecttype="custom" o:connectlocs="0,12;24,3;26,10;2,18;0,12;27,2;33,0;35,6;29,8;27,2" o:connectangles="0,0,0,0,0,0,0,0,0,0"/>
              <o:lock v:ext="edit" verticies="t"/>
            </v:shape>
            <v:shape id="Freeform 170" o:spid="_x0000_s2228" style="position:absolute;left:216;top:905;width:36;height:25;visibility:visible;mso-wrap-style:square;v-text-anchor:top" coordsize="72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" path="m,27l6,25r,l7,35r,l11,38r,l15,40r,l16,36r,l16,33r,l13,27r5,l18,27r4,6l22,33r2,5l24,42r,l22,46r-4,1l18,47r-3,l11,47r,l6,44,2,36r,l,27r,xm63,40l56,29r,l60,27r2,-2l62,25r,-3l60,18r,l58,14,54,13r,l49,13r-7,1l42,14r-6,4l31,22r,l31,25r,6l31,31r2,2l36,36r,l40,36r4,l47,49r,l38,49,31,47r,l26,42,22,35r,l18,24r4,-8l22,16,27,7,36,2r,l47,r9,l56,r9,5l71,14r,l72,22r,7l72,29r-3,6l63,40r,xe" fillcolor="black" strokecolor="white" strokeweight=".1pt">
              <v:path arrowok="t" o:connecttype="custom" o:connectlocs="3,13;4,18;6,19;8,20;8,18;8,17;7,14;9,14;11,17;12,21;11,23;9,24;6,24;3,22;1,18;0,14;28,15;30,14;31,13;30,9;29,7;27,7;21,7;18,9;16,11;16,16;17,17;18,18;22,18;24,25;16,24;13,21;11,18;11,8;14,4;18,1;28,0;33,3;36,7;36,15;35,18;32,20" o:connectangles="0,0,0,0,0,0,0,0,0,0,0,0,0,0,0,0,0,0,0,0,0,0,0,0,0,0,0,0,0,0,0,0,0,0,0,0,0,0,0,0,0,0"/>
              <o:lock v:ext="edit" verticies="t"/>
            </v:shape>
            <v:shape id="Freeform 171" o:spid="_x0000_s2229" style="position:absolute;left:235;top:927;width:37;height:31;visibility:visible;mso-wrap-style:square;v-text-anchor:top" coordsize="76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" path="m33,16l31,3r,l38,3r5,2l43,5r6,6l52,18r,l54,24r2,7l56,31r,4l54,38r,l51,42r-8,2l29,51r,l22,57r,l16,62,11,49r,l13,47r,l15,46r,l7,42r,l2,35r,l,27,,22r,l4,16,9,13r,l16,11r,l20,13r4,1l24,14r7,8l31,22r7,11l40,33r,l43,31r,-4l43,27r,-2l43,20r,l40,16r,l33,16r,xm31,36r,l25,31r,l20,25r,l18,24r-3,l15,24r-2,1l11,29r,l11,31r2,4l13,35r2,1l16,38r,l22,40r,l29,38r2,-2xm52,7l51,2r,l52,r,l56,r4,l60,r3,2l65,3r,l65,7r,l67,13r,l67,18r,l69,20r,l72,20r4,5l76,25r-5,2l65,27r,l63,25,61,24r,l60,20r,l60,14r,l58,7r,l56,5r,l52,7r,xe" fillcolor="black" strokecolor="white" strokeweight=".1pt">
              <v:path arrowok="t" o:connecttype="custom" o:connectlocs="15,2;19,2;21,3;25,9;26,12;27,16;26,19;25,21;14,26;11,29;8,31;5,25;6,24;7,23;3,21;1,18;0,11;2,8;4,7;8,6;12,7;15,11;19,17;19,17;21,14;21,13;21,10;19,8;16,8;15,18;12,16;10,13;7,12;6,13;5,15;6,18;7,18;8,19;11,20;15,18;25,1;25,0;27,0;29,0;32,2;32,4;33,7;33,9;34,10;35,10;37,13;32,14;31,13;30,12;29,10;29,7;28,4;27,3;25,4" o:connectangles="0,0,0,0,0,0,0,0,0,0,0,0,0,0,0,0,0,0,0,0,0,0,0,0,0,0,0,0,0,0,0,0,0,0,0,0,0,0,0,0,0,0,0,0,0,0,0,0,0,0,0,0,0,0,0,0,0,0,0"/>
              <o:lock v:ext="edit" verticies="t"/>
            </v:shape>
            <v:shape id="Freeform 172" o:spid="_x0000_s2230" style="position:absolute;left:248;top:953;width:27;height:27;visibility:visible;mso-wrap-style:square;v-text-anchor:top" coordsize="54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" path="m16,4r,l22,2,29,r,l34,2r8,2l42,4r5,5l51,15r,l54,24,53,35r,l47,42r-7,7l40,49,29,53r-9,l20,53,11,48,4,40r,l2,35,,27r,l2,20,4,15r,l9,9,16,4r,xm22,16r,l16,20r-3,6l13,26r,3l15,35r,l16,38r6,2l22,40r5,l33,38r,l38,33r4,-4l42,29r,-5l42,20r,l38,16,33,15r,l27,15r-5,1l22,16xe" fillcolor="black" strokecolor="white" strokeweight=".1pt">
              <v:path arrowok="t" o:connecttype="custom" o:connectlocs="8,2;8,2;11,1;15,0;15,0;17,1;21,2;21,2;24,5;26,8;26,8;27,12;27,18;27,18;24,21;20,25;20,25;15,27;10,27;10,27;6,24;2,20;2,20;1,18;0,14;0,14;1,10;2,8;2,8;5,5;8,2;8,2;11,8;11,8;8,10;7,13;7,13;7,15;8,18;8,18;8,19;11,20;11,20;14,20;17,19;17,19;19,17;21,15;21,15;21,12;21,10;21,10;19,8;17,8;17,8;14,8;11,8;11,8" o:connectangles="0,0,0,0,0,0,0,0,0,0,0,0,0,0,0,0,0,0,0,0,0,0,0,0,0,0,0,0,0,0,0,0,0,0,0,0,0,0,0,0,0,0,0,0,0,0,0,0,0,0,0,0,0,0,0,0,0,0"/>
              <o:lock v:ext="edit" verticies="t"/>
            </v:shape>
            <v:shape id="Freeform 173" o:spid="_x0000_s2231" style="position:absolute;left:271;top:990;width:26;height:26;visibility:visible;mso-wrap-style:square;v-text-anchor:top" coordsize="53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" path="m24,39r5,13l29,52r-7,l17,52r,l9,48,6,42r,l2,37,,31,,26,2,20r,l6,13,13,8r,l22,2,33,r,l42,4r5,7l47,11r4,9l53,24r-2,6l51,30r-2,3l45,39r-9,9l18,20r,l13,24r-2,4l11,28r,5l13,37r,l18,41r,l24,39r,xm35,31r,l40,28r2,-4l42,24r,-4l40,17r,l36,15,33,13r,l29,13r-5,2l35,31xe" fillcolor="black" strokecolor="white" strokeweight=".1pt">
              <v:path arrowok="t" o:connecttype="custom" o:connectlocs="12,20;14,26;14,26;11,26;8,26;8,26;4,24;3,21;3,21;1,19;0,16;0,13;1,10;1,10;3,7;6,4;6,4;11,1;16,0;16,0;21,2;23,6;23,6;25,10;26,12;25,15;25,15;24,17;22,20;18,24;9,10;9,10;6,12;5,14;5,14;5,17;6,19;6,19;9,21;9,21;12,20;12,20;17,16;17,16;20,14;21,12;21,12;21,10;20,9;20,9;18,8;16,7;16,7;14,7;12,8;17,16" o:connectangles="0,0,0,0,0,0,0,0,0,0,0,0,0,0,0,0,0,0,0,0,0,0,0,0,0,0,0,0,0,0,0,0,0,0,0,0,0,0,0,0,0,0,0,0,0,0,0,0,0,0,0,0,0,0,0,0"/>
              <o:lock v:ext="edit" verticies="t"/>
            </v:shape>
            <v:shape id="Freeform 174" o:spid="_x0000_s2232" style="position:absolute;left:292;top:1014;width:40;height:29;visibility:visible;mso-wrap-style:square;v-text-anchor:top" coordsize="7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" path="m,46l52,,66,16r,l77,29r,l79,35r,5l79,40r-4,8l70,53r,l66,57r-5,2l61,59r-9,l52,59,45,55r,l36,46,28,38,9,57,,46xm52,18l38,31r5,6l43,37r7,7l50,44r6,2l56,46r5,-4l61,42r2,-2l65,37r,l65,33,63,31r,l57,22,52,18xe" fillcolor="black" strokecolor="white" strokeweight=".1pt">
              <v:path arrowok="t" o:connecttype="custom" o:connectlocs="0,23;26,0;33,8;33,8;39,14;39,14;40,17;40,20;40,20;38,24;35,26;35,26;33,28;31,29;31,29;26,29;26,29;23,27;23,27;18,23;14,19;5,28;0,23;26,9;19,15;22,18;22,18;25,22;25,22;28,23;28,23;31,21;31,21;32,20;33,18;33,18;33,16;32,15;32,15;29,11;26,9" o:connectangles="0,0,0,0,0,0,0,0,0,0,0,0,0,0,0,0,0,0,0,0,0,0,0,0,0,0,0,0,0,0,0,0,0,0,0,0,0,0,0,0,0"/>
              <o:lock v:ext="edit" verticies="t"/>
            </v:shape>
            <v:shape id="Freeform 175" o:spid="_x0000_s2233" style="position:absolute;left:315;top:1037;width:29;height:29;visibility:visible;mso-wrap-style:square;v-text-anchor:top" coordsize="57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" path="m,49l36,13r9,9l9,58,,49xm39,9l48,r9,9l48,18,39,9xe" fillcolor="black" strokecolor="white" strokeweight=".1pt">
              <v:path arrowok="t" o:connecttype="custom" o:connectlocs="0,25;18,7;23,11;5,29;0,25;20,5;24,0;29,5;24,9;20,5" o:connectangles="0,0,0,0,0,0,0,0,0,0"/>
              <o:lock v:ext="edit" verticies="t"/>
            </v:shape>
            <v:shape id="Freeform 176" o:spid="_x0000_s2234" style="position:absolute;left:328;top:1056;width:27;height:27;visibility:visible;mso-wrap-style:square;v-text-anchor:top" coordsize="52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" path="m9,11r,l12,6,20,2r,l25,r7,2l32,2r6,2l43,8r,l50,15r2,11l52,26r,9l47,44r,l38,52r-9,1l29,53r-11,l11,48r,l5,42,2,37r,l,31,2,24r,l3,17,9,11r,xm18,20r,l14,26r-2,5l12,31r2,4l16,41r,l21,42r4,l25,42r5,-1l36,35r,l39,30r2,-6l41,24,39,20,38,15r,l32,13r-3,l29,13r-6,2l18,20r,xe" fillcolor="black" strokecolor="white" strokeweight=".1pt">
              <v:path arrowok="t" o:connecttype="custom" o:connectlocs="5,6;5,6;6,3;10,1;10,1;13,0;17,1;17,1;20,2;22,4;22,4;26,8;27,13;27,13;27,18;24,22;24,22;20,26;15,27;15,27;9,27;6,24;6,24;3,21;1,19;1,19;0,16;1,12;1,12;2,9;5,6;5,6;9,10;9,10;7,13;6,16;6,16;7,18;8,21;8,21;11,21;13,21;13,21;16,21;19,18;19,18;20,15;21,12;21,12;20,10;20,8;20,8;17,7;15,7;15,7;12,8;9,10;9,10" o:connectangles="0,0,0,0,0,0,0,0,0,0,0,0,0,0,0,0,0,0,0,0,0,0,0,0,0,0,0,0,0,0,0,0,0,0,0,0,0,0,0,0,0,0,0,0,0,0,0,0,0,0,0,0,0,0,0,0,0,0"/>
              <o:lock v:ext="edit" verticies="t"/>
            </v:shape>
            <v:shape id="Freeform 177" o:spid="_x0000_s2235" style="position:absolute;left:350;top:1072;width:30;height:34;visibility:visible;mso-wrap-style:square;v-text-anchor:top" coordsize="60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" path="m38,68l27,61,40,39r,l45,30r,l45,24r,l42,21r,l36,19r,l31,21r,l24,30,11,50,,43,27,,38,6r-5,7l33,13,43,11r4,2l52,15r,l58,21r,l60,26r,l60,33r,l54,41,38,68xe" fillcolor="black" strokecolor="white" strokeweight=".1pt">
              <v:path arrowok="t" o:connecttype="custom" o:connectlocs="19,34;14,31;20,20;20,20;23,15;23,15;23,12;23,12;21,11;21,11;18,10;18,10;16,11;16,11;12,15;6,25;0,22;14,0;19,3;17,7;17,7;22,6;24,7;26,8;26,8;29,11;29,11;30,13;30,13;30,17;30,17;27,21;19,34" o:connectangles="0,0,0,0,0,0,0,0,0,0,0,0,0,0,0,0,0,0,0,0,0,0,0,0,0,0,0,0,0,0,0,0,0"/>
            </v:shape>
            <v:shape id="Freeform 178" o:spid="_x0000_s2236" style="position:absolute;left:380;top:1089;width:24;height:27;visibility:visible;mso-wrap-style:square;v-text-anchor:top" coordsize="48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" path="m29,39r10,7l39,46r-5,6l27,53r,l21,53,14,52r,l9,50,5,46,1,41,,37r,l,28,3,19r,l9,8,16,2r,l25,r9,2l34,2r7,6l45,11r2,6l47,17r1,5l47,28,43,41,14,26r,l12,31r,6l12,37r2,4l18,42r,l23,42r,l29,39r,xm34,28r,l36,22r,-3l36,19,34,15,30,13r,l27,11r-4,2l23,13r-4,2l16,19r18,9xe" fillcolor="black" strokecolor="white" strokeweight=".1pt">
              <v:path arrowok="t" o:connecttype="custom" o:connectlocs="15,20;20,23;20,23;17,26;14,27;14,27;11,27;7,26;7,26;5,25;3,23;1,21;0,19;0,19;0,14;2,10;2,10;5,4;8,1;8,1;13,0;17,1;17,1;21,4;23,6;24,9;24,9;24,11;24,14;22,21;7,13;7,13;6,16;6,19;6,19;7,21;9,21;9,21;12,21;12,21;15,20;15,20;17,14;17,14;18,11;18,10;18,10;17,8;15,7;15,7;14,6;12,7;12,7;10,8;8,10;17,14" o:connectangles="0,0,0,0,0,0,0,0,0,0,0,0,0,0,0,0,0,0,0,0,0,0,0,0,0,0,0,0,0,0,0,0,0,0,0,0,0,0,0,0,0,0,0,0,0,0,0,0,0,0,0,0,0,0,0,0"/>
              <o:lock v:ext="edit" verticies="t"/>
            </v:shape>
            <v:shape id="Freeform 179" o:spid="_x0000_s2237" style="position:absolute;left:405;top:1087;width:16;height:36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" path="m,67l15,18r12,4l13,71,,67xm16,12l20,,33,3,29,16,16,12xe" fillcolor="black" strokecolor="white" strokeweight=".1pt">
              <v:path arrowok="t" o:connecttype="custom" o:connectlocs="0,34;7,9;13,11;6,36;0,34;8,6;10,0;16,2;14,8;8,6" o:connectangles="0,0,0,0,0,0,0,0,0,0"/>
              <o:lock v:ext="edit" verticies="t"/>
            </v:shape>
            <v:shape id="Freeform 180" o:spid="_x0000_s2238" style="position:absolute;left:420;top:1100;width:20;height:27;visibility:visible;mso-wrap-style:square;v-text-anchor:top" coordsize="40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" path="m12,53l,50,9,,20,2r,7l20,9,25,4r,l31,2r,l36,4r4,4l34,17r,l29,15r,l23,15r,l20,20r,l16,37,12,53xe" fillcolor="black" strokecolor="white" strokeweight=".1pt">
              <v:path arrowok="t" o:connecttype="custom" o:connectlocs="6,27;0,25;5,0;10,1;10,5;10,5;13,2;13,2;16,1;16,1;18,2;20,4;17,9;17,9;15,8;15,8;12,8;12,8;10,10;10,10;8,19;6,27" o:connectangles="0,0,0,0,0,0,0,0,0,0,0,0,0,0,0,0,0,0,0,0,0,0"/>
            </v:shape>
            <v:shape id="Freeform 181" o:spid="_x0000_s2239" style="position:absolute;left:442;top:1093;width:7;height:36;visibility:visible;mso-wrap-style:square;v-text-anchor:top" coordsize="15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" path="m,69l2,20r13,l13,71,,69xm2,12l2,,15,r,12l2,12xe" fillcolor="black" strokecolor="white" strokeweight=".1pt">
              <v:path arrowok="t" o:connecttype="custom" o:connectlocs="0,35;1,10;7,10;6,36;0,35;1,6;1,0;7,0;7,6;1,6" o:connectangles="0,0,0,0,0,0,0,0,0,0"/>
              <o:lock v:ext="edit" verticies="t"/>
            </v:shape>
            <v:shape id="Freeform 182" o:spid="_x0000_s2240" style="position:absolute;left:456;top:1100;width:23;height:28;visibility:visible;mso-wrap-style:square;v-text-anchor:top" coordsize="47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" path="m2,42l15,39r,l16,42r2,2l18,44r4,l25,44r,l29,44r4,-2l33,42r2,-5l35,37,33,35r,l27,35r,l15,33,7,31r,l2,26,,20r,l,15,4,8r,l9,4,18,2r,l27,r6,2l33,2r5,4l42,11,29,15r,l25,11r,l20,11r,l13,13r,l11,17r,l13,19r,l25,20r,l35,22r7,2l42,24r3,4l47,33r,l45,41r-1,5l44,46r-8,6l27,53r,l18,55,11,53r,l6,48,2,42r,xe" fillcolor="black" strokecolor="white" strokeweight=".1pt">
              <v:path arrowok="t" o:connecttype="custom" o:connectlocs="7,20;8,21;9,22;12,22;14,22;16,21;17,19;16,18;13,18;3,16;1,13;0,10;2,4;4,2;9,1;16,1;19,3;14,8;12,6;10,6;6,7;5,9;6,10;12,10;17,11;21,12;23,17;22,21;22,23;13,27;9,28;5,27;1,21" o:connectangles="0,0,0,0,0,0,0,0,0,0,0,0,0,0,0,0,0,0,0,0,0,0,0,0,0,0,0,0,0,0,0,0,0"/>
            </v:shape>
            <v:shape id="Freeform 183" o:spid="_x0000_s2241" style="position:absolute;left:481;top:1086;width:43;height:36;visibility:visible;mso-wrap-style:square;v-text-anchor:top" coordsize="86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" path="m,25l11,20r3,7l14,27r4,-9l25,13r,l29,13r5,-2l34,11r4,2l41,14r,l45,7r,l52,2r,l56,r5,l61,r4,2l68,3r,l74,13,86,44,74,49,63,22r,l57,13r,l56,13r-4,l52,13r-4,3l48,16r-1,6l47,22r3,11l59,55,47,60,36,35r,l32,25r,l29,24r,l25,24r,l21,27r,l20,35r,l23,44r9,24l20,71,,25xe" fillcolor="black" strokecolor="white" strokeweight=".1pt">
              <v:path arrowok="t" o:connecttype="custom" o:connectlocs="0,13;6,10;7,14;7,14;9,9;13,7;13,7;15,7;17,6;17,6;19,7;21,7;21,7;23,4;23,4;26,1;26,1;28,0;31,0;31,0;33,1;34,2;34,2;37,7;43,22;37,25;32,11;32,11;29,7;29,7;28,7;26,7;26,7;24,8;24,8;24,11;24,11;25,17;30,28;24,30;18,18;18,18;16,13;16,13;15,12;15,12;13,12;13,12;11,14;11,14;10,18;10,18;12,22;16,34;10,36;0,13" o:connectangles="0,0,0,0,0,0,0,0,0,0,0,0,0,0,0,0,0,0,0,0,0,0,0,0,0,0,0,0,0,0,0,0,0,0,0,0,0,0,0,0,0,0,0,0,0,0,0,0,0,0,0,0,0,0,0,0"/>
            </v:shape>
            <v:shape id="Freeform 184" o:spid="_x0000_s2242" style="position:absolute;left:522;top:1072;width:27;height:26;visibility:visible;mso-wrap-style:square;v-text-anchor:top" coordsize="5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" path="m5,41r,l2,35,,28r,l,22,2,15r,l7,10,11,4r,l21,r9,l30,r9,4l47,11r,l52,22r,10l52,32r-4,9l41,48r,l36,52r-7,2l29,54r-8,l16,52r,l11,48,5,41r,xm16,33r,l21,39r4,2l25,41r5,2l36,41r,l38,37r1,-5l39,32r,-6l36,21r,l32,15,27,13r,l21,11r-3,2l18,13r-4,4l12,22r,l14,28r2,5l16,33xe" fillcolor="black" strokecolor="white" strokeweight=".1pt">
              <v:path arrowok="t" o:connecttype="custom" o:connectlocs="3,20;3,20;1,17;0,13;0,13;0,11;1,7;1,7;4,5;6,2;6,2;11,0;16,0;16,0;20,2;24,5;24,5;27,11;27,15;27,15;25,20;21,23;21,23;19,25;15,26;15,26;11,26;8,25;8,25;6,23;3,20;3,20;8,16;8,16;11,19;13,20;13,20;16,21;19,20;19,20;20,18;20,15;20,15;20,13;19,10;19,10;17,7;14,6;14,6;11,5;9,6;9,6;7,8;6,11;6,11;7,13;8,16;8,16" o:connectangles="0,0,0,0,0,0,0,0,0,0,0,0,0,0,0,0,0,0,0,0,0,0,0,0,0,0,0,0,0,0,0,0,0,0,0,0,0,0,0,0,0,0,0,0,0,0,0,0,0,0,0,0,0,0,0,0,0,0"/>
              <o:lock v:ext="edit" verticies="t"/>
            </v:shape>
            <v:shape id="Freeform 185" o:spid="_x0000_s2243" style="position:absolute;left:552;top:1042;width:34;height:32;visibility:visible;mso-wrap-style:square;v-text-anchor:top" coordsize="67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" path="m67,31r-9,9l40,22r,l33,14r,l27,13r,l24,14r,l22,22r,l22,27r,l29,36,45,53r-9,9l,25,9,16r6,6l15,22r,-9l17,9,20,5r,l27,r,l33,r,l40,2r,l45,7,67,31xe" fillcolor="black" strokecolor="white" strokeweight=".1pt">
              <v:path arrowok="t" o:connecttype="custom" o:connectlocs="34,16;29,21;20,11;20,11;17,7;17,7;14,7;14,7;12,7;12,7;11,11;11,11;11,14;11,14;15,19;23,27;18,32;0,13;5,8;8,11;8,11;8,7;9,5;10,3;10,3;14,0;14,0;17,0;17,0;20,1;20,1;23,4;34,16" o:connectangles="0,0,0,0,0,0,0,0,0,0,0,0,0,0,0,0,0,0,0,0,0,0,0,0,0,0,0,0,0,0,0,0,0"/>
            </v:shape>
            <v:shape id="Freeform 186" o:spid="_x0000_s2244" style="position:absolute;left:576;top:1022;width:29;height:28;visibility:visible;mso-wrap-style:square;v-text-anchor:top" coordsize="60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" path="m13,28l4,35r,l,30,,22r,l2,17,6,10r,l11,4,16,r,l20,r4,l24,r5,2l34,6,45,17r,l54,22r,l60,26r-7,9l53,35,49,33r,l47,33r,l45,43r,l42,50r,l36,54r-5,1l31,55r-6,l20,52r,l15,44r,l15,41r,-4l15,37r5,-9l20,28,25,15r-1,l24,15,22,13r-4,l18,13r-2,l13,17r,l11,22r,l13,28r,xm33,21r,l29,30r,l25,35r,l25,39r2,2l27,41r6,2l33,43r1,l38,41r,l40,37r,-4l40,33,38,28r,l34,22,33,21xe" fillcolor="black" strokecolor="white" strokeweight=".1pt">
              <v:path arrowok="t" o:connecttype="custom" o:connectlocs="2,18;0,15;0,11;3,5;5,2;8,0;12,0;14,1;22,9;26,11;29,13;26,18;24,17;23,17;22,22;20,25;15,28;12,28;10,26;7,22;7,19;10,14;12,8;12,8;9,7;8,7;6,9;5,11;6,14;16,11;14,15;12,18;13,21;16,22;16,22;18,21;19,17;18,14;16,11" o:connectangles="0,0,0,0,0,0,0,0,0,0,0,0,0,0,0,0,0,0,0,0,0,0,0,0,0,0,0,0,0,0,0,0,0,0,0,0,0,0,0"/>
              <o:lock v:ext="edit" verticies="t"/>
            </v:shape>
            <v:shape id="Freeform 187" o:spid="_x0000_s2245" style="position:absolute;left:590;top:977;width:42;height:41;visibility:visible;mso-wrap-style:square;v-text-anchor:top" coordsize="85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" path="m56,80l,42,27,,38,5,16,36r13,9l49,16r9,7l40,53r14,9l76,31r9,7l56,80xe" fillcolor="black" strokecolor="white" strokeweight=".1pt">
              <v:path arrowok="t" o:connecttype="custom" o:connectlocs="28,41;0,22;13,0;19,3;8,18;14,23;24,8;29,12;20,27;27,32;38,16;42,19;28,41" o:connectangles="0,0,0,0,0,0,0,0,0,0,0,0,0"/>
            </v:shape>
            <v:shape id="Freeform 188" o:spid="_x0000_s2246" style="position:absolute;left:614;top:953;width:34;height:34;visibility:visible;mso-wrap-style:square;v-text-anchor:top" coordsize="67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" path="m67,35l61,46,54,42r,l56,46r2,5l58,51,54,61r,l49,66r-8,4l41,70,32,68,21,64r,l12,57,7,50r,l7,40,9,33r,l14,28r7,-4l,11,7,,67,35xm27,51r,l34,55r4,2l38,57r5,-2l47,51r,l49,48,47,42r,l45,39,39,33r,l32,31,27,29r,l23,31r-3,4l20,35r-2,4l20,44r,l21,48r6,3l27,51xe" fillcolor="black" strokecolor="white" strokeweight=".1pt">
              <v:path arrowok="t" o:connecttype="custom" o:connectlocs="34,17;31,22;27,20;27,20;28,22;29,25;29,25;27,30;27,30;25,32;21,34;21,34;16,33;11,31;11,31;6,28;4,24;4,24;4,19;5,16;5,16;7,14;11,12;0,5;4,0;34,17;14,25;14,25;17,27;19,28;19,28;22,27;24,25;24,25;25,23;24,20;24,20;23,19;20,16;20,16;16,15;14,14;14,14;12,15;10,17;10,17;9,19;10,21;10,21;11,23;14,25;14,25" o:connectangles="0,0,0,0,0,0,0,0,0,0,0,0,0,0,0,0,0,0,0,0,0,0,0,0,0,0,0,0,0,0,0,0,0,0,0,0,0,0,0,0,0,0,0,0,0,0,0,0,0,0,0,0"/>
              <o:lock v:ext="edit" verticies="t"/>
            </v:shape>
            <v:shape id="Freeform 189" o:spid="_x0000_s2247" style="position:absolute;left:629;top:931;width:32;height:30;visibility:visible;mso-wrap-style:square;v-text-anchor:top" coordsize="65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" path="m59,33l54,29r,l56,35r,3l56,38r,6l54,48r,l52,53r-4,2l48,55r-3,2l39,59r,l34,57,29,55,,40,7,29r20,9l27,38r12,6l39,44r4,l43,44r4,-4l47,40r1,-7l48,33,45,27r,l34,20,14,11,20,,65,22,59,33xe" fillcolor="black" strokecolor="white" strokeweight=".1pt">
              <v:path arrowok="t" o:connecttype="custom" o:connectlocs="29,17;27,15;27,15;28,18;28,19;28,19;28,22;27,24;27,24;26,27;24,28;24,28;22,29;19,30;19,30;17,29;14,28;0,20;3,15;13,19;13,19;19,22;19,22;21,22;21,22;23,20;23,20;24,17;24,17;22,14;22,14;17,10;7,6;10,0;32,11;29,17" o:connectangles="0,0,0,0,0,0,0,0,0,0,0,0,0,0,0,0,0,0,0,0,0,0,0,0,0,0,0,0,0,0,0,0,0,0,0,0"/>
            </v:shape>
            <v:shape id="Freeform 190" o:spid="_x0000_s2248" style="position:absolute;left:644;top:908;width:26;height:25;visibility:visible;mso-wrap-style:square;v-text-anchor:top" coordsize="53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" path="m26,l22,13r,l18,13r-1,2l17,15r-4,2l11,19r,l11,24r,4l11,28r4,3l22,35r,l29,37r6,l35,37r3,-2l40,31r,l42,28r,-4l42,24,40,22,36,19,42,8r,l49,13r4,7l53,20r,8l51,37r,l45,44r-7,6l38,50,27,52,17,48r,l8,42,2,35r,l,26,2,15r,l6,8,11,4r,l18,r8,l26,xe" fillcolor="black" strokecolor="white" strokeweight=".1pt">
              <v:path arrowok="t" o:connecttype="custom" o:connectlocs="13,0;11,6;11,6;9,6;8,7;8,7;6,8;5,9;5,9;5,12;5,13;5,13;7,15;11,17;11,17;14,18;17,18;17,18;19,17;20,15;20,15;21,13;21,12;21,12;20,11;18,9;21,4;21,4;24,6;26,10;26,10;26,13;25,18;25,18;22,21;19,24;19,24;13,25;8,23;8,23;4,20;1,17;1,17;0,13;1,7;1,7;3,4;5,2;5,2;9,0;13,0;13,0" o:connectangles="0,0,0,0,0,0,0,0,0,0,0,0,0,0,0,0,0,0,0,0,0,0,0,0,0,0,0,0,0,0,0,0,0,0,0,0,0,0,0,0,0,0,0,0,0,0,0,0,0,0,0,0"/>
            </v:shape>
            <v:shape id="Freeform 191" o:spid="_x0000_s2249" style="position:absolute;left:653;top:884;width:29;height:25;visibility:visible;mso-wrap-style:square;v-text-anchor:top" coordsize="5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" path="m15,29l9,40r,l4,34,,29r,l,23,2,14r,l6,7,9,3r,l13,r4,l17,r3,l27,1,42,7r,l51,9r,l58,9,55,22r,l51,22r,l49,22r,l51,31r,l49,38r,l47,44r-5,5l42,49r-6,l31,49r,l24,44r,l22,42,20,38r,l22,27r,l22,12r,l22,12r-4,l15,12r,l13,14r-2,4l11,18r,7l11,25r4,4l15,29xm31,16r,l29,25r,l29,33r,l31,34r2,2l33,36r3,l38,36r,l40,34r2,-3l42,31r2,-4l42,23r,l40,20r,l33,18,31,16xe" fillcolor="black" strokecolor="white" strokeweight=".1pt">
              <v:path arrowok="t" o:connecttype="custom" o:connectlocs="5,20;2,17;0,15;1,7;3,4;5,2;9,0;10,0;21,4;26,5;29,5;28,11;26,11;25,11;26,16;25,19;21,25;18,25;16,25;12,22;10,19;11,14;11,6;11,6;8,6;7,7;6,9;6,13;8,15;16,8;15,13;15,17;17,18;18,18;19,18;21,16;22,14;21,12;20,10;16,8" o:connectangles="0,0,0,0,0,0,0,0,0,0,0,0,0,0,0,0,0,0,0,0,0,0,0,0,0,0,0,0,0,0,0,0,0,0,0,0,0,0,0,0"/>
              <o:lock v:ext="edit" verticies="t"/>
            </v:shape>
            <v:shape id="Freeform 192" o:spid="_x0000_s2250" style="position:absolute;left:662;top:856;width:34;height:26;visibility:visible;mso-wrap-style:square;v-text-anchor:top" coordsize="6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" path="m24,l22,14r,l18,14r-3,l15,14r-2,2l11,20r,l11,25r2,4l13,29r4,4l22,34r,l31,36r6,l37,36r3,-3l42,29r,l42,25r,-2l42,23,38,20,35,18,42,5r,l47,11r6,5l53,16r,7l51,33r,l47,42r-7,5l40,47r-9,2l20,47r,l9,44,2,36r,l,27,2,18r,l4,9,9,5r,l15,1,24,r,xm64,51l58,49r,l62,42r,l62,34r,l60,33r,l56,34r,l55,38r,l53,44,49,42r,l51,33r,l53,29r3,-4l56,25r2,-2l62,25r,l65,27r2,2l67,29r2,7l67,44r,l64,51r,xe" fillcolor="black" strokecolor="white" strokeweight=".1pt">
              <v:path arrowok="t" o:connecttype="custom" o:connectlocs="11,7;9,7;7,7;5,10;5,13;6,15;11,17;15,18;18,18;21,15;21,13;21,12;17,9;21,3;26,8;26,12;25,17;20,24;15,25;10,24;1,18;0,14;1,9;4,3;7,1;12,0;29,25;31,21;31,17;30,17;28,17;27,19;26,22;24,21;25,17;28,13;29,12;31,13;33,15;34,18;33,22;32,26" o:connectangles="0,0,0,0,0,0,0,0,0,0,0,0,0,0,0,0,0,0,0,0,0,0,0,0,0,0,0,0,0,0,0,0,0,0,0,0,0,0,0,0,0,0"/>
              <o:lock v:ext="edit" verticies="t"/>
            </v:shape>
            <v:shape id="Freeform 193" o:spid="_x0000_s2251" style="position:absolute;left:660;top:830;width:37;height:26;visibility:visible;mso-wrap-style:square;v-text-anchor:top" coordsize="74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" path="m11,30l9,35r,l9,35r,l3,33,2,30r,l,28,,24r,l2,21r,l5,17r,l7,11r,l7,8r,l5,6,5,r,l11,2r3,4l14,6r2,2l16,11r,l14,15r,l11,19r,l7,24r,l9,28r,l11,30r,xm32,35l27,46r,l21,43,18,37r,l18,30r,-9l18,21r3,-8l23,10r,l27,6,30,4r,l36,4r7,2l58,10r,l67,11r,l74,11,70,24r,l67,24r,l65,24r,l68,33r,l68,41r,l65,48r-4,4l61,52r-5,2l49,54r,l43,50r,l40,46r,-3l40,43,38,32r,l38,19r,l38,19,34,17r-4,2l30,19r-1,2l29,24r,l29,32r,l32,35r,xm47,21r,l47,30r,l47,37r,l49,39r1,2l50,41r6,-2l56,39r2,-2l59,35r,l59,32r,-4l59,28,56,24r,l49,21r-2,xe" fillcolor="black" strokecolor="white" strokeweight=".1pt">
              <v:path arrowok="t" o:connecttype="custom" o:connectlocs="5,17;5,17;2,16;1,14;0,12;1,10;3,8;4,5;4,4;3,3;3,0;7,3;8,4;8,5;7,7;6,9;4,12;5,13;6,14;14,22;11,21;9,18;9,10;11,6;12,5;15,2;18,2;29,5;34,5;37,5;35,12;34,12;33,12;34,16;34,20;31,25;28,26;25,26;22,24;20,21;19,15;19,9;19,9;15,9;15,10;15,12;15,15;16,17;24,10;24,14;24,18;25,20;28,19;29,18;30,17;30,13;28,12;25,10" o:connectangles="0,0,0,0,0,0,0,0,0,0,0,0,0,0,0,0,0,0,0,0,0,0,0,0,0,0,0,0,0,0,0,0,0,0,0,0,0,0,0,0,0,0,0,0,0,0,0,0,0,0,0,0,0,0,0,0,0,0"/>
              <o:lock v:ext="edit" verticies="t"/>
            </v:shape>
            <v:shape id="Freeform 194" o:spid="_x0000_s2252" style="position:absolute;left:676;top:803;width:26;height:26;visibility:visible;mso-wrap-style:square;v-text-anchor:top" coordsize="53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" path="m20,50r,l15,48,10,44r,l4,39,2,33r,l,26,,20r,l4,9,11,4r,l22,r9,l31,,42,4r7,7l49,11r4,9l53,31r,l51,37r-4,5l47,42r-5,6l37,50r,l29,52,20,50r,xm24,37r,l31,37r6,l37,37r3,-4l42,28r,l42,24,40,19r,l35,15,29,13r,l22,13r-5,2l17,15r-4,2l11,22r,l11,26r2,5l13,31r6,4l24,37r,xe" fillcolor="black" strokecolor="white" strokeweight=".1pt">
              <v:path arrowok="t" o:connecttype="custom" o:connectlocs="10,25;10,25;7,24;5,22;5,22;2,20;1,17;1,17;0,13;0,10;0,10;2,5;5,2;5,2;11,0;15,0;15,0;21,2;24,6;24,6;26,10;26,16;26,16;25,19;23,21;23,21;21,24;18,25;18,25;14,26;10,25;10,25;12,19;12,19;15,19;18,19;18,19;20,17;21,14;21,14;21,12;20,10;20,10;17,8;14,7;14,7;11,7;8,8;8,8;6,9;5,11;5,11;5,13;6,16;6,16;9,18;12,19;12,19" o:connectangles="0,0,0,0,0,0,0,0,0,0,0,0,0,0,0,0,0,0,0,0,0,0,0,0,0,0,0,0,0,0,0,0,0,0,0,0,0,0,0,0,0,0,0,0,0,0,0,0,0,0,0,0,0,0,0,0,0,0"/>
              <o:lock v:ext="edit" verticies="t"/>
            </v:shape>
            <v:shape id="Freeform 195" o:spid="_x0000_s2253" style="position:absolute;left:686;top:1090;width:27;height:83;visibility:visible;mso-wrap-style:square;v-text-anchor:top" coordsize="54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" path="m,l,,13,26r9,18l29,64r,l44,114r7,27l54,167e" filled="f" strokeweight=".1pt">
              <v:path arrowok="t" o:connecttype="custom" o:connectlocs="0,0;0,0;7,13;11,22;15,32;15,32;22,57;26,70;27,83" o:connectangles="0,0,0,0,0,0,0,0,0"/>
            </v:shape>
            <v:shape id="Freeform 196" o:spid="_x0000_s2254" style="position:absolute;left:339;top:519;width:219;height:221;visibility:visible;mso-wrap-style:square;v-text-anchor:top" coordsize="437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" path="m219,r,l197,2,175,3,154,9r-20,9l116,27,98,38,80,51,65,64,51,80,38,97,28,115,18,135r-7,21l6,176,2,198,,222r,l2,244r4,22l11,288r7,20l28,326r10,19l51,361r14,17l80,392r18,13l116,416r18,9l154,433r21,5l197,442r22,l219,442r21,l262,438r22,-5l304,425r19,-9l341,405r17,-13l372,378r15,-17l399,345r11,-19l419,308r7,-20l432,266r3,-22l437,222r,l435,198r-3,-22l426,156r-7,-21l410,115,399,97,387,80,372,64,358,51,341,38,323,27,304,18,284,9,262,3,240,2,219,r,xm219,398r,l201,398r-17,-4l166,390r-16,-5l136,378,121,368,109,357,96,346,85,333,74,321,65,306,58,289,53,273,47,256,46,240,44,222r,l46,203r1,-18l53,168r5,-16l65,137r9,-14l85,108,96,95,109,84r12,-9l136,66r14,-8l166,51r18,-4l201,44r18,l219,44r18,l255,47r16,4l287,58r15,8l316,75r15,9l343,95r11,13l363,123r9,14l379,152r8,16l390,185r2,18l394,222r,l392,240r-2,16l387,273r-8,16l372,306r-9,15l354,333r-11,13l331,357r-15,11l302,378r-15,7l271,390r-16,4l237,398r-18,l219,398xe" stroked="f">
              <v:path arrowok="t" o:connecttype="custom" o:connectlocs="99,1;67,9;40,26;19,49;6,78;0,111;3,133;14,163;33,189;58,208;88,219;110,221;142,217;171,203;194,181;210,154;218,122;218,99;210,68;194,40;171,19;142,5;110,0;110,199;83,195;61,184;43,167;29,145;23,120;23,102;29,76;43,54;61,38;83,26;110,22;128,24;151,33;172,48;186,69;195,93;197,111;194,137;182,161;166,179;144,193;119,199" o:connectangles="0,0,0,0,0,0,0,0,0,0,0,0,0,0,0,0,0,0,0,0,0,0,0,0,0,0,0,0,0,0,0,0,0,0,0,0,0,0,0,0,0,0,0,0,0,0"/>
              <o:lock v:ext="edit" verticies="t"/>
            </v:shape>
            <v:shape id="Freeform 197" o:spid="_x0000_s2255" style="position:absolute;left:395;top:581;width:108;height:98;visibility:visible;mso-wrap-style:square;v-text-anchor:top" coordsize="215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" path="m107,112l62,,,,,30r,l,33r2,2l4,39r4,2l8,41r3,l13,44r2,4l15,50r,101l15,151r,3l13,156r-2,4l8,160r,l4,162r-2,3l,167r,4l,197r67,l67,171r,l67,167r-2,-2l63,162r-3,-2l60,160r-4,l54,156r-1,-2l53,151r,-63l53,85r1,-2l56,87r44,100l100,189r1,2l103,191r2,l107,191r2,l110,191r2,l114,191r,-2l116,187,157,87r2,-4l161,85r,3l161,151r,l161,154r-2,2l157,160r-1,l156,160r-4,2l150,165r-2,2l148,171r,26l215,197r,-26l215,171r-2,-4l213,165r-3,-3l208,160r,l204,160r-2,-4l201,154r,-3l201,50r,l201,48r1,-4l204,41r4,l208,41r2,-2l213,35r,-2l215,30,215,,154,,107,112xe" stroked="f">
              <v:path arrowok="t" o:connecttype="custom" o:connectlocs="31,0;0,15;0,16;2,19;4,20;7,22;8,25;8,75;7,78;4,80;2,81;0,83;0,98;34,85;34,83;32,81;30,80;27,78;27,75;27,42;28,43;50,94;52,95;54,95;55,95;57,95;58,93;80,41;81,44;81,75;80,78;78,80;76,81;74,83;74,98;108,85;107,83;105,81;104,80;101,78;101,75;101,25;101,22;104,20;105,19;107,16;108,0;54,56" o:connectangles="0,0,0,0,0,0,0,0,0,0,0,0,0,0,0,0,0,0,0,0,0,0,0,0,0,0,0,0,0,0,0,0,0,0,0,0,0,0,0,0,0,0,0,0,0,0,0,0"/>
            </v:shape>
            <v:shape id="Freeform 198" o:spid="_x0000_s2256" style="position:absolute;left:395;top:581;width:108;height:98;visibility:visible;mso-wrap-style:square;v-text-anchor:top" coordsize="215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" path="m107,112l62,,,,,30r,l,33r2,2l4,39r4,2l8,41r3,l13,44r2,4l15,50r,101l15,151r,3l13,156r-2,4l8,160r,l4,162r-2,3l,167r,4l,197r67,l67,171r,l67,167r-2,-2l63,162r-3,-2l60,160r-4,l54,156r-1,-2l53,151r,-63l53,85r1,-2l56,87r44,100l100,189r1,2l103,191r2,l107,191r2,l110,191r2,l114,191r,-2l116,187,157,87r2,-4l161,85r,3l161,151r,l161,154r-2,2l157,160r-1,l156,160r-4,2l150,165r-2,2l148,171r,26l215,197r,-26l215,171r-2,-4l213,165r-3,-3l208,160r,l204,160r-2,-4l201,154r,-3l201,50r,l201,48r1,-4l204,41r4,l208,41r2,-2l213,35r,-2l215,30,215,,154,,107,112e" filled="f" stroked="f">
              <v:path arrowok="t" o:connecttype="custom" o:connectlocs="31,0;0,15;0,16;2,19;4,20;7,22;8,25;8,75;7,78;4,80;2,81;0,83;0,98;34,85;34,83;32,81;30,80;27,78;27,75;27,42;28,43;50,94;52,95;54,95;55,95;57,95;58,93;80,41;81,44;81,75;80,78;78,80;76,81;74,83;74,98;108,85;107,83;105,81;104,80;101,78;101,75;101,25;101,22;104,20;105,19;107,16;108,0;54,56" o:connectangles="0,0,0,0,0,0,0,0,0,0,0,0,0,0,0,0,0,0,0,0,0,0,0,0,0,0,0,0,0,0,0,0,0,0,0,0,0,0,0,0,0,0,0,0,0,0,0,0"/>
            </v:shape>
            <v:shape id="Freeform 199" o:spid="_x0000_s2257" style="position:absolute;left:339;top:519;width:219;height:221;visibility:visible;mso-wrap-style:square;v-text-anchor:top" coordsize="437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" path="m219,r,l197,2,175,3,154,9r-20,9l116,27,98,38,80,51,65,64,51,80,38,97,28,115,18,135r-7,21l6,176,2,198,,222r,l2,244r4,22l11,288r7,20l28,326r10,19l51,361r14,17l80,392r18,13l116,416r18,9l154,433r21,5l197,442r22,l219,442r21,l262,438r22,-5l304,425r19,-9l341,405r17,-13l372,378r15,-17l399,345r11,-19l419,308r7,-20l432,266r3,-22l437,222r,l435,198r-3,-22l426,156r-7,-21l410,115,399,97,387,80,372,64,358,51,341,38,323,27,304,18,284,9,262,3,240,2,219,r,xm219,398r,l201,398r-17,-4l166,390r-16,-5l136,378,121,368,109,357,96,346,85,333,74,321,65,306,58,289,53,273,47,256,46,240,44,222r,l46,203r1,-18l53,168r5,-16l65,137r9,-14l85,108,96,95,109,84r12,-9l136,66r14,-8l166,51r18,-4l201,44r18,l219,44r18,l255,47r16,4l287,58r15,8l316,75r15,9l343,95r11,13l363,123r9,14l379,152r8,16l390,185r2,18l394,222r,l392,240r-2,16l387,273r-8,16l372,306r-9,15l354,333r-11,13l331,357r-15,11l302,378r-15,7l271,390r-16,4l237,398r-18,l219,398xe" strokeweight=".15pt">
              <v:path arrowok="t" o:connecttype="custom" o:connectlocs="99,1;67,9;40,26;19,49;6,78;0,111;3,133;14,163;33,189;58,208;88,219;110,221;142,217;171,203;194,181;210,154;218,122;218,99;210,68;194,40;171,19;142,5;110,0;110,199;83,195;61,184;43,167;29,145;23,120;23,102;29,76;43,54;61,38;83,26;110,22;128,24;151,33;172,48;186,69;195,93;197,111;194,137;182,161;166,179;144,193;119,199" o:connectangles="0,0,0,0,0,0,0,0,0,0,0,0,0,0,0,0,0,0,0,0,0,0,0,0,0,0,0,0,0,0,0,0,0,0,0,0,0,0,0,0,0,0,0,0,0,0"/>
              <o:lock v:ext="edit" verticies="t"/>
            </v:shape>
            <v:shape id="Freeform 200" o:spid="_x0000_s2258" style="position:absolute;left:395;top:581;width:108;height:98;visibility:visible;mso-wrap-style:square;v-text-anchor:top" coordsize="215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" path="m107,112l62,,,,,30r,l,33r2,2l4,39r4,2l8,41r3,l13,44r2,4l15,50r,101l15,151r,3l13,156r-2,4l8,160r,l4,162r-2,3l,167r,4l,197r67,l67,171r,l67,167r-2,-2l63,162r-3,-2l60,160r-4,l54,156r-1,-2l53,151r,-63l53,85r1,-2l56,87r44,100l100,189r1,2l103,191r2,l107,191r2,l110,191r2,l114,191r,-2l116,187,157,87r2,-4l161,85r,3l161,151r,l161,154r-2,2l157,160r-1,l156,160r-4,2l150,165r-2,2l148,171r,26l215,197r,-26l215,171r-2,-4l213,165r-3,-3l208,160r,l204,160r-2,-4l201,154r,-3l201,50r,l201,48r1,-4l204,41r4,l208,41r2,-2l213,35r,-2l215,30,215,,154,,107,112xe" stroked="f">
              <v:path arrowok="t" o:connecttype="custom" o:connectlocs="31,0;0,15;0,16;2,19;4,20;7,22;8,25;8,75;7,78;4,80;2,81;0,83;0,98;34,85;34,83;32,81;30,80;27,78;27,75;27,42;28,43;50,94;52,95;54,95;55,95;57,95;58,93;80,41;81,44;81,75;80,78;78,80;76,81;74,83;74,98;108,85;107,83;105,81;104,80;101,78;101,75;101,25;101,22;104,20;105,19;107,16;108,0;54,56" o:connectangles="0,0,0,0,0,0,0,0,0,0,0,0,0,0,0,0,0,0,0,0,0,0,0,0,0,0,0,0,0,0,0,0,0,0,0,0,0,0,0,0,0,0,0,0,0,0,0,0"/>
            </v:shape>
            <v:shape id="Freeform 201" o:spid="_x0000_s2259" style="position:absolute;left:395;top:581;width:108;height:98;visibility:visible;mso-wrap-style:square;v-text-anchor:top" coordsize="215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" path="m107,112l62,,,,,30r,l,33r2,2l4,39r4,2l8,41r3,l13,44r2,4l15,50r,101l15,151r,3l13,156r-2,4l8,160r,l4,162r-2,3l,167r,4l,197r67,l67,171r,l67,167r-2,-2l63,162r-3,-2l60,160r-4,l54,156r-1,-2l53,151r,-63l53,85r1,-2l56,87r44,100l100,189r1,2l103,191r2,l107,191r2,l110,191r2,l114,191r,-2l116,187,157,87r2,-4l161,85r,3l161,151r,l161,154r-2,2l157,160r-1,l156,160r-4,2l150,165r-2,2l148,171r,26l215,197r,-26l215,171r-2,-4l213,165r-3,-3l208,160r,l204,160r-2,-4l201,154r,-3l201,50r,l201,48r1,-4l204,41r4,l208,41r2,-2l213,35r,-2l215,30,215,,154,,107,112e" filled="f" strokeweight=".15pt">
              <v:path arrowok="t" o:connecttype="custom" o:connectlocs="31,0;0,15;0,16;2,19;4,20;7,22;8,25;8,75;7,78;4,80;2,81;0,83;0,98;34,85;34,83;32,81;30,80;27,78;27,75;27,42;28,43;50,94;52,95;54,95;55,95;57,95;58,93;80,41;81,44;81,75;80,78;78,80;76,81;74,83;74,98;108,85;107,83;105,81;104,80;101,78;101,75;101,25;101,22;104,20;105,19;107,16;108,0;54,56" o:connectangles="0,0,0,0,0,0,0,0,0,0,0,0,0,0,0,0,0,0,0,0,0,0,0,0,0,0,0,0,0,0,0,0,0,0,0,0,0,0,0,0,0,0,0,0,0,0,0,0"/>
            </v:shape>
            <v:shape id="Freeform 202" o:spid="_x0000_s2260" style="position:absolute;left:339;top:519;width:219;height:221;visibility:visible;mso-wrap-style:square;v-text-anchor:top" coordsize="437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" path="m219,r,l197,2,175,3,154,9r-20,9l116,27,98,38,80,51,65,64,51,80,38,97,28,115,18,135r-7,21l6,176,2,198,,222r,l2,244r4,22l11,288r7,20l28,326r10,19l51,361r14,17l80,392r18,13l116,416r18,9l154,433r21,5l197,442r22,l219,442r21,l262,438r22,-5l304,425r19,-9l341,405r17,-13l372,378r15,-17l399,345r11,-19l419,308r7,-20l432,266r3,-22l437,222r,l435,198r-3,-22l426,156r-7,-21l410,115,399,97,387,80,372,64,358,51,341,38,323,27,304,18,284,9,262,3,240,2,219,r,xm219,398r,l201,398r-17,-4l166,390r-16,-5l136,378,121,368,109,357,96,346,85,333,74,321,65,306,58,289,53,273,47,256,46,240,44,222r,l46,203r1,-18l53,168r5,-16l65,137r9,-14l85,108,96,95,109,84r12,-9l136,66r14,-8l166,51r18,-4l201,44r18,l219,44r18,l255,47r16,4l287,58r15,8l316,75r15,9l343,95r11,13l363,123r9,14l379,152r8,16l390,185r2,18l394,222r,l392,240r-2,16l387,273r-8,16l372,306r-9,15l354,333r-11,13l331,357r-15,11l302,378r-15,7l271,390r-16,4l237,398r-18,l219,398xe" filled="f" strokeweight=".15pt">
              <v:path arrowok="t" o:connecttype="custom" o:connectlocs="99,1;67,9;40,26;19,49;6,78;0,111;3,133;14,163;33,189;58,208;88,219;110,221;142,217;171,203;194,181;210,154;218,122;218,99;210,68;194,40;171,19;142,5;110,0;110,199;83,195;61,184;43,167;29,145;23,120;23,102;29,76;43,54;61,38;83,26;110,22;128,24;151,33;172,48;186,69;195,93;197,111;194,137;182,161;166,179;144,193;119,199" o:connectangles="0,0,0,0,0,0,0,0,0,0,0,0,0,0,0,0,0,0,0,0,0,0,0,0,0,0,0,0,0,0,0,0,0,0,0,0,0,0,0,0,0,0,0,0,0,0"/>
              <o:lock v:ext="edit" verticies="t"/>
            </v:shape>
            <v:shape id="Freeform 203" o:spid="_x0000_s2261" style="position:absolute;left:395;top:581;width:108;height:98;visibility:visible;mso-wrap-style:square;v-text-anchor:top" coordsize="215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" path="m107,112l62,,,,,30r,l,33r2,2l4,39r4,2l8,41r3,l13,44r2,4l15,50r,101l15,151r,3l13,156r-2,4l8,160r,l4,162r-2,3l,167r,4l,197r67,l67,171r,l67,167r-2,-2l63,162r-3,-2l60,160r-4,l54,156r-1,-2l53,151r,-63l53,85r1,-2l56,87r44,100l100,189r1,2l103,191r2,l107,191r2,l110,191r2,l114,191r,-2l116,187,157,87r2,-4l161,85r,3l161,151r,l161,154r-2,2l157,160r-1,l156,160r-4,2l150,165r-2,2l148,171r,26l215,197r,-26l215,171r-2,-4l213,165r-3,-3l208,160r,l204,160r-2,-4l201,154r,-3l201,50r,l201,48r1,-4l204,41r4,l208,41r2,-2l213,35r,-2l215,30,215,,154,,107,112e" filled="f" strokeweight=".15pt">
              <v:path arrowok="t" o:connecttype="custom" o:connectlocs="31,0;0,15;0,16;2,19;4,20;7,22;8,25;8,75;7,78;4,80;2,81;0,83;0,98;34,85;34,83;32,81;30,80;27,78;27,75;27,42;28,43;50,94;52,95;54,95;55,95;57,95;58,93;80,41;81,44;81,75;80,78;78,80;76,81;74,83;74,98;108,85;107,83;105,81;104,80;101,78;101,75;101,25;101,22;104,20;105,19;107,16;108,0;54,56" o:connectangles="0,0,0,0,0,0,0,0,0,0,0,0,0,0,0,0,0,0,0,0,0,0,0,0,0,0,0,0,0,0,0,0,0,0,0,0,0,0,0,0,0,0,0,0,0,0,0,0"/>
            </v:shape>
          </v:group>
        </v:group>
      </w:pict>
    </w:r>
    <w:r>
      <w:rPr>
        <w:noProof/>
      </w:rPr>
      <w:pict w14:anchorId="262889F0">
        <v:shape id="Imagem 4" o:spid="_x0000_s2058" type="#_x0000_t75" alt="SImbolo_M" style="position:absolute;left:0;text-align:left;margin-left:4.25pt;margin-top:-3.6pt;width:49.05pt;height:49.05pt;z-index:251655680;visibility:visible">
          <v:imagedata r:id="rId1" o:title="SImbolo_M"/>
          <w10:wrap type="through"/>
        </v:shape>
      </w:pict>
    </w:r>
    <w:r>
      <w:rPr>
        <w:noProof/>
      </w:rPr>
      <w:pict w14:anchorId="262889F1">
        <v:shape id="Imagem 15" o:spid="_x0000_s2057" type="#_x0000_t75" alt="brasao_M4" style="position:absolute;left:0;text-align:left;margin-left:607.35pt;margin-top:-31.6pt;width:45.2pt;height:68.85pt;z-index:251654656;visibility:visible">
          <v:imagedata r:id="rId2" o:title="brasao_M4"/>
        </v:shape>
      </w:pict>
    </w:r>
    <w:r w:rsidR="008707D0" w:rsidRPr="0094080E">
      <w:rPr>
        <w:rFonts w:ascii="Arial" w:hAnsi="Arial" w:cs="Arial"/>
        <w:b/>
        <w:bCs/>
        <w:sz w:val="28"/>
      </w:rPr>
      <w:t xml:space="preserve">             </w:t>
    </w:r>
    <w:r w:rsidR="008707D0">
      <w:rPr>
        <w:rFonts w:ascii="Arial" w:hAnsi="Arial" w:cs="Arial"/>
        <w:b/>
        <w:bCs/>
        <w:sz w:val="28"/>
      </w:rPr>
      <w:t xml:space="preserve">       </w:t>
    </w:r>
    <w:r w:rsidR="008707D0" w:rsidRPr="0094080E">
      <w:rPr>
        <w:rFonts w:ascii="Arial" w:hAnsi="Arial" w:cs="Arial"/>
        <w:b/>
        <w:bCs/>
        <w:sz w:val="28"/>
      </w:rPr>
      <w:t>UNIVERSIDADE PRESBITERIANA MACKENZIE</w:t>
    </w:r>
  </w:p>
  <w:p w14:paraId="262889E0" w14:textId="77777777" w:rsidR="008707D0" w:rsidRPr="0094080E" w:rsidRDefault="008707D0" w:rsidP="0094080E">
    <w:pPr>
      <w:framePr w:wrap="around" w:vAnchor="text" w:hAnchor="page" w:x="1126" w:y="-394"/>
      <w:rPr>
        <w:rFonts w:ascii="Arial" w:hAnsi="Arial" w:cs="Arial"/>
        <w:b/>
        <w:bCs/>
        <w:sz w:val="28"/>
      </w:rPr>
    </w:pPr>
    <w:r w:rsidRPr="0094080E">
      <w:rPr>
        <w:rFonts w:ascii="Arial" w:hAnsi="Arial" w:cs="Arial"/>
        <w:b/>
        <w:bCs/>
        <w:sz w:val="28"/>
      </w:rPr>
      <w:t xml:space="preserve">                  </w:t>
    </w:r>
    <w:r>
      <w:rPr>
        <w:rFonts w:ascii="Arial" w:hAnsi="Arial" w:cs="Arial"/>
        <w:b/>
        <w:bCs/>
        <w:sz w:val="28"/>
      </w:rPr>
      <w:t xml:space="preserve">       </w:t>
    </w:r>
    <w:r w:rsidRPr="003E6E88">
      <w:rPr>
        <w:rFonts w:ascii="Arial" w:hAnsi="Arial" w:cs="Arial"/>
        <w:b/>
        <w:bCs/>
        <w:sz w:val="28"/>
        <w:lang w:val="x-none"/>
      </w:rPr>
      <w:t xml:space="preserve">Faculdade </w:t>
    </w:r>
    <w:r w:rsidRPr="0094080E">
      <w:rPr>
        <w:rFonts w:ascii="Arial" w:hAnsi="Arial" w:cs="Arial"/>
        <w:b/>
        <w:bCs/>
        <w:sz w:val="28"/>
      </w:rPr>
      <w:t>d</w:t>
    </w:r>
    <w:r w:rsidRPr="003E6E88">
      <w:rPr>
        <w:rFonts w:ascii="Arial" w:hAnsi="Arial" w:cs="Arial"/>
        <w:b/>
        <w:bCs/>
        <w:sz w:val="28"/>
        <w:lang w:val="x-none"/>
      </w:rPr>
      <w:t>e Computação e Informática</w:t>
    </w:r>
  </w:p>
  <w:p w14:paraId="262889E1" w14:textId="77777777" w:rsidR="008707D0" w:rsidRPr="0094080E" w:rsidRDefault="008707D0" w:rsidP="0094080E">
    <w:pPr>
      <w:framePr w:wrap="around" w:vAnchor="text" w:hAnchor="page" w:x="1126" w:y="-394"/>
    </w:pPr>
  </w:p>
  <w:p w14:paraId="262889E2" w14:textId="77777777" w:rsidR="008707D0" w:rsidRPr="0094080E" w:rsidRDefault="008707D0">
    <w:pPr>
      <w:tabs>
        <w:tab w:val="right" w:pos="9356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889E4" w14:textId="77777777" w:rsidR="008707D0" w:rsidRDefault="00105284">
    <w:pPr>
      <w:pStyle w:val="Cabealho"/>
    </w:pPr>
    <w:r>
      <w:rPr>
        <w:noProof/>
      </w:rPr>
      <w:pict w14:anchorId="262889F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663412" o:spid="_x0000_s2051" type="#_x0000_t75" style="position:absolute;left:0;text-align:left;margin-left:0;margin-top:0;width:609.55pt;height:553.4pt;z-index:-251658752;mso-position-horizontal:center;mso-position-horizontal-relative:margin;mso-position-vertical:center;mso-position-vertical-relative:margin" o:allowincell="f">
          <v:imagedata r:id="rId1" o:title="Cubo cor mais forte marcadagua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889E6" w14:textId="77777777" w:rsidR="008707D0" w:rsidRPr="00EC49FE" w:rsidRDefault="00105284">
    <w:pPr>
      <w:framePr w:wrap="around" w:vAnchor="text" w:hAnchor="margin" w:xAlign="inside" w:y="1"/>
    </w:pPr>
    <w:r>
      <w:rPr>
        <w:noProof/>
      </w:rPr>
      <w:pict w14:anchorId="262889F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663416" o:spid="_x0000_s2055" type="#_x0000_t75" style="position:absolute;left:0;text-align:left;margin-left:0;margin-top:0;width:609.55pt;height:553.4pt;z-index:-251655680;mso-position-horizontal:center;mso-position-horizontal-relative:margin;mso-position-vertical:center;mso-position-vertical-relative:margin" o:allowincell="f">
          <v:imagedata r:id="rId1" o:title="Cubo cor mais forte marcadagua" gain="19661f" blacklevel="22938f"/>
          <w10:wrap anchorx="margin" anchory="margin"/>
        </v:shape>
      </w:pict>
    </w:r>
    <w:r w:rsidR="008707D0">
      <w:fldChar w:fldCharType="begin"/>
    </w:r>
    <w:r w:rsidR="008707D0" w:rsidRPr="00EC49FE">
      <w:instrText xml:space="preserve">PAGE  </w:instrText>
    </w:r>
    <w:r w:rsidR="008707D0">
      <w:fldChar w:fldCharType="separate"/>
    </w:r>
    <w:r w:rsidR="008707D0" w:rsidRPr="00EC49FE">
      <w:rPr>
        <w:noProof/>
      </w:rPr>
      <w:t>102</w:t>
    </w:r>
    <w:r w:rsidR="008707D0">
      <w:fldChar w:fldCharType="end"/>
    </w:r>
  </w:p>
  <w:p w14:paraId="262889E7" w14:textId="77777777" w:rsidR="008707D0" w:rsidRPr="00EC49FE" w:rsidRDefault="008707D0">
    <w:pPr>
      <w:jc w:val="right"/>
    </w:pPr>
    <w:r w:rsidRPr="00EC49FE">
      <w:t xml:space="preserve">S. </w:t>
    </w:r>
    <w:proofErr w:type="spellStart"/>
    <w:r w:rsidRPr="00EC49FE">
      <w:t>Sandri</w:t>
    </w:r>
    <w:proofErr w:type="spellEnd"/>
    <w:r w:rsidRPr="00EC49FE">
      <w:t xml:space="preserve">, J. Stolfi, </w:t>
    </w:r>
    <w:proofErr w:type="spellStart"/>
    <w:proofErr w:type="gramStart"/>
    <w:r w:rsidRPr="00EC49FE">
      <w:t>L.Velho</w:t>
    </w:r>
    <w:proofErr w:type="spellEnd"/>
    <w:proofErr w:type="gramEnd"/>
  </w:p>
  <w:p w14:paraId="262889E8" w14:textId="77777777" w:rsidR="008707D0" w:rsidRDefault="008707D0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889E9" w14:textId="77777777" w:rsidR="008707D0" w:rsidRDefault="008707D0">
    <w:pPr>
      <w:framePr w:wrap="around" w:vAnchor="text" w:hAnchor="margin" w:xAlign="inside" w:y="1"/>
    </w:pPr>
  </w:p>
  <w:p w14:paraId="262889EA" w14:textId="77777777" w:rsidR="008707D0" w:rsidRDefault="008707D0" w:rsidP="00C016B6">
    <w:pPr>
      <w:tabs>
        <w:tab w:val="clear" w:pos="720"/>
        <w:tab w:val="left" w:pos="2880"/>
      </w:tabs>
    </w:pP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889EC" w14:textId="77777777" w:rsidR="008707D0" w:rsidRDefault="00105284">
    <w:pPr>
      <w:pStyle w:val="Cabealho"/>
    </w:pPr>
    <w:r>
      <w:rPr>
        <w:noProof/>
      </w:rPr>
      <w:pict w14:anchorId="262889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663415" o:spid="_x0000_s2054" type="#_x0000_t75" style="position:absolute;left:0;text-align:left;margin-left:0;margin-top:0;width:609.55pt;height:553.4pt;z-index:-251656704;mso-position-horizontal:center;mso-position-horizontal-relative:margin;mso-position-vertical:center;mso-position-vertical-relative:margin" o:allowincell="f">
          <v:imagedata r:id="rId1" o:title="Cubo cor mais forte marcadagua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1F626D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CFEE35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732487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D7CE2E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24673D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B5E512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2F2F1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87A3C2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D4E5D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FD8DA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8020E2"/>
    <w:multiLevelType w:val="multilevel"/>
    <w:tmpl w:val="47E0EB9A"/>
    <w:styleLink w:val="Estilo1"/>
    <w:lvl w:ilvl="0">
      <w:start w:val="1"/>
      <w:numFmt w:val="decimal"/>
      <w:lvlText w:val="%1."/>
      <w:lvlJc w:val="left"/>
      <w:pPr>
        <w:ind w:left="71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1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58" w:hanging="1800"/>
      </w:pPr>
      <w:rPr>
        <w:rFonts w:hint="default"/>
      </w:rPr>
    </w:lvl>
  </w:abstractNum>
  <w:abstractNum w:abstractNumId="11" w15:restartNumberingAfterBreak="0">
    <w:nsid w:val="031E4E10"/>
    <w:multiLevelType w:val="multilevel"/>
    <w:tmpl w:val="3DB81E0C"/>
    <w:lvl w:ilvl="0">
      <w:start w:val="1"/>
      <w:numFmt w:val="decimal"/>
      <w:lvlText w:val="%1."/>
      <w:lvlJc w:val="left"/>
      <w:pPr>
        <w:ind w:left="71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1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58" w:hanging="1800"/>
      </w:pPr>
      <w:rPr>
        <w:rFonts w:hint="default"/>
      </w:rPr>
    </w:lvl>
  </w:abstractNum>
  <w:abstractNum w:abstractNumId="12" w15:restartNumberingAfterBreak="0">
    <w:nsid w:val="09553307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0D884FB4"/>
    <w:multiLevelType w:val="singleLevel"/>
    <w:tmpl w:val="E070A6F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4" w15:restartNumberingAfterBreak="0">
    <w:nsid w:val="0E0B6BA8"/>
    <w:multiLevelType w:val="hybridMultilevel"/>
    <w:tmpl w:val="CA40A8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1441B5D"/>
    <w:multiLevelType w:val="singleLevel"/>
    <w:tmpl w:val="0C09000F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6" w15:restartNumberingAfterBreak="0">
    <w:nsid w:val="129E7DB6"/>
    <w:multiLevelType w:val="hybridMultilevel"/>
    <w:tmpl w:val="16B6B63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544096C"/>
    <w:multiLevelType w:val="multilevel"/>
    <w:tmpl w:val="34E48E74"/>
    <w:lvl w:ilvl="0">
      <w:start w:val="1"/>
      <w:numFmt w:val="decimal"/>
      <w:lvlText w:val="%1."/>
      <w:lvlJc w:val="left"/>
      <w:pPr>
        <w:ind w:left="718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1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58" w:hanging="1800"/>
      </w:pPr>
      <w:rPr>
        <w:rFonts w:hint="default"/>
      </w:rPr>
    </w:lvl>
  </w:abstractNum>
  <w:abstractNum w:abstractNumId="18" w15:restartNumberingAfterBreak="0">
    <w:nsid w:val="15FE65C0"/>
    <w:multiLevelType w:val="singleLevel"/>
    <w:tmpl w:val="E070A6F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9" w15:restartNumberingAfterBreak="0">
    <w:nsid w:val="1A211B27"/>
    <w:multiLevelType w:val="multilevel"/>
    <w:tmpl w:val="3DB81E0C"/>
    <w:lvl w:ilvl="0">
      <w:start w:val="1"/>
      <w:numFmt w:val="decimal"/>
      <w:lvlText w:val="%1."/>
      <w:lvlJc w:val="left"/>
      <w:pPr>
        <w:ind w:left="71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1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58" w:hanging="1800"/>
      </w:pPr>
      <w:rPr>
        <w:rFonts w:hint="default"/>
      </w:rPr>
    </w:lvl>
  </w:abstractNum>
  <w:abstractNum w:abstractNumId="20" w15:restartNumberingAfterBreak="0">
    <w:nsid w:val="20673CCC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 w15:restartNumberingAfterBreak="0">
    <w:nsid w:val="25155D0E"/>
    <w:multiLevelType w:val="hybridMultilevel"/>
    <w:tmpl w:val="5F48BE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374747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279A780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2B1209A8"/>
    <w:multiLevelType w:val="multilevel"/>
    <w:tmpl w:val="47E0EB9A"/>
    <w:numStyleLink w:val="Estilo1"/>
  </w:abstractNum>
  <w:abstractNum w:abstractNumId="25" w15:restartNumberingAfterBreak="0">
    <w:nsid w:val="2C3A59D0"/>
    <w:multiLevelType w:val="multilevel"/>
    <w:tmpl w:val="47E0EB9A"/>
    <w:numStyleLink w:val="Estilo1"/>
  </w:abstractNum>
  <w:abstractNum w:abstractNumId="26" w15:restartNumberingAfterBreak="0">
    <w:nsid w:val="3A866323"/>
    <w:multiLevelType w:val="multilevel"/>
    <w:tmpl w:val="3DB81E0C"/>
    <w:lvl w:ilvl="0">
      <w:start w:val="1"/>
      <w:numFmt w:val="decimal"/>
      <w:lvlText w:val="%1."/>
      <w:lvlJc w:val="left"/>
      <w:pPr>
        <w:ind w:left="71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1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58" w:hanging="1800"/>
      </w:pPr>
      <w:rPr>
        <w:rFonts w:hint="default"/>
      </w:rPr>
    </w:lvl>
  </w:abstractNum>
  <w:abstractNum w:abstractNumId="27" w15:restartNumberingAfterBreak="0">
    <w:nsid w:val="3B05641A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8" w15:restartNumberingAfterBreak="0">
    <w:nsid w:val="4603302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9F1595F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54C31057"/>
    <w:multiLevelType w:val="singleLevel"/>
    <w:tmpl w:val="E070A6F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1" w15:restartNumberingAfterBreak="0">
    <w:nsid w:val="5719105E"/>
    <w:multiLevelType w:val="singleLevel"/>
    <w:tmpl w:val="E070A6F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2" w15:restartNumberingAfterBreak="0">
    <w:nsid w:val="6390471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8A96EB6"/>
    <w:multiLevelType w:val="hybridMultilevel"/>
    <w:tmpl w:val="B20ABE0C"/>
    <w:lvl w:ilvl="0" w:tplc="0416000F">
      <w:start w:val="1"/>
      <w:numFmt w:val="decimal"/>
      <w:lvlText w:val="%1."/>
      <w:lvlJc w:val="left"/>
      <w:pPr>
        <w:ind w:left="71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38" w:hanging="360"/>
      </w:pPr>
    </w:lvl>
    <w:lvl w:ilvl="2" w:tplc="0416001B" w:tentative="1">
      <w:start w:val="1"/>
      <w:numFmt w:val="lowerRoman"/>
      <w:lvlText w:val="%3."/>
      <w:lvlJc w:val="right"/>
      <w:pPr>
        <w:ind w:left="2158" w:hanging="180"/>
      </w:pPr>
    </w:lvl>
    <w:lvl w:ilvl="3" w:tplc="0416000F" w:tentative="1">
      <w:start w:val="1"/>
      <w:numFmt w:val="decimal"/>
      <w:lvlText w:val="%4."/>
      <w:lvlJc w:val="left"/>
      <w:pPr>
        <w:ind w:left="2878" w:hanging="360"/>
      </w:pPr>
    </w:lvl>
    <w:lvl w:ilvl="4" w:tplc="04160019" w:tentative="1">
      <w:start w:val="1"/>
      <w:numFmt w:val="lowerLetter"/>
      <w:lvlText w:val="%5."/>
      <w:lvlJc w:val="left"/>
      <w:pPr>
        <w:ind w:left="3598" w:hanging="360"/>
      </w:pPr>
    </w:lvl>
    <w:lvl w:ilvl="5" w:tplc="0416001B" w:tentative="1">
      <w:start w:val="1"/>
      <w:numFmt w:val="lowerRoman"/>
      <w:lvlText w:val="%6."/>
      <w:lvlJc w:val="right"/>
      <w:pPr>
        <w:ind w:left="4318" w:hanging="180"/>
      </w:pPr>
    </w:lvl>
    <w:lvl w:ilvl="6" w:tplc="0416000F" w:tentative="1">
      <w:start w:val="1"/>
      <w:numFmt w:val="decimal"/>
      <w:lvlText w:val="%7."/>
      <w:lvlJc w:val="left"/>
      <w:pPr>
        <w:ind w:left="5038" w:hanging="360"/>
      </w:pPr>
    </w:lvl>
    <w:lvl w:ilvl="7" w:tplc="04160019" w:tentative="1">
      <w:start w:val="1"/>
      <w:numFmt w:val="lowerLetter"/>
      <w:lvlText w:val="%8."/>
      <w:lvlJc w:val="left"/>
      <w:pPr>
        <w:ind w:left="5758" w:hanging="360"/>
      </w:pPr>
    </w:lvl>
    <w:lvl w:ilvl="8" w:tplc="0416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34" w15:restartNumberingAfterBreak="0">
    <w:nsid w:val="72BA1DFB"/>
    <w:multiLevelType w:val="multilevel"/>
    <w:tmpl w:val="00E00F44"/>
    <w:lvl w:ilvl="0">
      <w:start w:val="1"/>
      <w:numFmt w:val="decimal"/>
      <w:lvlText w:val="%1."/>
      <w:lvlJc w:val="left"/>
      <w:pPr>
        <w:ind w:left="71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1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58" w:hanging="1800"/>
      </w:pPr>
      <w:rPr>
        <w:rFonts w:hint="default"/>
      </w:rPr>
    </w:lvl>
  </w:abstractNum>
  <w:abstractNum w:abstractNumId="35" w15:restartNumberingAfterBreak="0">
    <w:nsid w:val="7C9C3E8F"/>
    <w:multiLevelType w:val="hybridMultilevel"/>
    <w:tmpl w:val="4ADC70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0"/>
  </w:num>
  <w:num w:numId="3">
    <w:abstractNumId w:val="22"/>
  </w:num>
  <w:num w:numId="4">
    <w:abstractNumId w:val="27"/>
  </w:num>
  <w:num w:numId="5">
    <w:abstractNumId w:val="12"/>
  </w:num>
  <w:num w:numId="6">
    <w:abstractNumId w:val="31"/>
  </w:num>
  <w:num w:numId="7">
    <w:abstractNumId w:val="18"/>
  </w:num>
  <w:num w:numId="8">
    <w:abstractNumId w:val="30"/>
  </w:num>
  <w:num w:numId="9">
    <w:abstractNumId w:val="15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8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19"/>
  </w:num>
  <w:num w:numId="21">
    <w:abstractNumId w:val="21"/>
  </w:num>
  <w:num w:numId="22">
    <w:abstractNumId w:val="33"/>
  </w:num>
  <w:num w:numId="23">
    <w:abstractNumId w:val="16"/>
  </w:num>
  <w:num w:numId="24">
    <w:abstractNumId w:val="35"/>
  </w:num>
  <w:num w:numId="25">
    <w:abstractNumId w:val="14"/>
  </w:num>
  <w:num w:numId="26">
    <w:abstractNumId w:val="17"/>
  </w:num>
  <w:num w:numId="27">
    <w:abstractNumId w:val="23"/>
  </w:num>
  <w:num w:numId="28">
    <w:abstractNumId w:val="28"/>
  </w:num>
  <w:num w:numId="29">
    <w:abstractNumId w:val="29"/>
  </w:num>
  <w:num w:numId="30">
    <w:abstractNumId w:val="26"/>
  </w:num>
  <w:num w:numId="31">
    <w:abstractNumId w:val="11"/>
  </w:num>
  <w:num w:numId="32">
    <w:abstractNumId w:val="32"/>
  </w:num>
  <w:num w:numId="33">
    <w:abstractNumId w:val="25"/>
  </w:num>
  <w:num w:numId="34">
    <w:abstractNumId w:val="10"/>
  </w:num>
  <w:num w:numId="35">
    <w:abstractNumId w:val="34"/>
  </w:num>
  <w:num w:numId="3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262">
      <o:colormenu v:ext="edit" strokecolor="none [3213]"/>
    </o:shapedefaults>
    <o:shapelayout v:ext="edit">
      <o:idmap v:ext="edit" data="2"/>
      <o:rules v:ext="edit">
        <o:r id="V:Rule1" type="connector" idref="#Line 12"/>
        <o:r id="V:Rule2" type="connector" idref="#Line 123"/>
        <o:r id="V:Rule3" type="connector" idref="#Line 21"/>
        <o:r id="V:Rule4" type="connector" idref="#Line 140"/>
        <o:r id="V:Rule5" type="connector" idref="#Line 141"/>
        <o:r id="V:Rule6" type="connector" idref="#Line 129"/>
        <o:r id="V:Rule7" type="connector" idref="#Line 128"/>
        <o:r id="V:Rule8" type="connector" idref="#Line 142"/>
        <o:r id="V:Rule9" type="connector" idref="#Line 143"/>
      </o:rules>
    </o:shapelayout>
  </w:hdrShapeDefaults>
  <w:footnotePr>
    <w:footnote w:id="-1"/>
    <w:footnote w:id="0"/>
  </w:footnotePr>
  <w:endnotePr>
    <w:endnote w:id="-1"/>
    <w:endnote w:id="0"/>
  </w:endnotePr>
  <w:compat>
    <w:usePrinterMetrics/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C49FE"/>
    <w:rsid w:val="00002985"/>
    <w:rsid w:val="0001140C"/>
    <w:rsid w:val="00011B17"/>
    <w:rsid w:val="00014EAF"/>
    <w:rsid w:val="00022497"/>
    <w:rsid w:val="00046BD7"/>
    <w:rsid w:val="0007149D"/>
    <w:rsid w:val="00072370"/>
    <w:rsid w:val="000748EA"/>
    <w:rsid w:val="00081B04"/>
    <w:rsid w:val="000A0A74"/>
    <w:rsid w:val="000A1674"/>
    <w:rsid w:val="000B05EA"/>
    <w:rsid w:val="000B4B8E"/>
    <w:rsid w:val="000B5AB7"/>
    <w:rsid w:val="000B791D"/>
    <w:rsid w:val="000D277B"/>
    <w:rsid w:val="000D2DFE"/>
    <w:rsid w:val="00104DBE"/>
    <w:rsid w:val="00105284"/>
    <w:rsid w:val="0011414C"/>
    <w:rsid w:val="00137698"/>
    <w:rsid w:val="001741A1"/>
    <w:rsid w:val="001862E3"/>
    <w:rsid w:val="00187EDF"/>
    <w:rsid w:val="001910DB"/>
    <w:rsid w:val="001A222E"/>
    <w:rsid w:val="001B0861"/>
    <w:rsid w:val="00212DD0"/>
    <w:rsid w:val="002249E4"/>
    <w:rsid w:val="0022582D"/>
    <w:rsid w:val="002309B8"/>
    <w:rsid w:val="002469A4"/>
    <w:rsid w:val="00252591"/>
    <w:rsid w:val="00255800"/>
    <w:rsid w:val="0025722C"/>
    <w:rsid w:val="002655D6"/>
    <w:rsid w:val="00273ADD"/>
    <w:rsid w:val="00290562"/>
    <w:rsid w:val="002B6974"/>
    <w:rsid w:val="002D79AE"/>
    <w:rsid w:val="002E5BEF"/>
    <w:rsid w:val="003112B6"/>
    <w:rsid w:val="00315A1C"/>
    <w:rsid w:val="003560C8"/>
    <w:rsid w:val="00370C29"/>
    <w:rsid w:val="00385218"/>
    <w:rsid w:val="0039084B"/>
    <w:rsid w:val="003928D3"/>
    <w:rsid w:val="00396D37"/>
    <w:rsid w:val="003A7243"/>
    <w:rsid w:val="003B102B"/>
    <w:rsid w:val="003C25DE"/>
    <w:rsid w:val="003C324D"/>
    <w:rsid w:val="003C5D8E"/>
    <w:rsid w:val="003D2FD0"/>
    <w:rsid w:val="003E3EE8"/>
    <w:rsid w:val="003E4D62"/>
    <w:rsid w:val="003F4556"/>
    <w:rsid w:val="004023B2"/>
    <w:rsid w:val="00407D1A"/>
    <w:rsid w:val="004103ED"/>
    <w:rsid w:val="004140EB"/>
    <w:rsid w:val="00441A9A"/>
    <w:rsid w:val="004465B3"/>
    <w:rsid w:val="004519AF"/>
    <w:rsid w:val="00477143"/>
    <w:rsid w:val="00492B63"/>
    <w:rsid w:val="004A4FEF"/>
    <w:rsid w:val="004B42EC"/>
    <w:rsid w:val="004B7356"/>
    <w:rsid w:val="004C325F"/>
    <w:rsid w:val="004D777B"/>
    <w:rsid w:val="004E615C"/>
    <w:rsid w:val="00510634"/>
    <w:rsid w:val="00526721"/>
    <w:rsid w:val="00556B9F"/>
    <w:rsid w:val="00566982"/>
    <w:rsid w:val="005930B4"/>
    <w:rsid w:val="005B59FD"/>
    <w:rsid w:val="005E3B5E"/>
    <w:rsid w:val="00603861"/>
    <w:rsid w:val="00606A9F"/>
    <w:rsid w:val="00635EA3"/>
    <w:rsid w:val="00642621"/>
    <w:rsid w:val="00660811"/>
    <w:rsid w:val="00676E05"/>
    <w:rsid w:val="0067717E"/>
    <w:rsid w:val="0068092C"/>
    <w:rsid w:val="006F3D78"/>
    <w:rsid w:val="006F4A6A"/>
    <w:rsid w:val="00711165"/>
    <w:rsid w:val="00731496"/>
    <w:rsid w:val="007439E0"/>
    <w:rsid w:val="00743AF4"/>
    <w:rsid w:val="0074559D"/>
    <w:rsid w:val="00746987"/>
    <w:rsid w:val="007760E4"/>
    <w:rsid w:val="007C0EC7"/>
    <w:rsid w:val="007C170F"/>
    <w:rsid w:val="007C4987"/>
    <w:rsid w:val="007C76CB"/>
    <w:rsid w:val="007D187A"/>
    <w:rsid w:val="007D7305"/>
    <w:rsid w:val="007F30F5"/>
    <w:rsid w:val="008050CB"/>
    <w:rsid w:val="00840E77"/>
    <w:rsid w:val="008707D0"/>
    <w:rsid w:val="00884753"/>
    <w:rsid w:val="00892EFF"/>
    <w:rsid w:val="008B1055"/>
    <w:rsid w:val="008B5B27"/>
    <w:rsid w:val="008D1653"/>
    <w:rsid w:val="0092301E"/>
    <w:rsid w:val="00923F17"/>
    <w:rsid w:val="0094080E"/>
    <w:rsid w:val="009566E8"/>
    <w:rsid w:val="00966EB4"/>
    <w:rsid w:val="00977226"/>
    <w:rsid w:val="00987544"/>
    <w:rsid w:val="009B193F"/>
    <w:rsid w:val="009B46F3"/>
    <w:rsid w:val="009B7ED8"/>
    <w:rsid w:val="009C66C4"/>
    <w:rsid w:val="009D1F96"/>
    <w:rsid w:val="00A00D40"/>
    <w:rsid w:val="00A01C16"/>
    <w:rsid w:val="00A125D1"/>
    <w:rsid w:val="00A23814"/>
    <w:rsid w:val="00A415EC"/>
    <w:rsid w:val="00A551A0"/>
    <w:rsid w:val="00A72DBA"/>
    <w:rsid w:val="00A85FB7"/>
    <w:rsid w:val="00AA1F98"/>
    <w:rsid w:val="00AA74D8"/>
    <w:rsid w:val="00AD0E6B"/>
    <w:rsid w:val="00AD5B2F"/>
    <w:rsid w:val="00B01FA1"/>
    <w:rsid w:val="00B04790"/>
    <w:rsid w:val="00B06EFE"/>
    <w:rsid w:val="00B16E1E"/>
    <w:rsid w:val="00B178BA"/>
    <w:rsid w:val="00B268AB"/>
    <w:rsid w:val="00B26D9F"/>
    <w:rsid w:val="00B316DE"/>
    <w:rsid w:val="00B51196"/>
    <w:rsid w:val="00B52946"/>
    <w:rsid w:val="00B5351A"/>
    <w:rsid w:val="00B57D81"/>
    <w:rsid w:val="00B814B1"/>
    <w:rsid w:val="00BC3338"/>
    <w:rsid w:val="00C016B6"/>
    <w:rsid w:val="00C3594B"/>
    <w:rsid w:val="00C43C6F"/>
    <w:rsid w:val="00C47469"/>
    <w:rsid w:val="00C5500D"/>
    <w:rsid w:val="00C64187"/>
    <w:rsid w:val="00C66FED"/>
    <w:rsid w:val="00C70EF6"/>
    <w:rsid w:val="00C964B5"/>
    <w:rsid w:val="00CB0322"/>
    <w:rsid w:val="00CC071E"/>
    <w:rsid w:val="00CD772F"/>
    <w:rsid w:val="00CF2F02"/>
    <w:rsid w:val="00D02A50"/>
    <w:rsid w:val="00D35904"/>
    <w:rsid w:val="00D87BC3"/>
    <w:rsid w:val="00D96C83"/>
    <w:rsid w:val="00DB477D"/>
    <w:rsid w:val="00DC4668"/>
    <w:rsid w:val="00DE1C5A"/>
    <w:rsid w:val="00E067B4"/>
    <w:rsid w:val="00E15012"/>
    <w:rsid w:val="00E23371"/>
    <w:rsid w:val="00E41FB7"/>
    <w:rsid w:val="00E62906"/>
    <w:rsid w:val="00E74B44"/>
    <w:rsid w:val="00E95C93"/>
    <w:rsid w:val="00EB7CC2"/>
    <w:rsid w:val="00EC49FE"/>
    <w:rsid w:val="00EC5A3B"/>
    <w:rsid w:val="00EC6F09"/>
    <w:rsid w:val="00ED4940"/>
    <w:rsid w:val="00EE1F4D"/>
    <w:rsid w:val="00EE70EF"/>
    <w:rsid w:val="00F05E1E"/>
    <w:rsid w:val="00F2219B"/>
    <w:rsid w:val="00F53E88"/>
    <w:rsid w:val="00F60734"/>
    <w:rsid w:val="00F656AD"/>
    <w:rsid w:val="00F735A8"/>
    <w:rsid w:val="00F827FD"/>
    <w:rsid w:val="00F966A4"/>
    <w:rsid w:val="00FC4CC4"/>
    <w:rsid w:val="00FE3680"/>
    <w:rsid w:val="00FF1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62">
      <o:colormenu v:ext="edit" strokecolor="none [3213]"/>
    </o:shapedefaults>
    <o:shapelayout v:ext="edit">
      <o:idmap v:ext="edit" data="1"/>
    </o:shapelayout>
  </w:shapeDefaults>
  <w:decimalSymbol w:val=","/>
  <w:listSeparator w:val=";"/>
  <w14:docId w14:val="26288986"/>
  <w15:docId w15:val="{52987876-1C51-4013-B1A7-7E044EB0F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964B5"/>
    <w:pPr>
      <w:tabs>
        <w:tab w:val="left" w:pos="720"/>
      </w:tabs>
      <w:spacing w:before="120"/>
      <w:jc w:val="both"/>
    </w:pPr>
    <w:rPr>
      <w:rFonts w:ascii="Times" w:hAnsi="Times"/>
      <w:sz w:val="24"/>
    </w:rPr>
  </w:style>
  <w:style w:type="paragraph" w:styleId="Ttulo1">
    <w:name w:val="heading 1"/>
    <w:basedOn w:val="Normal"/>
    <w:next w:val="Normal"/>
    <w:qFormat/>
    <w:pPr>
      <w:keepNext/>
      <w:spacing w:before="240"/>
      <w:jc w:val="left"/>
      <w:outlineLvl w:val="0"/>
    </w:pPr>
    <w:rPr>
      <w:b/>
      <w:kern w:val="28"/>
      <w:sz w:val="26"/>
    </w:rPr>
  </w:style>
  <w:style w:type="paragraph" w:styleId="Ttulo2">
    <w:name w:val="heading 2"/>
    <w:basedOn w:val="Normal"/>
    <w:next w:val="Normal"/>
    <w:qFormat/>
    <w:pPr>
      <w:keepNext/>
      <w:spacing w:before="240"/>
      <w:jc w:val="left"/>
      <w:outlineLvl w:val="1"/>
    </w:pPr>
    <w:rPr>
      <w:b/>
    </w:rPr>
  </w:style>
  <w:style w:type="paragraph" w:styleId="Ttulo3">
    <w:name w:val="heading 3"/>
    <w:basedOn w:val="Normal"/>
    <w:next w:val="Normal"/>
    <w:qFormat/>
    <w:pPr>
      <w:keepNext/>
      <w:spacing w:before="240"/>
      <w:outlineLvl w:val="2"/>
    </w:pPr>
    <w:rPr>
      <w:rFonts w:ascii="Helvetica" w:hAnsi="Helvetica"/>
      <w:b/>
    </w:rPr>
  </w:style>
  <w:style w:type="paragraph" w:styleId="Ttulo4">
    <w:name w:val="heading 4"/>
    <w:basedOn w:val="Normal"/>
    <w:next w:val="Normal"/>
    <w:qFormat/>
    <w:pPr>
      <w:keepNext/>
      <w:spacing w:before="240"/>
      <w:outlineLvl w:val="3"/>
    </w:pPr>
    <w:rPr>
      <w:rFonts w:ascii="Arial" w:hAnsi="Arial"/>
      <w:b/>
    </w:rPr>
  </w:style>
  <w:style w:type="paragraph" w:styleId="Ttulo5">
    <w:name w:val="heading 5"/>
    <w:basedOn w:val="Normal"/>
    <w:next w:val="Normal"/>
    <w:qFormat/>
    <w:pPr>
      <w:spacing w:before="240"/>
      <w:outlineLvl w:val="4"/>
    </w:pPr>
    <w:rPr>
      <w:sz w:val="22"/>
    </w:rPr>
  </w:style>
  <w:style w:type="paragraph" w:styleId="Ttulo6">
    <w:name w:val="heading 6"/>
    <w:basedOn w:val="Normal"/>
    <w:next w:val="Normal"/>
    <w:qFormat/>
    <w:rsid w:val="0068092C"/>
    <w:p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uthor">
    <w:name w:val="Author"/>
    <w:basedOn w:val="Normal"/>
    <w:rsid w:val="0039084B"/>
    <w:pPr>
      <w:spacing w:before="240"/>
      <w:jc w:val="center"/>
    </w:pPr>
    <w:rPr>
      <w:b/>
      <w:szCs w:val="24"/>
    </w:rPr>
  </w:style>
  <w:style w:type="paragraph" w:customStyle="1" w:styleId="Address">
    <w:name w:val="Address"/>
    <w:basedOn w:val="Normal"/>
    <w:link w:val="AddressChar"/>
    <w:autoRedefine/>
    <w:rsid w:val="003C25DE"/>
    <w:pPr>
      <w:spacing w:before="240"/>
      <w:jc w:val="center"/>
    </w:pPr>
  </w:style>
  <w:style w:type="character" w:customStyle="1" w:styleId="AddressChar">
    <w:name w:val="Address Char"/>
    <w:link w:val="Address"/>
    <w:rsid w:val="003C25DE"/>
    <w:rPr>
      <w:rFonts w:ascii="Times" w:hAnsi="Times"/>
      <w:sz w:val="24"/>
      <w:lang w:val="pt-BR" w:eastAsia="pt-BR" w:bidi="ar-SA"/>
    </w:rPr>
  </w:style>
  <w:style w:type="paragraph" w:customStyle="1" w:styleId="Email">
    <w:name w:val="Email"/>
    <w:basedOn w:val="Normal"/>
    <w:rsid w:val="00EE70EF"/>
    <w:pPr>
      <w:spacing w:after="120"/>
      <w:jc w:val="center"/>
    </w:pPr>
    <w:rPr>
      <w:rFonts w:ascii="Courier New" w:hAnsi="Courier New"/>
      <w:sz w:val="20"/>
    </w:rPr>
  </w:style>
  <w:style w:type="paragraph" w:customStyle="1" w:styleId="Abstract">
    <w:name w:val="Abstract"/>
    <w:basedOn w:val="Normal"/>
    <w:rsid w:val="00676E05"/>
    <w:pPr>
      <w:spacing w:after="120"/>
      <w:ind w:left="454" w:right="454"/>
    </w:pPr>
    <w:rPr>
      <w:i/>
      <w:szCs w:val="24"/>
    </w:rPr>
  </w:style>
  <w:style w:type="paragraph" w:customStyle="1" w:styleId="Figure">
    <w:name w:val="Figure"/>
    <w:basedOn w:val="Normal"/>
    <w:rsid w:val="00603861"/>
    <w:pPr>
      <w:jc w:val="center"/>
    </w:pPr>
    <w:rPr>
      <w:noProof/>
    </w:rPr>
  </w:style>
  <w:style w:type="paragraph" w:customStyle="1" w:styleId="Reference">
    <w:name w:val="Reference"/>
    <w:basedOn w:val="Normal"/>
    <w:rsid w:val="0025722C"/>
    <w:pPr>
      <w:ind w:left="284" w:hanging="284"/>
    </w:pPr>
  </w:style>
  <w:style w:type="character" w:styleId="Hyperlink">
    <w:name w:val="Hyperlink"/>
    <w:rsid w:val="00290562"/>
    <w:rPr>
      <w:color w:val="0000FF"/>
      <w:u w:val="single"/>
    </w:rPr>
  </w:style>
  <w:style w:type="paragraph" w:styleId="Ttulo">
    <w:name w:val="Title"/>
    <w:basedOn w:val="Normal"/>
    <w:qFormat/>
    <w:rsid w:val="0039084B"/>
    <w:pPr>
      <w:spacing w:before="240"/>
      <w:ind w:firstLine="397"/>
      <w:jc w:val="center"/>
    </w:pPr>
    <w:rPr>
      <w:rFonts w:cs="Arial"/>
      <w:b/>
      <w:bCs/>
      <w:sz w:val="32"/>
      <w:szCs w:val="32"/>
    </w:rPr>
  </w:style>
  <w:style w:type="paragraph" w:styleId="Legenda">
    <w:name w:val="caption"/>
    <w:basedOn w:val="Normal"/>
    <w:next w:val="Normal"/>
    <w:qFormat/>
    <w:rsid w:val="0022582D"/>
    <w:pPr>
      <w:spacing w:after="120"/>
      <w:ind w:left="454" w:right="454"/>
      <w:jc w:val="center"/>
    </w:pPr>
    <w:rPr>
      <w:rFonts w:ascii="Helvetica" w:hAnsi="Helvetica"/>
      <w:b/>
      <w:bCs/>
      <w:sz w:val="20"/>
    </w:rPr>
  </w:style>
  <w:style w:type="paragraph" w:styleId="Pr-formataoHTML">
    <w:name w:val="HTML Preformatted"/>
    <w:basedOn w:val="Normal"/>
    <w:rsid w:val="00556B9F"/>
    <w:pPr>
      <w:tabs>
        <w:tab w:val="clear" w:pos="720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  <w:jc w:val="left"/>
    </w:pPr>
    <w:rPr>
      <w:rFonts w:ascii="Courier New" w:hAnsi="Courier New" w:cs="Courier New"/>
      <w:sz w:val="20"/>
      <w:lang w:eastAsia="en-US"/>
    </w:rPr>
  </w:style>
  <w:style w:type="paragraph" w:styleId="Rodap">
    <w:name w:val="footer"/>
    <w:basedOn w:val="Normal"/>
    <w:link w:val="RodapChar"/>
    <w:rsid w:val="00C016B6"/>
    <w:pPr>
      <w:tabs>
        <w:tab w:val="clear" w:pos="720"/>
        <w:tab w:val="center" w:pos="4252"/>
        <w:tab w:val="right" w:pos="8504"/>
      </w:tabs>
    </w:pPr>
  </w:style>
  <w:style w:type="character" w:customStyle="1" w:styleId="RodapChar">
    <w:name w:val="Rodapé Char"/>
    <w:link w:val="Rodap"/>
    <w:rsid w:val="00C016B6"/>
    <w:rPr>
      <w:rFonts w:ascii="Times" w:hAnsi="Times"/>
      <w:sz w:val="24"/>
      <w:lang w:val="en-US"/>
    </w:rPr>
  </w:style>
  <w:style w:type="paragraph" w:styleId="Cabealho">
    <w:name w:val="header"/>
    <w:basedOn w:val="Normal"/>
    <w:link w:val="CabealhoChar"/>
    <w:rsid w:val="00C016B6"/>
    <w:pPr>
      <w:tabs>
        <w:tab w:val="clear" w:pos="720"/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rsid w:val="00C016B6"/>
    <w:rPr>
      <w:rFonts w:ascii="Times" w:hAnsi="Times"/>
      <w:sz w:val="24"/>
      <w:lang w:val="en-US"/>
    </w:rPr>
  </w:style>
  <w:style w:type="table" w:styleId="Tabelacomgrade">
    <w:name w:val="Table Grid"/>
    <w:basedOn w:val="Tabelanormal"/>
    <w:rsid w:val="00273A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uiPriority w:val="22"/>
    <w:qFormat/>
    <w:rsid w:val="00187EDF"/>
    <w:rPr>
      <w:b/>
      <w:bCs/>
    </w:rPr>
  </w:style>
  <w:style w:type="numbering" w:customStyle="1" w:styleId="Estilo1">
    <w:name w:val="Estilo1"/>
    <w:uiPriority w:val="99"/>
    <w:rsid w:val="00660811"/>
    <w:pPr>
      <w:numPr>
        <w:numId w:val="34"/>
      </w:numPr>
    </w:pPr>
  </w:style>
  <w:style w:type="paragraph" w:styleId="PargrafodaLista">
    <w:name w:val="List Paragraph"/>
    <w:basedOn w:val="Normal"/>
    <w:uiPriority w:val="34"/>
    <w:qFormat/>
    <w:rsid w:val="00660811"/>
    <w:pPr>
      <w:ind w:left="7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8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7.png"/><Relationship Id="rId26" Type="http://schemas.openxmlformats.org/officeDocument/2006/relationships/hyperlink" Target="https://www.arduinoecia.com.br/2015/01/alarme-sensor-de-gas-modulo-mq-2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hyperlink" Target="http://blogmasterwalkershop.com.br/arduino/como-usar-com-arduino-sensor-detector-de-gas-inflamavel-fumaca-mq-2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https://http2.mlstatic.com/sensor-mq-2-fumaca-e-gas-glp-metano-etc-arduino-e-pic-D_NQ_NP_588715-MLB25297543487_012017-F.jpg" TargetMode="External"/><Relationship Id="rId20" Type="http://schemas.openxmlformats.org/officeDocument/2006/relationships/image" Target="media/image8.jpeg"/><Relationship Id="rId29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2.jpeg"/><Relationship Id="rId32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image" Target="http://blogmasterwalkershop.com.br/wp-content/uploads/2018/07/img00_como_usar_com_arduino_buzzer_5v_ativo_uno_mega_2560_nano_som_alarme.png" TargetMode="External"/><Relationship Id="rId3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http://lghttp.57222.nexcesscdn.net/803B362/magento/media/catalog/product/u/n/uno_cabo.jpg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://blog.eletrogate.com/sistema-anti-incendia-sensor-de-gases-inflamaveis-com-arduino" TargetMode="External"/><Relationship Id="rId30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wmf"/><Relationship Id="rId1" Type="http://schemas.openxmlformats.org/officeDocument/2006/relationships/image" Target="media/image2.w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sirlei\CONFIG~1\Temp\Diret&#243;rio%20tempor&#225;rio%202%20para%20template-word.zip\sbc-template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5A2969-3F34-4D09-98F9-99182F962F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sbc-template.dot</Template>
  <TotalTime>838</TotalTime>
  <Pages>8</Pages>
  <Words>1109</Words>
  <Characters>5993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Instruções aos Autores de Contribuições para o SIBGRAPI</vt:lpstr>
    </vt:vector>
  </TitlesOfParts>
  <Company/>
  <LinksUpToDate>false</LinksUpToDate>
  <CharactersWithSpaces>7088</CharactersWithSpaces>
  <SharedDoc>false</SharedDoc>
  <HLinks>
    <vt:vector size="48" baseType="variant">
      <vt:variant>
        <vt:i4>458825</vt:i4>
      </vt:variant>
      <vt:variant>
        <vt:i4>33</vt:i4>
      </vt:variant>
      <vt:variant>
        <vt:i4>0</vt:i4>
      </vt:variant>
      <vt:variant>
        <vt:i4>5</vt:i4>
      </vt:variant>
      <vt:variant>
        <vt:lpwstr>http://www.vidadesilicio.com.br/sensor-de-gas-mq-135-amonia-oxido-nitrico-alcool-benzeno-dioxido-de-carbono-e-fumaca.html</vt:lpwstr>
      </vt:variant>
      <vt:variant>
        <vt:lpwstr/>
      </vt:variant>
      <vt:variant>
        <vt:i4>6750313</vt:i4>
      </vt:variant>
      <vt:variant>
        <vt:i4>30</vt:i4>
      </vt:variant>
      <vt:variant>
        <vt:i4>0</vt:i4>
      </vt:variant>
      <vt:variant>
        <vt:i4>5</vt:i4>
      </vt:variant>
      <vt:variant>
        <vt:lpwstr>http://www.vidadesilicio.com.br/sensor-de-gas-hidrogenio-mq-8.html</vt:lpwstr>
      </vt:variant>
      <vt:variant>
        <vt:lpwstr/>
      </vt:variant>
      <vt:variant>
        <vt:i4>6881394</vt:i4>
      </vt:variant>
      <vt:variant>
        <vt:i4>27</vt:i4>
      </vt:variant>
      <vt:variant>
        <vt:i4>0</vt:i4>
      </vt:variant>
      <vt:variant>
        <vt:i4>5</vt:i4>
      </vt:variant>
      <vt:variant>
        <vt:lpwstr>http://www.vidadesilicio.com.br/sensor-de-gas-mq-7-monoxido-de-carbono.html</vt:lpwstr>
      </vt:variant>
      <vt:variant>
        <vt:lpwstr/>
      </vt:variant>
      <vt:variant>
        <vt:i4>3735612</vt:i4>
      </vt:variant>
      <vt:variant>
        <vt:i4>24</vt:i4>
      </vt:variant>
      <vt:variant>
        <vt:i4>0</vt:i4>
      </vt:variant>
      <vt:variant>
        <vt:i4>5</vt:i4>
      </vt:variant>
      <vt:variant>
        <vt:lpwstr>http://www.vidadesilicio.com.br/sensor-de-gas-mq-6-glp.html</vt:lpwstr>
      </vt:variant>
      <vt:variant>
        <vt:lpwstr/>
      </vt:variant>
      <vt:variant>
        <vt:i4>4456526</vt:i4>
      </vt:variant>
      <vt:variant>
        <vt:i4>21</vt:i4>
      </vt:variant>
      <vt:variant>
        <vt:i4>0</vt:i4>
      </vt:variant>
      <vt:variant>
        <vt:i4>5</vt:i4>
      </vt:variant>
      <vt:variant>
        <vt:lpwstr>http://www.vidadesilicio.com.br/sensor-de-gas-mq-5-glp-e-gas-de-natural.html</vt:lpwstr>
      </vt:variant>
      <vt:variant>
        <vt:lpwstr/>
      </vt:variant>
      <vt:variant>
        <vt:i4>6815844</vt:i4>
      </vt:variant>
      <vt:variant>
        <vt:i4>18</vt:i4>
      </vt:variant>
      <vt:variant>
        <vt:i4>0</vt:i4>
      </vt:variant>
      <vt:variant>
        <vt:i4>5</vt:i4>
      </vt:variant>
      <vt:variant>
        <vt:lpwstr>http://www.vidadesilicio.com.br/sensor-de-gas-mq-4-metano.html</vt:lpwstr>
      </vt:variant>
      <vt:variant>
        <vt:lpwstr/>
      </vt:variant>
      <vt:variant>
        <vt:i4>1900628</vt:i4>
      </vt:variant>
      <vt:variant>
        <vt:i4>15</vt:i4>
      </vt:variant>
      <vt:variant>
        <vt:i4>0</vt:i4>
      </vt:variant>
      <vt:variant>
        <vt:i4>5</vt:i4>
      </vt:variant>
      <vt:variant>
        <vt:lpwstr>http://www.vidadesilicio.com.br/sensor-de-gas-mq-3-alcool-etanol.html</vt:lpwstr>
      </vt:variant>
      <vt:variant>
        <vt:lpwstr/>
      </vt:variant>
      <vt:variant>
        <vt:i4>3473448</vt:i4>
      </vt:variant>
      <vt:variant>
        <vt:i4>12</vt:i4>
      </vt:variant>
      <vt:variant>
        <vt:i4>0</vt:i4>
      </vt:variant>
      <vt:variant>
        <vt:i4>5</vt:i4>
      </vt:variant>
      <vt:variant>
        <vt:lpwstr>http://www.vidadesilicio.com.br/sensor-de-gas-mq-2-inflamavel-e-fumaca.html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Instruções aos Autores de Contribuições para o SIBGRAPI</dc:title>
  <dc:subject/>
  <dc:creator>Sociedade Brasileira de Computação</dc:creator>
  <cp:keywords/>
  <cp:lastModifiedBy>Carolina Silva</cp:lastModifiedBy>
  <cp:revision>88</cp:revision>
  <cp:lastPrinted>2019-03-29T23:57:00Z</cp:lastPrinted>
  <dcterms:created xsi:type="dcterms:W3CDTF">2019-05-31T03:49:00Z</dcterms:created>
  <dcterms:modified xsi:type="dcterms:W3CDTF">2019-05-31T22:52:00Z</dcterms:modified>
</cp:coreProperties>
</file>